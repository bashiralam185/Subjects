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6680E" w:rsidR="00ED334D" w:rsidP="00ED334D" w:rsidRDefault="00ED334D" w14:paraId="1F147E2B" w14:textId="77777777">
      <w:pPr>
        <w:pStyle w:val="ListParagraph"/>
        <w:numPr>
          <w:ilvl w:val="0"/>
          <w:numId w:val="3"/>
        </w:numPr>
        <w:contextualSpacing/>
        <w:rPr>
          <w:rFonts w:asciiTheme="majorBidi" w:hAnsiTheme="majorBidi" w:cstheme="majorBidi"/>
          <w:color w:val="000000" w:themeColor="text1"/>
        </w:rPr>
      </w:pPr>
    </w:p>
    <w:p w:rsidRPr="0056680E" w:rsidR="00ED334D" w:rsidP="00ED334D" w:rsidRDefault="00ED334D" w14:paraId="7038F79B" w14:textId="77777777">
      <w:pPr>
        <w:pStyle w:val="ListParagraph"/>
        <w:numPr>
          <w:ilvl w:val="0"/>
          <w:numId w:val="3"/>
        </w:numPr>
        <w:pBdr>
          <w:top w:val="single" w:color="auto" w:sz="4" w:space="1"/>
          <w:left w:val="single" w:color="auto" w:sz="4" w:space="4"/>
          <w:bottom w:val="single" w:color="auto" w:sz="4" w:space="1"/>
          <w:right w:val="single" w:color="auto" w:sz="4" w:space="4"/>
        </w:pBdr>
        <w:contextualSpacing/>
        <w:jc w:val="center"/>
        <w:rPr>
          <w:rFonts w:asciiTheme="majorBidi" w:hAnsiTheme="majorBidi" w:cstheme="majorBidi"/>
          <w:b/>
          <w:color w:val="000000" w:themeColor="text1"/>
          <w:sz w:val="40"/>
          <w:szCs w:val="40"/>
        </w:rPr>
      </w:pPr>
    </w:p>
    <w:p w:rsidRPr="0056680E" w:rsidR="00ED334D" w:rsidP="00ED334D" w:rsidRDefault="00ED334D" w14:paraId="547FFA28" w14:textId="77777777">
      <w:pPr>
        <w:pStyle w:val="ListParagraph"/>
        <w:numPr>
          <w:ilvl w:val="0"/>
          <w:numId w:val="3"/>
        </w:numPr>
        <w:pBdr>
          <w:top w:val="single" w:color="auto" w:sz="4" w:space="1"/>
          <w:left w:val="single" w:color="auto" w:sz="4" w:space="4"/>
          <w:bottom w:val="single" w:color="auto" w:sz="4" w:space="1"/>
          <w:right w:val="single" w:color="auto" w:sz="4" w:space="4"/>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rsidRPr="0056680E" w:rsidR="00ED334D" w:rsidP="00ED334D" w:rsidRDefault="00ED334D" w14:paraId="4CACAC51" w14:textId="77777777">
      <w:pPr>
        <w:pStyle w:val="ListParagraph"/>
        <w:numPr>
          <w:ilvl w:val="0"/>
          <w:numId w:val="3"/>
        </w:numPr>
        <w:pBdr>
          <w:top w:val="single" w:color="auto" w:sz="4" w:space="1"/>
          <w:left w:val="single" w:color="auto" w:sz="4" w:space="4"/>
          <w:bottom w:val="single" w:color="auto" w:sz="4" w:space="1"/>
          <w:right w:val="single" w:color="auto" w:sz="4" w:space="4"/>
        </w:pBdr>
        <w:contextualSpacing/>
        <w:rPr>
          <w:rFonts w:asciiTheme="majorBidi" w:hAnsiTheme="majorBidi" w:cstheme="majorBidi"/>
          <w:b/>
          <w:color w:val="000000" w:themeColor="text1"/>
          <w:sz w:val="40"/>
          <w:szCs w:val="40"/>
        </w:rPr>
      </w:pPr>
    </w:p>
    <w:p w:rsidRPr="0056680E" w:rsidR="00ED334D" w:rsidP="00ED334D" w:rsidRDefault="00ED334D" w14:paraId="175B8CD3" w14:textId="77777777">
      <w:pPr>
        <w:pStyle w:val="ListParagraph"/>
        <w:numPr>
          <w:ilvl w:val="0"/>
          <w:numId w:val="3"/>
        </w:numPr>
        <w:pBdr>
          <w:top w:val="single" w:color="auto" w:sz="4" w:space="1"/>
          <w:left w:val="single" w:color="auto" w:sz="4" w:space="4"/>
          <w:bottom w:val="single" w:color="auto" w:sz="4" w:space="1"/>
          <w:right w:val="single" w:color="auto" w:sz="4" w:space="4"/>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rsidRPr="0056680E" w:rsidR="00ED334D" w:rsidP="00ED334D" w:rsidRDefault="00ED334D" w14:paraId="2E36359F" w14:textId="77777777">
      <w:pPr>
        <w:pStyle w:val="ListParagraph"/>
        <w:numPr>
          <w:ilvl w:val="0"/>
          <w:numId w:val="3"/>
        </w:numPr>
        <w:pBdr>
          <w:top w:val="single" w:color="auto" w:sz="4" w:space="1"/>
          <w:left w:val="single" w:color="auto" w:sz="4" w:space="4"/>
          <w:bottom w:val="single" w:color="auto" w:sz="4" w:space="1"/>
          <w:right w:val="single" w:color="auto" w:sz="4" w:space="4"/>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B79E4EC957133148B2A4F33C6311B9D7"/>
        </w:placeholder>
        <w:dataBinding w:prefixMappings="xmlns:ns0='http://purl.org/dc/elements/1.1/' xmlns:ns1='http://schemas.openxmlformats.org/package/2006/metadata/core-properties' " w:xpath="/ns1:coreProperties[1]/ns0:title[1]" w:storeItemID="{6C3C8BC8-F283-45AE-878A-BAB7291924A1}"/>
        <w:text/>
      </w:sdtPr>
      <w:sdtContent>
        <w:p w:rsidRPr="0056680E" w:rsidR="00ED334D" w:rsidP="00ED334D" w:rsidRDefault="008169FC" w14:paraId="70B3ECBA" w14:textId="6347350C">
          <w:pPr>
            <w:pStyle w:val="ListParagraph"/>
            <w:numPr>
              <w:ilvl w:val="0"/>
              <w:numId w:val="3"/>
            </w:numPr>
            <w:pBdr>
              <w:top w:val="single" w:color="auto" w:sz="4" w:space="1"/>
              <w:left w:val="single" w:color="auto" w:sz="4" w:space="4"/>
              <w:bottom w:val="single" w:color="auto" w:sz="4" w:space="1"/>
              <w:right w:val="single" w:color="auto" w:sz="4" w:space="4"/>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6 - Navigating the Linux Filesystem and Permission Settings</w:t>
          </w:r>
        </w:p>
      </w:sdtContent>
    </w:sdt>
    <w:p w:rsidRPr="0056680E" w:rsidR="00ED334D" w:rsidP="00ED334D" w:rsidRDefault="00ED334D" w14:paraId="418D7EDA" w14:textId="77777777">
      <w:pPr>
        <w:pStyle w:val="ListParagraph"/>
        <w:numPr>
          <w:ilvl w:val="0"/>
          <w:numId w:val="3"/>
        </w:numPr>
        <w:pBdr>
          <w:top w:val="single" w:color="auto" w:sz="4" w:space="1"/>
          <w:left w:val="single" w:color="auto" w:sz="4" w:space="4"/>
          <w:bottom w:val="single" w:color="auto" w:sz="4" w:space="1"/>
          <w:right w:val="single" w:color="auto" w:sz="4" w:space="4"/>
        </w:pBdr>
        <w:contextualSpacing/>
        <w:jc w:val="center"/>
        <w:rPr>
          <w:rFonts w:asciiTheme="majorBidi" w:hAnsiTheme="majorBidi" w:cstheme="majorBidi"/>
          <w:b/>
          <w:color w:val="000000" w:themeColor="text1"/>
          <w:sz w:val="28"/>
          <w:szCs w:val="28"/>
        </w:rPr>
      </w:pPr>
    </w:p>
    <w:p w:rsidRPr="0056680E" w:rsidR="00ED334D" w:rsidP="00ED334D" w:rsidRDefault="00ED334D" w14:paraId="6C483E98" w14:textId="77777777">
      <w:pPr>
        <w:pStyle w:val="ListParagraph"/>
        <w:numPr>
          <w:ilvl w:val="0"/>
          <w:numId w:val="3"/>
        </w:numPr>
        <w:contextualSpacing/>
        <w:rPr>
          <w:rFonts w:asciiTheme="majorBidi" w:hAnsiTheme="majorBidi" w:cstheme="majorBidi"/>
          <w:b/>
          <w:color w:val="000000" w:themeColor="text1"/>
          <w:sz w:val="28"/>
          <w:szCs w:val="28"/>
        </w:rPr>
      </w:pPr>
    </w:p>
    <w:p w:rsidRPr="0056680E" w:rsidR="00ED334D" w:rsidP="00ED334D" w:rsidRDefault="00ED334D" w14:paraId="2A963F69" w14:textId="77777777">
      <w:pPr>
        <w:pStyle w:val="ListParagraph"/>
        <w:numPr>
          <w:ilvl w:val="0"/>
          <w:numId w:val="3"/>
        </w:numPr>
        <w:contextualSpacing/>
        <w:rPr>
          <w:rFonts w:asciiTheme="majorBidi" w:hAnsiTheme="majorBidi" w:cstheme="majorBidi"/>
          <w:b/>
          <w:color w:val="000000" w:themeColor="text1"/>
          <w:sz w:val="28"/>
          <w:szCs w:val="28"/>
        </w:rPr>
      </w:pPr>
    </w:p>
    <w:p w:rsidRPr="00A70007" w:rsidR="00D778DF" w:rsidP="00D452F4" w:rsidRDefault="00D778DF" w14:paraId="6A720D3E" w14:textId="77777777">
      <w:pPr>
        <w:pStyle w:val="Heading1"/>
        <w:rPr>
          <w:rFonts w:asciiTheme="majorBidi" w:hAnsiTheme="majorBidi" w:cstheme="majorBidi"/>
        </w:rPr>
      </w:pPr>
      <w:r w:rsidRPr="00A70007">
        <w:rPr>
          <w:rFonts w:asciiTheme="majorBidi" w:hAnsiTheme="majorBidi" w:cstheme="majorBidi"/>
        </w:rPr>
        <w:t>Objectives</w:t>
      </w:r>
    </w:p>
    <w:p w:rsidRPr="00A70007" w:rsidR="005221C7" w:rsidP="4E39CD10" w:rsidRDefault="005221C7" w14:paraId="3472F364" w14:textId="037D62F3">
      <w:pPr>
        <w:pStyle w:val="Normal"/>
        <w:rPr>
          <w:rFonts w:ascii="Times New Roman" w:hAnsi="Times New Roman" w:cs="Times New Roman" w:asciiTheme="majorBidi" w:hAnsiTheme="majorBidi" w:cstheme="majorBidi"/>
        </w:rPr>
      </w:pPr>
      <w:r w:rsidRPr="4E39CD10" w:rsidR="12B70CEB">
        <w:rPr>
          <w:rFonts w:ascii="Times New Roman" w:hAnsi="Times New Roman" w:cs="Times New Roman" w:asciiTheme="majorBidi" w:hAnsiTheme="majorBidi" w:cstheme="majorBidi"/>
        </w:rPr>
        <w:t xml:space="preserve">In this lab, you will </w:t>
      </w:r>
      <w:r w:rsidR="12B70CEB">
        <w:rPr/>
        <w:t>use</w:t>
      </w:r>
      <w:r w:rsidRPr="4E39CD10" w:rsidR="12B70CEB">
        <w:rPr>
          <w:rFonts w:ascii="Times New Roman" w:hAnsi="Times New Roman" w:cs="Times New Roman" w:asciiTheme="majorBidi" w:hAnsiTheme="majorBidi" w:cstheme="majorBidi"/>
        </w:rPr>
        <w:t xml:space="preserve"> familiarize yourself with Linux filesystems.</w:t>
      </w:r>
    </w:p>
    <w:p w:rsidRPr="00A70007" w:rsidR="00242ADE" w:rsidP="00242ADE" w:rsidRDefault="00242ADE" w14:paraId="7C49C610" w14:textId="4FF4B95E">
      <w:pPr>
        <w:pStyle w:val="BodyTextL25Bold"/>
        <w:rPr>
          <w:rFonts w:asciiTheme="majorBidi" w:hAnsiTheme="majorBidi" w:cstheme="majorBidi"/>
        </w:rPr>
      </w:pPr>
      <w:r w:rsidRPr="00A70007">
        <w:rPr>
          <w:rFonts w:asciiTheme="majorBidi" w:hAnsiTheme="majorBidi" w:cstheme="majorBidi"/>
        </w:rPr>
        <w:t xml:space="preserve">Part 1: </w:t>
      </w:r>
      <w:r w:rsidRPr="0038064F">
        <w:rPr>
          <w:rFonts w:asciiTheme="majorBidi" w:hAnsiTheme="majorBidi" w:cstheme="majorBidi"/>
          <w:b w:val="0"/>
          <w:bCs/>
        </w:rPr>
        <w:t>Exploring Filesystems in Linux</w:t>
      </w:r>
      <w:r w:rsidR="0038064F">
        <w:rPr>
          <w:rFonts w:asciiTheme="majorBidi" w:hAnsiTheme="majorBidi" w:cstheme="majorBidi"/>
          <w:b w:val="0"/>
          <w:bCs/>
        </w:rPr>
        <w:t>.</w:t>
      </w:r>
    </w:p>
    <w:p w:rsidRPr="00A70007" w:rsidR="00242ADE" w:rsidP="00242ADE" w:rsidRDefault="00242ADE" w14:paraId="31CDEBCA" w14:textId="7A782117">
      <w:pPr>
        <w:pStyle w:val="BodyTextL25Bold"/>
        <w:rPr>
          <w:rFonts w:asciiTheme="majorBidi" w:hAnsiTheme="majorBidi" w:cstheme="majorBidi"/>
        </w:rPr>
      </w:pPr>
      <w:r w:rsidRPr="00A70007">
        <w:rPr>
          <w:rFonts w:asciiTheme="majorBidi" w:hAnsiTheme="majorBidi" w:cstheme="majorBidi"/>
        </w:rPr>
        <w:t xml:space="preserve">Part 2: </w:t>
      </w:r>
      <w:r w:rsidRPr="0038064F">
        <w:rPr>
          <w:rFonts w:asciiTheme="majorBidi" w:hAnsiTheme="majorBidi" w:cstheme="majorBidi"/>
          <w:b w:val="0"/>
          <w:bCs/>
        </w:rPr>
        <w:t>File Permissions</w:t>
      </w:r>
      <w:r w:rsidR="0038064F">
        <w:rPr>
          <w:rFonts w:asciiTheme="majorBidi" w:hAnsiTheme="majorBidi" w:cstheme="majorBidi"/>
          <w:b w:val="0"/>
          <w:bCs/>
        </w:rPr>
        <w:t>.</w:t>
      </w:r>
    </w:p>
    <w:p w:rsidRPr="00A70007" w:rsidR="00242ADE" w:rsidP="00242ADE" w:rsidRDefault="00242ADE" w14:paraId="775CEC75" w14:textId="6D9A564E">
      <w:pPr>
        <w:pStyle w:val="BodyTextL25Bold"/>
        <w:rPr>
          <w:rFonts w:asciiTheme="majorBidi" w:hAnsiTheme="majorBidi" w:cstheme="majorBidi"/>
        </w:rPr>
      </w:pPr>
      <w:r w:rsidRPr="00A70007">
        <w:rPr>
          <w:rFonts w:asciiTheme="majorBidi" w:hAnsiTheme="majorBidi" w:cstheme="majorBidi"/>
        </w:rPr>
        <w:t xml:space="preserve">Part 3: </w:t>
      </w:r>
      <w:r w:rsidRPr="0038064F">
        <w:rPr>
          <w:rFonts w:asciiTheme="majorBidi" w:hAnsiTheme="majorBidi" w:cstheme="majorBidi"/>
          <w:b w:val="0"/>
          <w:bCs/>
        </w:rPr>
        <w:t>Symbolic Links and other Special File Types</w:t>
      </w:r>
      <w:r w:rsidR="0038064F">
        <w:rPr>
          <w:rFonts w:asciiTheme="majorBidi" w:hAnsiTheme="majorBidi" w:cstheme="majorBidi"/>
          <w:b w:val="0"/>
          <w:bCs/>
        </w:rPr>
        <w:t>.</w:t>
      </w:r>
    </w:p>
    <w:p w:rsidRPr="00A70007" w:rsidR="00D778DF" w:rsidP="00D452F4" w:rsidRDefault="00D778DF" w14:paraId="24218137" w14:textId="77777777">
      <w:pPr>
        <w:pStyle w:val="Heading1"/>
        <w:rPr>
          <w:rFonts w:asciiTheme="majorBidi" w:hAnsiTheme="majorBidi" w:cstheme="majorBidi"/>
        </w:rPr>
      </w:pPr>
      <w:r w:rsidRPr="00A70007">
        <w:rPr>
          <w:rFonts w:asciiTheme="majorBidi" w:hAnsiTheme="majorBidi" w:cstheme="majorBidi"/>
        </w:rPr>
        <w:t>Required Resources</w:t>
      </w:r>
    </w:p>
    <w:p w:rsidRPr="00A70007" w:rsidR="005221C7" w:rsidP="005221C7" w:rsidRDefault="005221C7" w14:paraId="3466D56D" w14:textId="531AFF34">
      <w:pPr>
        <w:pStyle w:val="Bulletlevel1"/>
        <w:spacing w:before="60" w:after="60" w:line="276" w:lineRule="auto"/>
        <w:rPr>
          <w:rFonts w:asciiTheme="majorBidi" w:hAnsiTheme="majorBidi" w:cstheme="majorBidi"/>
        </w:rPr>
      </w:pPr>
      <w:r w:rsidRPr="00A70007">
        <w:rPr>
          <w:rFonts w:asciiTheme="majorBidi" w:hAnsiTheme="majorBidi" w:cstheme="majorBidi"/>
        </w:rPr>
        <w:t>CyberOps Workstation VM</w:t>
      </w:r>
    </w:p>
    <w:p w:rsidRPr="00A70007" w:rsidR="00125806" w:rsidP="00D452F4" w:rsidRDefault="00125806" w14:paraId="68168425" w14:textId="77777777">
      <w:pPr>
        <w:pStyle w:val="Heading1"/>
        <w:rPr>
          <w:rFonts w:asciiTheme="majorBidi" w:hAnsiTheme="majorBidi" w:cstheme="majorBidi"/>
        </w:rPr>
      </w:pPr>
      <w:r w:rsidRPr="00A70007">
        <w:rPr>
          <w:rFonts w:asciiTheme="majorBidi" w:hAnsiTheme="majorBidi" w:cstheme="majorBidi"/>
        </w:rPr>
        <w:t>Instructions</w:t>
      </w:r>
    </w:p>
    <w:p w:rsidRPr="00A70007" w:rsidR="009E5F9D" w:rsidP="009E5F9D" w:rsidRDefault="009E5F9D" w14:paraId="17A71CAB" w14:textId="77777777">
      <w:pPr>
        <w:pStyle w:val="Heading2"/>
        <w:rPr>
          <w:rFonts w:asciiTheme="majorBidi" w:hAnsiTheme="majorBidi" w:cstheme="majorBidi"/>
        </w:rPr>
      </w:pPr>
      <w:r w:rsidRPr="00A70007">
        <w:rPr>
          <w:rFonts w:asciiTheme="majorBidi" w:hAnsiTheme="majorBidi" w:cstheme="majorBidi"/>
        </w:rPr>
        <w:t>Exploring Filesystems in Linux</w:t>
      </w:r>
    </w:p>
    <w:p w:rsidRPr="00A70007" w:rsidR="009E5F9D" w:rsidP="009E5F9D" w:rsidRDefault="009E5F9D" w14:paraId="01038346" w14:textId="77777777">
      <w:pPr>
        <w:pStyle w:val="BodyTextL25"/>
        <w:rPr>
          <w:rFonts w:asciiTheme="majorBidi" w:hAnsiTheme="majorBidi" w:cstheme="majorBidi"/>
        </w:rPr>
      </w:pPr>
      <w:r w:rsidRPr="00A70007">
        <w:rPr>
          <w:rFonts w:asciiTheme="majorBidi" w:hAnsiTheme="majorBidi" w:cstheme="majorBidi"/>
        </w:rPr>
        <w:t xml:space="preserve">The Linux filesystem is one of its most popular features. While Linux supports many different types of filesystems, this lab focuses on the </w:t>
      </w:r>
      <w:r w:rsidRPr="00A70007">
        <w:rPr>
          <w:rFonts w:asciiTheme="majorBidi" w:hAnsiTheme="majorBidi" w:cstheme="majorBidi"/>
          <w:b/>
        </w:rPr>
        <w:t>ext</w:t>
      </w:r>
      <w:r w:rsidRPr="00A70007">
        <w:rPr>
          <w:rFonts w:asciiTheme="majorBidi" w:hAnsiTheme="majorBidi" w:cstheme="majorBidi"/>
        </w:rPr>
        <w:t xml:space="preserve"> family, one the most common filesystems found on Linux.</w:t>
      </w:r>
    </w:p>
    <w:p w:rsidRPr="00A70007" w:rsidR="009E5F9D" w:rsidP="009E5F9D" w:rsidRDefault="009E5F9D" w14:paraId="7ECFBBEA" w14:textId="77777777">
      <w:pPr>
        <w:pStyle w:val="Heading3"/>
        <w:rPr>
          <w:rFonts w:asciiTheme="majorBidi" w:hAnsiTheme="majorBidi" w:cstheme="majorBidi"/>
          <w:bCs w:val="0"/>
        </w:rPr>
      </w:pPr>
      <w:r w:rsidRPr="00A70007">
        <w:rPr>
          <w:rFonts w:asciiTheme="majorBidi" w:hAnsiTheme="majorBidi" w:cstheme="majorBidi"/>
        </w:rPr>
        <w:t>Access the command line.</w:t>
      </w:r>
    </w:p>
    <w:p w:rsidRPr="00A70007" w:rsidR="009E5F9D" w:rsidP="009E5F9D" w:rsidRDefault="009E5F9D" w14:paraId="0268F5A7" w14:textId="77777777">
      <w:pPr>
        <w:pStyle w:val="BodyTextL25"/>
        <w:rPr>
          <w:rFonts w:asciiTheme="majorBidi" w:hAnsiTheme="majorBidi" w:cstheme="majorBidi"/>
        </w:rPr>
      </w:pPr>
      <w:r w:rsidRPr="00A70007">
        <w:rPr>
          <w:rFonts w:asciiTheme="majorBidi" w:hAnsiTheme="majorBidi" w:cstheme="majorBidi"/>
        </w:rPr>
        <w:t>Launch the CyberOps Workstation VM and open a terminal window.</w:t>
      </w:r>
    </w:p>
    <w:p w:rsidRPr="00A70007" w:rsidR="009E5F9D" w:rsidP="009E5F9D" w:rsidRDefault="009E5F9D" w14:paraId="0FA4A711" w14:textId="77777777">
      <w:pPr>
        <w:pStyle w:val="Heading3"/>
        <w:rPr>
          <w:rFonts w:asciiTheme="majorBidi" w:hAnsiTheme="majorBidi" w:cstheme="majorBidi"/>
        </w:rPr>
      </w:pPr>
      <w:r w:rsidRPr="00A70007">
        <w:rPr>
          <w:rFonts w:asciiTheme="majorBidi" w:hAnsiTheme="majorBidi" w:cstheme="majorBidi"/>
        </w:rPr>
        <w:t>Display the filesystems currently mounted.</w:t>
      </w:r>
    </w:p>
    <w:p w:rsidRPr="00A70007" w:rsidR="009E5F9D" w:rsidP="009E5F9D" w:rsidRDefault="009E5F9D" w14:paraId="3AA9EEC7" w14:textId="77777777">
      <w:pPr>
        <w:pStyle w:val="BodyTextL25"/>
        <w:rPr>
          <w:rFonts w:asciiTheme="majorBidi" w:hAnsiTheme="majorBidi" w:cstheme="majorBidi"/>
        </w:rPr>
      </w:pPr>
      <w:r w:rsidRPr="00A70007">
        <w:rPr>
          <w:rFonts w:asciiTheme="majorBidi" w:hAnsiTheme="majorBidi" w:cstheme="majorBidi"/>
        </w:rPr>
        <w:t xml:space="preserve">Filesystems must be </w:t>
      </w:r>
      <w:r w:rsidRPr="00A70007">
        <w:rPr>
          <w:rFonts w:asciiTheme="majorBidi" w:hAnsiTheme="majorBidi" w:cstheme="majorBidi"/>
          <w:i/>
        </w:rPr>
        <w:t>mounted</w:t>
      </w:r>
      <w:r w:rsidRPr="00A70007">
        <w:rPr>
          <w:rFonts w:asciiTheme="majorBidi" w:hAnsiTheme="majorBidi" w:cstheme="majorBidi"/>
        </w:rPr>
        <w:t xml:space="preserve"> before they can be accessed and used. In computing, </w:t>
      </w:r>
      <w:r w:rsidRPr="00A70007">
        <w:rPr>
          <w:rFonts w:asciiTheme="majorBidi" w:hAnsiTheme="majorBidi" w:cstheme="majorBidi"/>
          <w:i/>
        </w:rPr>
        <w:t>mounting a filesystem</w:t>
      </w:r>
      <w:r w:rsidRPr="00A70007">
        <w:rPr>
          <w:rFonts w:asciiTheme="majorBidi" w:hAnsiTheme="majorBidi" w:cstheme="majorBidi"/>
        </w:rPr>
        <w:t xml:space="preserve"> means to make it accessible to the operating system. Mounting a filesystem is the process of linking the physical partition on the block device (hard drive, SSD drive, pen drive, etc.) to a directory, through which the entire filesystem can be accessed. Because the aforementioned directory becomes the root of the newly mounted filesystem, it is also known as </w:t>
      </w:r>
      <w:r w:rsidRPr="00A70007">
        <w:rPr>
          <w:rFonts w:asciiTheme="majorBidi" w:hAnsiTheme="majorBidi" w:cstheme="majorBidi"/>
          <w:i/>
        </w:rPr>
        <w:t>mounting point.</w:t>
      </w:r>
    </w:p>
    <w:p w:rsidRPr="00A70007" w:rsidR="009E5F9D" w:rsidP="009E5F9D" w:rsidRDefault="009E5F9D" w14:paraId="243A0A3B" w14:textId="77777777">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lsblk</w:t>
      </w:r>
      <w:r w:rsidRPr="00A70007">
        <w:rPr>
          <w:rFonts w:asciiTheme="majorBidi" w:hAnsiTheme="majorBidi" w:cstheme="majorBidi"/>
        </w:rPr>
        <w:t xml:space="preserve"> command to display all block devices:</w:t>
      </w:r>
    </w:p>
    <w:p w:rsidRPr="00302F8C" w:rsidR="009E5F9D" w:rsidP="009E5F9D" w:rsidRDefault="009E5F9D" w14:paraId="61A74D47" w14:textId="77777777">
      <w:pPr>
        <w:pStyle w:val="CMD"/>
      </w:pPr>
      <w:r w:rsidRPr="00302F8C">
        <w:lastRenderedPageBreak/>
        <w:t xml:space="preserve">[analyst@secOps ~]$ </w:t>
      </w:r>
      <w:r w:rsidRPr="00302F8C">
        <w:rPr>
          <w:b/>
        </w:rPr>
        <w:t>lsblk</w:t>
      </w:r>
      <w:r w:rsidRPr="00302F8C">
        <w:t xml:space="preserve"> </w:t>
      </w:r>
    </w:p>
    <w:p w:rsidR="00A71C96" w:rsidP="00A71C96" w:rsidRDefault="00A71C96" w14:paraId="22363739" w14:textId="77777777">
      <w:pPr>
        <w:pStyle w:val="CMDOutput"/>
      </w:pPr>
      <w:r>
        <w:t>NAME   MAJ:MIN RM  SIZE RO TYPE MOUNTPOINT</w:t>
      </w:r>
    </w:p>
    <w:p w:rsidR="00A71C96" w:rsidP="00A71C96" w:rsidRDefault="00A71C96" w14:paraId="14F144BA" w14:textId="77777777">
      <w:pPr>
        <w:pStyle w:val="CMDOutput"/>
      </w:pPr>
      <w:r>
        <w:t xml:space="preserve">sda      8:0    0   10G  0 disk </w:t>
      </w:r>
    </w:p>
    <w:p w:rsidR="00A71C96" w:rsidP="00A71C96" w:rsidRDefault="00A71C96" w14:paraId="06E63DD5" w14:textId="77777777">
      <w:pPr>
        <w:pStyle w:val="CMDOutput"/>
      </w:pPr>
      <w:r>
        <w:t>└─sda1   8:1    0   10G  0 part /</w:t>
      </w:r>
    </w:p>
    <w:p w:rsidR="00A71C96" w:rsidP="00A71C96" w:rsidRDefault="00A71C96" w14:paraId="49DED8F0" w14:textId="77777777">
      <w:pPr>
        <w:pStyle w:val="CMDOutput"/>
      </w:pPr>
      <w:r>
        <w:t xml:space="preserve">sdb      8:16   0    1G  0 disk </w:t>
      </w:r>
    </w:p>
    <w:p w:rsidR="00A71C96" w:rsidP="00A71C96" w:rsidRDefault="00A71C96" w14:paraId="053550C0" w14:textId="77777777">
      <w:pPr>
        <w:pStyle w:val="CMDOutput"/>
      </w:pPr>
      <w:r>
        <w:t xml:space="preserve">└─sdb1   8:17   0 1023M  0 part </w:t>
      </w:r>
    </w:p>
    <w:p w:rsidRPr="00302F8C" w:rsidR="00A71C96" w:rsidP="00A71C96" w:rsidRDefault="00A71C96" w14:paraId="2C41BCB7" w14:textId="696775E4">
      <w:pPr>
        <w:pStyle w:val="CMDOutput"/>
      </w:pPr>
      <w:r>
        <w:t xml:space="preserve">sr0     11:0    1 1024M  0 rom  </w:t>
      </w:r>
    </w:p>
    <w:p w:rsidRPr="00A70007" w:rsidR="009E5F9D" w:rsidP="009E5F9D" w:rsidRDefault="009E5F9D" w14:paraId="6376924C" w14:textId="36A0B357">
      <w:pPr>
        <w:pStyle w:val="BodyTextL50"/>
        <w:rPr>
          <w:rFonts w:asciiTheme="majorBidi" w:hAnsiTheme="majorBidi" w:cstheme="majorBidi"/>
        </w:rPr>
      </w:pPr>
      <w:r w:rsidRPr="00A70007">
        <w:rPr>
          <w:rFonts w:asciiTheme="majorBidi" w:hAnsiTheme="majorBidi" w:cstheme="majorBidi"/>
        </w:rPr>
        <w:t xml:space="preserve">The output above shows that the CyberOps Workstation VM has three block devices installed: sr0, sda and sdb. The tree-like output also shows partitions under sda and sdb. Conventionally, /dev/sdX is used by Linux to represent hard drives, with the trailing number representing the partition number inside that device. Computers with multiple hard drives would likely display more /dev/sdX devices. If Linux was running on a computer with four hard drives for example, it would show them as /dev/sda, /dev/sdb, /dev/sdc and /dev/sdd, by default. The output implies that sda and sdb are hard drives, each one containing a single partition. The output also shows that sda is a </w:t>
      </w:r>
      <w:r w:rsidRPr="00A70007" w:rsidR="00A71C96">
        <w:rPr>
          <w:rFonts w:asciiTheme="majorBidi" w:hAnsiTheme="majorBidi" w:cstheme="majorBidi"/>
        </w:rPr>
        <w:t>10</w:t>
      </w:r>
      <w:r w:rsidRPr="00A70007">
        <w:rPr>
          <w:rFonts w:asciiTheme="majorBidi" w:hAnsiTheme="majorBidi" w:cstheme="majorBidi"/>
        </w:rPr>
        <w:t>GB disk while sdb has 1GB.</w:t>
      </w:r>
    </w:p>
    <w:p w:rsidRPr="00A70007" w:rsidR="009E5F9D" w:rsidP="009E5F9D" w:rsidRDefault="009E5F9D" w14:paraId="56D7639F" w14:textId="77777777">
      <w:pPr>
        <w:pStyle w:val="BodyTextL50"/>
        <w:rPr>
          <w:rFonts w:asciiTheme="majorBidi" w:hAnsiTheme="majorBidi" w:cstheme="majorBidi"/>
        </w:rPr>
      </w:pPr>
      <w:r w:rsidRPr="00A70007">
        <w:rPr>
          <w:rFonts w:asciiTheme="majorBidi" w:hAnsiTheme="majorBidi" w:cstheme="majorBidi"/>
          <w:b/>
          <w:bCs/>
        </w:rPr>
        <w:t>Note</w:t>
      </w:r>
      <w:r w:rsidRPr="00A70007">
        <w:rPr>
          <w:rFonts w:asciiTheme="majorBidi" w:hAnsiTheme="majorBidi" w:cstheme="majorBidi"/>
        </w:rPr>
        <w:t>: Linux often displays USB flash drives as /dev/sdX as well, depending on their firmware type.</w:t>
      </w:r>
    </w:p>
    <w:p w:rsidRPr="00A70007" w:rsidR="009E5F9D" w:rsidP="009E5F9D" w:rsidRDefault="009E5F9D" w14:paraId="2015A7D3" w14:textId="77777777">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display more detailed information on the currently mounted filesystems in the CyberOps Workstation VM.</w:t>
      </w:r>
    </w:p>
    <w:p w:rsidRPr="00302F8C" w:rsidR="009E5F9D" w:rsidP="009E5F9D" w:rsidRDefault="009E5F9D" w14:paraId="79D4140E" w14:textId="77777777">
      <w:pPr>
        <w:pStyle w:val="CMD"/>
      </w:pPr>
      <w:r w:rsidRPr="00302F8C">
        <w:t xml:space="preserve">[analyst@secOps ~]$ </w:t>
      </w:r>
      <w:r w:rsidRPr="00302F8C">
        <w:rPr>
          <w:b/>
        </w:rPr>
        <w:t>mount</w:t>
      </w:r>
    </w:p>
    <w:p w:rsidRPr="00302F8C" w:rsidR="009E5F9D" w:rsidP="009E5F9D" w:rsidRDefault="009E5F9D" w14:paraId="58124516" w14:textId="77777777">
      <w:pPr>
        <w:pStyle w:val="CMDOutput"/>
      </w:pPr>
      <w:r w:rsidRPr="00302F8C">
        <w:t>proc on /proc type proc (rw,nosuid,nodev,noexec,relatime)</w:t>
      </w:r>
    </w:p>
    <w:p w:rsidRPr="00302F8C" w:rsidR="009E5F9D" w:rsidP="009E5F9D" w:rsidRDefault="009E5F9D" w14:paraId="4FF13B54" w14:textId="77777777">
      <w:pPr>
        <w:pStyle w:val="CMDOutput"/>
      </w:pPr>
      <w:r w:rsidRPr="00302F8C">
        <w:t>sys on /sys type sysfs (rw,nosuid,nodev,noexec,relatime)</w:t>
      </w:r>
    </w:p>
    <w:p w:rsidRPr="00302F8C" w:rsidR="009E5F9D" w:rsidP="009E5F9D" w:rsidRDefault="009E5F9D" w14:paraId="747DD34A" w14:textId="77777777">
      <w:pPr>
        <w:pStyle w:val="CMDOutput"/>
      </w:pPr>
      <w:r w:rsidRPr="00302F8C">
        <w:t>dev on /dev type devtmpfs (rw,nosuid,relatime,size=1030408k,nr_inodes=218258,mode=755)</w:t>
      </w:r>
    </w:p>
    <w:p w:rsidRPr="00302F8C" w:rsidR="009E5F9D" w:rsidP="009E5F9D" w:rsidRDefault="009E5F9D" w14:paraId="1A1FAC8E" w14:textId="77777777">
      <w:pPr>
        <w:pStyle w:val="CMDOutput"/>
      </w:pPr>
      <w:r w:rsidRPr="00302F8C">
        <w:t>run on /run type tmpfs (rw,nosuid,nodev,relatime,mode=755)</w:t>
      </w:r>
    </w:p>
    <w:p w:rsidRPr="00302F8C" w:rsidR="009E5F9D" w:rsidP="009E5F9D" w:rsidRDefault="009E5F9D" w14:paraId="4C2B8200" w14:textId="77777777">
      <w:pPr>
        <w:pStyle w:val="CMDOutput"/>
      </w:pPr>
      <w:r w:rsidRPr="00302F8C">
        <w:rPr>
          <w:highlight w:val="yellow"/>
        </w:rPr>
        <w:t>/dev/sda1 on / type ext4 (rw,relatime)</w:t>
      </w:r>
    </w:p>
    <w:p w:rsidRPr="00302F8C" w:rsidR="009E5F9D" w:rsidP="009E5F9D" w:rsidRDefault="009E5F9D" w14:paraId="3C271F9A" w14:textId="77777777">
      <w:pPr>
        <w:pStyle w:val="CMDOutput"/>
      </w:pPr>
      <w:r w:rsidRPr="00302F8C">
        <w:t>securityfs on /sys/kernel/security type securityfs (rw,nosuid,nodev,noexec,relatime)</w:t>
      </w:r>
    </w:p>
    <w:p w:rsidRPr="00302F8C" w:rsidR="009E5F9D" w:rsidP="009E5F9D" w:rsidRDefault="009E5F9D" w14:paraId="43F43C79" w14:textId="77777777">
      <w:pPr>
        <w:pStyle w:val="CMDOutput"/>
      </w:pPr>
      <w:r w:rsidRPr="00302F8C">
        <w:t>tmpfs on /dev/shm type tmpfs (rw,nosuid,nodev)</w:t>
      </w:r>
    </w:p>
    <w:p w:rsidRPr="00302F8C" w:rsidR="009E5F9D" w:rsidP="009E5F9D" w:rsidRDefault="009E5F9D" w14:paraId="0BC0CC85" w14:textId="77777777">
      <w:pPr>
        <w:pStyle w:val="CMDOutput"/>
      </w:pPr>
      <w:r w:rsidRPr="00302F8C">
        <w:t>devpts on /dev/pts type devpts (rw,nosuid,noexec,relatime,gid=5,mode=620,ptmxmode=000)</w:t>
      </w:r>
    </w:p>
    <w:p w:rsidRPr="00302F8C" w:rsidR="009E5F9D" w:rsidP="009E5F9D" w:rsidRDefault="009E5F9D" w14:paraId="7E72C6A1" w14:textId="77777777">
      <w:pPr>
        <w:pStyle w:val="CMDOutput"/>
      </w:pPr>
      <w:r w:rsidRPr="00302F8C">
        <w:t>tmpfs on /sys/fs/cgroup type tmpfs (ro,nosuid,nodev,noexec,mode=755)</w:t>
      </w:r>
    </w:p>
    <w:p w:rsidRPr="00302F8C" w:rsidR="009E5F9D" w:rsidP="009E5F9D" w:rsidRDefault="009E5F9D" w14:paraId="143B1729" w14:textId="77777777">
      <w:pPr>
        <w:pStyle w:val="CMDOutput"/>
      </w:pPr>
      <w:r>
        <w:t>&lt;output omitted&gt;</w:t>
      </w:r>
    </w:p>
    <w:p w:rsidRPr="00A70007" w:rsidR="009E5F9D" w:rsidP="009E5F9D" w:rsidRDefault="009E5F9D" w14:paraId="39F43F5C" w14:textId="77777777">
      <w:pPr>
        <w:pStyle w:val="BodyTextL50"/>
        <w:rPr>
          <w:rFonts w:asciiTheme="majorBidi" w:hAnsiTheme="majorBidi" w:cstheme="majorBidi"/>
        </w:rPr>
      </w:pPr>
      <w:r w:rsidRPr="00A70007">
        <w:rPr>
          <w:rFonts w:asciiTheme="majorBidi" w:hAnsiTheme="majorBidi" w:cstheme="majorBidi"/>
        </w:rPr>
        <w:t xml:space="preserve">Many of the filesystems above are out of scope of this course and irrelevant to the lab. Let’s focus on the </w:t>
      </w:r>
      <w:r w:rsidRPr="00A70007">
        <w:rPr>
          <w:rFonts w:asciiTheme="majorBidi" w:hAnsiTheme="majorBidi" w:cstheme="majorBidi"/>
          <w:i/>
          <w:iCs/>
        </w:rPr>
        <w:t>root filesystem</w:t>
      </w:r>
      <w:r w:rsidRPr="00A70007">
        <w:rPr>
          <w:rFonts w:asciiTheme="majorBidi" w:hAnsiTheme="majorBidi" w:cstheme="majorBidi"/>
        </w:rPr>
        <w:t xml:space="preserve">, the filesystem stored in </w:t>
      </w:r>
      <w:r w:rsidRPr="00A70007">
        <w:rPr>
          <w:rFonts w:asciiTheme="majorBidi" w:hAnsiTheme="majorBidi" w:cstheme="majorBidi"/>
          <w:b/>
          <w:bCs/>
        </w:rPr>
        <w:t>/dev/sda1</w:t>
      </w:r>
      <w:r w:rsidRPr="00A70007">
        <w:rPr>
          <w:rFonts w:asciiTheme="majorBidi" w:hAnsiTheme="majorBidi" w:cstheme="majorBidi"/>
        </w:rPr>
        <w:t>. The root filesystem is where the Linux operating system itself is stored; all the programs, tools, configuration files are stored in root filesystem by default.</w:t>
      </w:r>
    </w:p>
    <w:p w:rsidRPr="00A70007" w:rsidR="009E5F9D" w:rsidP="009E5F9D" w:rsidRDefault="009E5F9D" w14:paraId="6A2F807D" w14:textId="77777777">
      <w:pPr>
        <w:pStyle w:val="SubStepAlpha"/>
        <w:rPr>
          <w:rFonts w:asciiTheme="majorBidi" w:hAnsiTheme="majorBidi" w:cstheme="majorBidi"/>
        </w:rPr>
      </w:pPr>
      <w:r w:rsidRPr="00A70007">
        <w:rPr>
          <w:rFonts w:asciiTheme="majorBidi" w:hAnsiTheme="majorBidi" w:cstheme="majorBidi"/>
        </w:rPr>
        <w:t xml:space="preserve">Run the </w:t>
      </w:r>
      <w:r w:rsidRPr="00A70007">
        <w:rPr>
          <w:rFonts w:asciiTheme="majorBidi" w:hAnsiTheme="majorBidi" w:cstheme="majorBidi"/>
          <w:b/>
          <w:bCs/>
        </w:rPr>
        <w:t>mount</w:t>
      </w:r>
      <w:r w:rsidRPr="00A70007">
        <w:rPr>
          <w:rFonts w:asciiTheme="majorBidi" w:hAnsiTheme="majorBidi" w:cstheme="majorBidi"/>
        </w:rPr>
        <w:t xml:space="preserve"> command again, but this time, use the pipe | to send the output of mount to </w:t>
      </w:r>
      <w:r w:rsidRPr="00A70007">
        <w:rPr>
          <w:rFonts w:asciiTheme="majorBidi" w:hAnsiTheme="majorBidi" w:cstheme="majorBidi"/>
          <w:b/>
          <w:bCs/>
        </w:rPr>
        <w:t>grep</w:t>
      </w:r>
      <w:r w:rsidRPr="00A70007">
        <w:rPr>
          <w:rFonts w:asciiTheme="majorBidi" w:hAnsiTheme="majorBidi" w:cstheme="majorBidi"/>
        </w:rPr>
        <w:t xml:space="preserve"> to filter the output and display only the root filesystem:</w:t>
      </w:r>
    </w:p>
    <w:p w:rsidRPr="00302F8C" w:rsidR="009E5F9D" w:rsidP="009E5F9D" w:rsidRDefault="009E5F9D" w14:paraId="3B6133F8" w14:textId="77777777">
      <w:pPr>
        <w:pStyle w:val="CMD"/>
      </w:pPr>
      <w:r w:rsidRPr="00302F8C">
        <w:t xml:space="preserve">[analyst@secOps ~]$ </w:t>
      </w:r>
      <w:r w:rsidRPr="00302F8C">
        <w:rPr>
          <w:b/>
        </w:rPr>
        <w:t>mount | grep sda1</w:t>
      </w:r>
    </w:p>
    <w:p w:rsidRPr="00302F8C" w:rsidR="009E5F9D" w:rsidP="009E5F9D" w:rsidRDefault="009E5F9D" w14:paraId="1B1394E7" w14:textId="77777777">
      <w:pPr>
        <w:pStyle w:val="CMD"/>
      </w:pPr>
      <w:r w:rsidRPr="00302F8C">
        <w:t>/dev/sda1 on / type ext4 (rw,relatime)</w:t>
      </w:r>
    </w:p>
    <w:p w:rsidRPr="00A70007" w:rsidR="009E5F9D" w:rsidP="009E5F9D" w:rsidRDefault="009E5F9D" w14:paraId="5944134B" w14:textId="77777777">
      <w:pPr>
        <w:pStyle w:val="BodyTextL50"/>
        <w:rPr>
          <w:rFonts w:asciiTheme="majorBidi" w:hAnsiTheme="majorBidi" w:cstheme="majorBidi"/>
        </w:rPr>
      </w:pPr>
      <w:r w:rsidRPr="00A70007">
        <w:rPr>
          <w:rFonts w:asciiTheme="majorBidi" w:hAnsiTheme="majorBidi" w:cstheme="majorBidi"/>
        </w:rPr>
        <w:t>In the filtered output above, mount shows us that the root filesystem is located in the first partition of the sda block device (/dev/sda1). We know this is the root filesystem because of the mounting point used: “/” (the slash symbol). The output also tells us the type of formatting used in the partition, ext4 in this case. The information in between parentheses relates to the partition mounting options.</w:t>
      </w:r>
    </w:p>
    <w:p w:rsidRPr="00A70007" w:rsidR="009E5F9D" w:rsidP="009E5F9D" w:rsidRDefault="009E5F9D" w14:paraId="23A518FD" w14:textId="77777777">
      <w:pPr>
        <w:pStyle w:val="SubStepAlpha"/>
        <w:rPr>
          <w:rFonts w:asciiTheme="majorBidi" w:hAnsiTheme="majorBidi" w:cstheme="majorBidi"/>
        </w:rPr>
      </w:pPr>
      <w:r w:rsidRPr="00A70007">
        <w:rPr>
          <w:rFonts w:asciiTheme="majorBidi" w:hAnsiTheme="majorBidi" w:cstheme="majorBidi"/>
        </w:rPr>
        <w:t xml:space="preserve">Issue the following two commands below on the </w:t>
      </w:r>
      <w:r w:rsidRPr="00A70007">
        <w:rPr>
          <w:rFonts w:asciiTheme="majorBidi" w:hAnsiTheme="majorBidi" w:cstheme="majorBidi"/>
          <w:b/>
        </w:rPr>
        <w:t>CyberOps Workstation VM</w:t>
      </w:r>
      <w:r w:rsidRPr="00A70007">
        <w:rPr>
          <w:rFonts w:asciiTheme="majorBidi" w:hAnsiTheme="majorBidi" w:cstheme="majorBidi"/>
        </w:rPr>
        <w:t>:</w:t>
      </w:r>
    </w:p>
    <w:p w:rsidRPr="00ED334D" w:rsidR="009E5F9D" w:rsidP="009E5F9D" w:rsidRDefault="009E5F9D" w14:paraId="0FBC553D" w14:textId="77777777">
      <w:pPr>
        <w:pStyle w:val="CMD"/>
        <w:rPr>
          <w:lang w:val="fr-FR"/>
        </w:rPr>
      </w:pPr>
      <w:r w:rsidRPr="00ED334D">
        <w:rPr>
          <w:lang w:val="fr-FR"/>
        </w:rPr>
        <w:t xml:space="preserve">[analyst@secOps ~]$ </w:t>
      </w:r>
      <w:r w:rsidRPr="00ED334D">
        <w:rPr>
          <w:b/>
          <w:lang w:val="fr-FR"/>
        </w:rPr>
        <w:t>cd /</w:t>
      </w:r>
    </w:p>
    <w:p w:rsidRPr="00ED334D" w:rsidR="009E5F9D" w:rsidP="009E5F9D" w:rsidRDefault="009E5F9D" w14:paraId="471EC8E5" w14:textId="77777777">
      <w:pPr>
        <w:pStyle w:val="CMD"/>
        <w:rPr>
          <w:lang w:val="fr-FR"/>
        </w:rPr>
      </w:pPr>
      <w:r w:rsidRPr="00ED334D">
        <w:rPr>
          <w:lang w:val="fr-FR"/>
        </w:rPr>
        <w:t xml:space="preserve">[analyst@secOps /]$ </w:t>
      </w:r>
      <w:r w:rsidRPr="00ED334D">
        <w:rPr>
          <w:b/>
          <w:lang w:val="fr-FR"/>
        </w:rPr>
        <w:t>ls -l</w:t>
      </w:r>
    </w:p>
    <w:p w:rsidRPr="00A70007" w:rsidR="009E5F9D" w:rsidP="009E5F9D" w:rsidRDefault="009E5F9D" w14:paraId="3207F927" w14:textId="77777777">
      <w:pPr>
        <w:pStyle w:val="Heading3"/>
        <w:rPr>
          <w:rFonts w:asciiTheme="majorBidi" w:hAnsiTheme="majorBidi" w:cstheme="majorBidi"/>
        </w:rPr>
      </w:pPr>
      <w:r w:rsidRPr="00A70007">
        <w:rPr>
          <w:rFonts w:asciiTheme="majorBidi" w:hAnsiTheme="majorBidi" w:cstheme="majorBidi"/>
        </w:rPr>
        <w:t>Manually mounting and unmounting filesystems</w:t>
      </w:r>
    </w:p>
    <w:p w:rsidRPr="00A70007" w:rsidR="009E5F9D" w:rsidP="009E5F9D" w:rsidRDefault="009E5F9D" w14:paraId="76EE086F" w14:textId="77777777">
      <w:pPr>
        <w:pStyle w:val="BodyTextL25"/>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mount</w:t>
      </w:r>
      <w:r w:rsidRPr="00A70007">
        <w:rPr>
          <w:rFonts w:asciiTheme="majorBidi" w:hAnsiTheme="majorBidi" w:cstheme="majorBidi"/>
        </w:rPr>
        <w:t xml:space="preserve"> command can also be used to mount and unmount filesystems. As seen in Step 1, the CyberOps Workstation VM has two hard drives installed. The first one was recognized by the kernel as /dev/sda while the second was recognized as /dev/sdb. Before a block device can be mounted, it must have a mounting point.</w:t>
      </w:r>
    </w:p>
    <w:p w:rsidRPr="00A70007" w:rsidR="009E5F9D" w:rsidP="009E5F9D" w:rsidRDefault="009E5F9D" w14:paraId="24C67E2A" w14:textId="0E97C2AF">
      <w:pPr>
        <w:pStyle w:val="SubStepAlpha"/>
        <w:rPr>
          <w:rFonts w:asciiTheme="majorBidi" w:hAnsiTheme="majorBidi" w:cstheme="majorBidi"/>
        </w:rPr>
      </w:pPr>
      <w:r w:rsidRPr="00A70007">
        <w:rPr>
          <w:rFonts w:asciiTheme="majorBidi" w:hAnsiTheme="majorBidi" w:cstheme="majorBidi"/>
        </w:rPr>
        <w:lastRenderedPageBreak/>
        <w:t xml:space="preserve">Use the </w:t>
      </w:r>
      <w:r w:rsidRPr="00A70007">
        <w:rPr>
          <w:rFonts w:asciiTheme="majorBidi" w:hAnsiTheme="majorBidi" w:cstheme="majorBidi"/>
          <w:b/>
        </w:rPr>
        <w:t>ls -l</w:t>
      </w:r>
      <w:r w:rsidRPr="00A70007">
        <w:rPr>
          <w:rFonts w:asciiTheme="majorBidi" w:hAnsiTheme="majorBidi" w:cstheme="majorBidi"/>
        </w:rPr>
        <w:t xml:space="preserve"> command to verify that the directory </w:t>
      </w:r>
      <w:r w:rsidRPr="00A70007">
        <w:rPr>
          <w:rFonts w:asciiTheme="majorBidi" w:hAnsiTheme="majorBidi" w:cstheme="majorBidi"/>
          <w:b/>
        </w:rPr>
        <w:t>second_drive</w:t>
      </w:r>
      <w:r w:rsidRPr="00A70007">
        <w:rPr>
          <w:rFonts w:asciiTheme="majorBidi" w:hAnsiTheme="majorBidi" w:cstheme="majorBidi"/>
        </w:rPr>
        <w:t xml:space="preserve"> is in the analyst's home directory.</w:t>
      </w:r>
    </w:p>
    <w:p w:rsidRPr="00ED334D" w:rsidR="009E5F9D" w:rsidP="009E5F9D" w:rsidRDefault="009E5F9D" w14:paraId="6DE2E433" w14:textId="77777777">
      <w:pPr>
        <w:pStyle w:val="CMD"/>
        <w:rPr>
          <w:lang w:val="fr-FR"/>
        </w:rPr>
      </w:pPr>
      <w:r w:rsidRPr="00ED334D">
        <w:rPr>
          <w:lang w:val="fr-FR"/>
        </w:rPr>
        <w:t xml:space="preserve">[analyst@secOps /]$ </w:t>
      </w:r>
      <w:r w:rsidRPr="00ED334D">
        <w:rPr>
          <w:b/>
          <w:lang w:val="fr-FR"/>
        </w:rPr>
        <w:t>cd ~</w:t>
      </w:r>
    </w:p>
    <w:p w:rsidRPr="00ED334D" w:rsidR="009E5F9D" w:rsidP="009E5F9D" w:rsidRDefault="009E5F9D" w14:paraId="34597BA7" w14:textId="77777777">
      <w:pPr>
        <w:pStyle w:val="CMD"/>
        <w:rPr>
          <w:lang w:val="fr-FR"/>
        </w:rPr>
      </w:pPr>
      <w:r w:rsidRPr="00ED334D">
        <w:rPr>
          <w:lang w:val="fr-FR"/>
        </w:rPr>
        <w:t xml:space="preserve">[analyst@secOps ~]$ </w:t>
      </w:r>
      <w:r w:rsidRPr="00ED334D">
        <w:rPr>
          <w:b/>
          <w:lang w:val="fr-FR"/>
        </w:rPr>
        <w:t>ls –l</w:t>
      </w:r>
    </w:p>
    <w:p w:rsidR="009E5F9D" w:rsidP="009E5F9D" w:rsidRDefault="009E5F9D" w14:paraId="67E98AB6" w14:textId="77777777">
      <w:pPr>
        <w:pStyle w:val="CMDOutput"/>
      </w:pPr>
      <w:r>
        <w:t>total 28</w:t>
      </w:r>
    </w:p>
    <w:p w:rsidR="009E5F9D" w:rsidP="009E5F9D" w:rsidRDefault="009E5F9D" w14:paraId="057B482E" w14:textId="77777777">
      <w:pPr>
        <w:pStyle w:val="CMDOutput"/>
      </w:pPr>
      <w:r>
        <w:t>drwxr-xr-x 2 analyst analyst 4096 Sep 26  2014 Desktop</w:t>
      </w:r>
    </w:p>
    <w:p w:rsidR="009E5F9D" w:rsidP="009E5F9D" w:rsidRDefault="009E5F9D" w14:paraId="658CBAF1" w14:textId="77777777">
      <w:pPr>
        <w:pStyle w:val="CMDOutput"/>
      </w:pPr>
      <w:r>
        <w:t>drwx------ 3 analyst analyst 4096 Jul 14 11:28 Downloads</w:t>
      </w:r>
    </w:p>
    <w:p w:rsidR="009E5F9D" w:rsidP="009E5F9D" w:rsidRDefault="009E5F9D" w14:paraId="62EC8C29" w14:textId="77777777">
      <w:pPr>
        <w:pStyle w:val="CMDOutput"/>
      </w:pPr>
      <w:r>
        <w:t>drwxr-xr-x 9 analyst analyst 4096 Jul 25 16:27 lab.support.files</w:t>
      </w:r>
    </w:p>
    <w:p w:rsidR="009E5F9D" w:rsidP="009E5F9D" w:rsidRDefault="009E5F9D" w14:paraId="27C9EE37" w14:textId="77777777">
      <w:pPr>
        <w:pStyle w:val="CMDOutput"/>
      </w:pPr>
      <w:r w:rsidRPr="00593587">
        <w:rPr>
          <w:highlight w:val="yellow"/>
        </w:rPr>
        <w:t>drwxr-xr-x 2 analyst analyst 4096 Mar  3 15:56 second_drive</w:t>
      </w:r>
    </w:p>
    <w:p w:rsidR="009E5F9D" w:rsidP="009E5F9D" w:rsidRDefault="009E5F9D" w14:paraId="08C48E59" w14:textId="77777777">
      <w:pPr>
        <w:pStyle w:val="CMDOutput"/>
      </w:pPr>
      <w:r w:rsidRPr="00593587">
        <w:t>-rw-r--r-- 1 analyst analyst  142 Aug 16 15:11 some_text_file.txt</w:t>
      </w:r>
    </w:p>
    <w:p w:rsidR="009E5F9D" w:rsidP="009E5F9D" w:rsidRDefault="009E5F9D" w14:paraId="7795A20D" w14:textId="77777777">
      <w:pPr>
        <w:pStyle w:val="CMDOutput"/>
      </w:pPr>
      <w:r>
        <w:t>-rw-r--r-- 1 analyst analyst  254 Aug 16 13:38 space.txt</w:t>
      </w:r>
    </w:p>
    <w:p w:rsidRPr="00A70007" w:rsidR="009E5F9D" w:rsidP="009E5F9D" w:rsidRDefault="009E5F9D" w14:paraId="4276D5FE" w14:textId="77777777">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If the directory </w:t>
      </w:r>
      <w:r w:rsidRPr="00A70007">
        <w:rPr>
          <w:rFonts w:asciiTheme="majorBidi" w:hAnsiTheme="majorBidi" w:cstheme="majorBidi"/>
          <w:b/>
        </w:rPr>
        <w:t>second_drive</w:t>
      </w:r>
      <w:r w:rsidRPr="00A70007">
        <w:rPr>
          <w:rFonts w:asciiTheme="majorBidi" w:hAnsiTheme="majorBidi" w:cstheme="majorBidi"/>
        </w:rPr>
        <w:t xml:space="preserve"> does not exist, use the </w:t>
      </w:r>
      <w:r w:rsidRPr="00A70007">
        <w:rPr>
          <w:rFonts w:asciiTheme="majorBidi" w:hAnsiTheme="majorBidi" w:cstheme="majorBidi"/>
          <w:b/>
        </w:rPr>
        <w:t>mkdir second_drive</w:t>
      </w:r>
      <w:r w:rsidRPr="00A70007">
        <w:rPr>
          <w:rFonts w:asciiTheme="majorBidi" w:hAnsiTheme="majorBidi" w:cstheme="majorBidi"/>
        </w:rPr>
        <w:t xml:space="preserve"> command to create it.</w:t>
      </w:r>
    </w:p>
    <w:p w:rsidR="009E5F9D" w:rsidP="009E5F9D" w:rsidRDefault="009E5F9D" w14:paraId="63FC421F" w14:textId="77777777">
      <w:pPr>
        <w:pStyle w:val="CMD"/>
        <w:rPr>
          <w:b/>
        </w:rPr>
      </w:pPr>
      <w:r w:rsidRPr="00302F8C">
        <w:t xml:space="preserve">[analyst@secOps ~]$ </w:t>
      </w:r>
      <w:r w:rsidRPr="00302F8C">
        <w:rPr>
          <w:b/>
        </w:rPr>
        <w:t>mkdir second_drive</w:t>
      </w:r>
    </w:p>
    <w:p w:rsidRPr="00A70007" w:rsidR="009E5F9D" w:rsidP="009E5F9D" w:rsidRDefault="009E5F9D" w14:paraId="5F8178B9" w14:textId="77777777">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Depending on the state of your VM, your listing will most likely have different files and directories.</w:t>
      </w:r>
    </w:p>
    <w:p w:rsidRPr="00A70007" w:rsidR="009E5F9D" w:rsidP="009E5F9D" w:rsidRDefault="009E5F9D" w14:paraId="05014CC5" w14:textId="77777777">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ls -l</w:t>
      </w:r>
      <w:r w:rsidRPr="00A70007">
        <w:rPr>
          <w:rFonts w:asciiTheme="majorBidi" w:hAnsiTheme="majorBidi" w:cstheme="majorBidi"/>
        </w:rPr>
        <w:t xml:space="preserve"> again to list the contents of the newly created second_drive directory.</w:t>
      </w:r>
    </w:p>
    <w:p w:rsidRPr="00302F8C" w:rsidR="009E5F9D" w:rsidP="009E5F9D" w:rsidRDefault="009E5F9D" w14:paraId="1DEAC2D6" w14:textId="77777777">
      <w:pPr>
        <w:pStyle w:val="CMD"/>
      </w:pPr>
      <w:r w:rsidRPr="00302F8C">
        <w:t xml:space="preserve">[analyst@secOps ~]$ </w:t>
      </w:r>
      <w:r w:rsidRPr="00302F8C">
        <w:rPr>
          <w:b/>
        </w:rPr>
        <w:t>ls -l second_drive/</w:t>
      </w:r>
    </w:p>
    <w:p w:rsidRPr="00302F8C" w:rsidR="009E5F9D" w:rsidP="009E5F9D" w:rsidRDefault="009E5F9D" w14:paraId="52415818" w14:textId="77777777">
      <w:pPr>
        <w:pStyle w:val="CMDOutput"/>
      </w:pPr>
      <w:r w:rsidRPr="00302F8C">
        <w:t>total 0</w:t>
      </w:r>
    </w:p>
    <w:p w:rsidRPr="00A70007" w:rsidR="009E5F9D" w:rsidP="009E5F9D" w:rsidRDefault="009E5F9D" w14:paraId="2FDD6E15" w14:textId="77777777">
      <w:pPr>
        <w:pStyle w:val="SubStepAlpha"/>
        <w:numPr>
          <w:ilvl w:val="0"/>
          <w:numId w:val="0"/>
        </w:numPr>
        <w:ind w:left="720"/>
        <w:rPr>
          <w:rFonts w:asciiTheme="majorBidi" w:hAnsiTheme="majorBidi" w:cstheme="majorBidi"/>
        </w:rPr>
      </w:pPr>
      <w:r w:rsidRPr="00A70007">
        <w:rPr>
          <w:rFonts w:asciiTheme="majorBidi" w:hAnsiTheme="majorBidi" w:cstheme="majorBidi"/>
        </w:rPr>
        <w:t>Notice that the directory is empty.</w:t>
      </w:r>
    </w:p>
    <w:p w:rsidRPr="00A70007" w:rsidR="009E5F9D" w:rsidP="009E5F9D" w:rsidRDefault="009E5F9D" w14:paraId="5CD4DB8B" w14:textId="77777777">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mount </w:t>
      </w:r>
      <w:r w:rsidRPr="00A70007">
        <w:rPr>
          <w:rFonts w:asciiTheme="majorBidi" w:hAnsiTheme="majorBidi" w:cstheme="majorBidi"/>
          <w:b/>
        </w:rPr>
        <w:t>/dev/sdb1</w:t>
      </w:r>
      <w:r w:rsidRPr="00A70007">
        <w:rPr>
          <w:rFonts w:asciiTheme="majorBidi" w:hAnsiTheme="majorBidi" w:cstheme="majorBidi"/>
        </w:rPr>
        <w:t xml:space="preserve"> on the newly created </w:t>
      </w:r>
      <w:r w:rsidRPr="00A70007">
        <w:rPr>
          <w:rFonts w:asciiTheme="majorBidi" w:hAnsiTheme="majorBidi" w:cstheme="majorBidi"/>
          <w:b/>
        </w:rPr>
        <w:t>second_drive</w:t>
      </w:r>
      <w:r w:rsidRPr="00A70007">
        <w:rPr>
          <w:rFonts w:asciiTheme="majorBidi" w:hAnsiTheme="majorBidi" w:cstheme="majorBidi"/>
        </w:rPr>
        <w:t xml:space="preserve"> directory. The syntax of mount is: </w:t>
      </w:r>
      <w:r w:rsidRPr="00A70007">
        <w:rPr>
          <w:rFonts w:asciiTheme="majorBidi" w:hAnsiTheme="majorBidi" w:cstheme="majorBidi"/>
          <w:b/>
        </w:rPr>
        <w:t>mount [options] &lt;device to be mounted&gt; &lt;mounting point&gt;</w:t>
      </w:r>
      <w:r w:rsidRPr="00A70007">
        <w:rPr>
          <w:rFonts w:asciiTheme="majorBidi" w:hAnsiTheme="majorBidi" w:cstheme="majorBidi"/>
        </w:rPr>
        <w:t>.</w:t>
      </w:r>
    </w:p>
    <w:p w:rsidR="009E5F9D" w:rsidP="009E5F9D" w:rsidRDefault="009E5F9D" w14:paraId="6CF73B03" w14:textId="77777777">
      <w:pPr>
        <w:pStyle w:val="CMD"/>
        <w:rPr>
          <w:b/>
        </w:rPr>
      </w:pPr>
      <w:r w:rsidRPr="00302F8C">
        <w:t xml:space="preserve">[analyst@secOps ~]$ </w:t>
      </w:r>
      <w:r w:rsidRPr="00302F8C">
        <w:rPr>
          <w:b/>
        </w:rPr>
        <w:t xml:space="preserve">sudo mount /dev/sdb1 </w:t>
      </w:r>
      <w:r>
        <w:rPr>
          <w:b/>
        </w:rPr>
        <w:t>~</w:t>
      </w:r>
      <w:r w:rsidRPr="00302F8C">
        <w:rPr>
          <w:b/>
        </w:rPr>
        <w:t>/second_drive/</w:t>
      </w:r>
    </w:p>
    <w:p w:rsidRPr="00302F8C" w:rsidR="009E5F9D" w:rsidP="009E5F9D" w:rsidRDefault="009E5F9D" w14:paraId="639FC1EC" w14:textId="77777777">
      <w:pPr>
        <w:pStyle w:val="CMD"/>
      </w:pPr>
      <w:r w:rsidRPr="00614085">
        <w:t>[sudo] password for analyst:</w:t>
      </w:r>
    </w:p>
    <w:p w:rsidRPr="00A70007" w:rsidR="009E5F9D" w:rsidP="009E5F9D" w:rsidRDefault="009E5F9D" w14:paraId="02DF60DE" w14:textId="77777777">
      <w:pPr>
        <w:pStyle w:val="SubStepAlpha"/>
        <w:numPr>
          <w:ilvl w:val="0"/>
          <w:numId w:val="0"/>
        </w:numPr>
        <w:ind w:left="720"/>
        <w:rPr>
          <w:rFonts w:asciiTheme="majorBidi" w:hAnsiTheme="majorBidi" w:cstheme="majorBidi"/>
        </w:rPr>
      </w:pPr>
      <w:r w:rsidRPr="00A70007">
        <w:rPr>
          <w:rFonts w:asciiTheme="majorBidi" w:hAnsiTheme="majorBidi" w:cstheme="majorBidi"/>
        </w:rPr>
        <w:t>No output is provided which means the mounting process was successful.</w:t>
      </w:r>
    </w:p>
    <w:p w:rsidRPr="00A70007" w:rsidR="009E5F9D" w:rsidP="009E5F9D" w:rsidRDefault="009E5F9D" w14:paraId="4E93C7DD" w14:textId="77777777">
      <w:pPr>
        <w:pStyle w:val="SubStepAlpha"/>
        <w:rPr>
          <w:rFonts w:asciiTheme="majorBidi" w:hAnsiTheme="majorBidi" w:cstheme="majorBidi"/>
        </w:rPr>
      </w:pPr>
      <w:r w:rsidRPr="00A70007">
        <w:rPr>
          <w:rFonts w:asciiTheme="majorBidi" w:hAnsiTheme="majorBidi" w:cstheme="majorBidi"/>
        </w:rPr>
        <w:t xml:space="preserve">Now that the </w:t>
      </w:r>
      <w:r w:rsidRPr="00A70007">
        <w:rPr>
          <w:rFonts w:asciiTheme="majorBidi" w:hAnsiTheme="majorBidi" w:cstheme="majorBidi"/>
          <w:b/>
        </w:rPr>
        <w:t>/dev/sdb1</w:t>
      </w:r>
      <w:r w:rsidRPr="00A70007">
        <w:rPr>
          <w:rFonts w:asciiTheme="majorBidi" w:hAnsiTheme="majorBidi" w:cstheme="majorBidi"/>
        </w:rPr>
        <w:t xml:space="preserve"> has been mounted on </w:t>
      </w:r>
      <w:r w:rsidRPr="00A70007">
        <w:rPr>
          <w:rFonts w:asciiTheme="majorBidi" w:hAnsiTheme="majorBidi" w:cstheme="majorBidi"/>
          <w:b/>
        </w:rPr>
        <w:t>/home/analyst/second_drive</w:t>
      </w:r>
      <w:r w:rsidRPr="00A70007">
        <w:rPr>
          <w:rFonts w:asciiTheme="majorBidi" w:hAnsiTheme="majorBidi" w:cstheme="majorBidi"/>
        </w:rPr>
        <w:t xml:space="preserve">, use </w:t>
      </w:r>
      <w:r w:rsidRPr="00A70007">
        <w:rPr>
          <w:rFonts w:asciiTheme="majorBidi" w:hAnsiTheme="majorBidi" w:cstheme="majorBidi"/>
          <w:b/>
        </w:rPr>
        <w:t>ls -l</w:t>
      </w:r>
      <w:r w:rsidRPr="00A70007">
        <w:rPr>
          <w:rFonts w:asciiTheme="majorBidi" w:hAnsiTheme="majorBidi" w:cstheme="majorBidi"/>
        </w:rPr>
        <w:t xml:space="preserve"> to list the contents of the directory again.</w:t>
      </w:r>
    </w:p>
    <w:p w:rsidRPr="00727150" w:rsidR="009E5F9D" w:rsidP="009E5F9D" w:rsidRDefault="009E5F9D" w14:paraId="1667515E" w14:textId="77777777">
      <w:pPr>
        <w:pStyle w:val="CMD"/>
      </w:pPr>
      <w:r w:rsidRPr="00727150">
        <w:t xml:space="preserve">[analyst@secOps ~]$ </w:t>
      </w:r>
      <w:r w:rsidRPr="00727150">
        <w:rPr>
          <w:b/>
        </w:rPr>
        <w:t>ls -l second_drive/</w:t>
      </w:r>
    </w:p>
    <w:p w:rsidRPr="00727150" w:rsidR="009E5F9D" w:rsidP="009E5F9D" w:rsidRDefault="009E5F9D" w14:paraId="14A932BB" w14:textId="77777777">
      <w:pPr>
        <w:pStyle w:val="CMD"/>
      </w:pPr>
      <w:r w:rsidRPr="00727150">
        <w:t>total 20</w:t>
      </w:r>
    </w:p>
    <w:p w:rsidRPr="00727150" w:rsidR="009E5F9D" w:rsidP="009E5F9D" w:rsidRDefault="009E5F9D" w14:paraId="3A0BF086" w14:textId="77777777">
      <w:pPr>
        <w:pStyle w:val="CMD"/>
      </w:pPr>
      <w:r w:rsidRPr="00727150">
        <w:t xml:space="preserve">drwx------ 2 root    root    </w:t>
      </w:r>
      <w:r>
        <w:t xml:space="preserve"> </w:t>
      </w:r>
      <w:r w:rsidRPr="00727150">
        <w:t>16384 Mar  3 10:59 lost+found</w:t>
      </w:r>
    </w:p>
    <w:p w:rsidRPr="00727150" w:rsidR="009E5F9D" w:rsidP="009E5F9D" w:rsidRDefault="009E5F9D" w14:paraId="77170E2E" w14:textId="5F74333D">
      <w:pPr>
        <w:pStyle w:val="CMD"/>
      </w:pPr>
      <w:r w:rsidRPr="00727150">
        <w:t xml:space="preserve">-rw-r--r-- 1 </w:t>
      </w:r>
      <w:r w:rsidR="006E2F8E">
        <w:t xml:space="preserve">root    root   </w:t>
      </w:r>
      <w:r>
        <w:t xml:space="preserve">   </w:t>
      </w:r>
      <w:r w:rsidRPr="00727150">
        <w:t xml:space="preserve"> 183 Mar  3 15:42 myFile.txt</w:t>
      </w:r>
    </w:p>
    <w:p w:rsidRPr="00A70007" w:rsidR="009E5F9D" w:rsidP="009E5F9D" w:rsidRDefault="009E5F9D" w14:paraId="747DE887" w14:textId="77777777">
      <w:pPr>
        <w:pStyle w:val="SubStepAlpha"/>
        <w:rPr>
          <w:rFonts w:asciiTheme="majorBidi" w:hAnsiTheme="majorBidi" w:cstheme="majorBidi"/>
        </w:rPr>
      </w:pPr>
      <w:r w:rsidRPr="00A70007">
        <w:rPr>
          <w:rFonts w:asciiTheme="majorBidi" w:hAnsiTheme="majorBidi" w:cstheme="majorBidi"/>
        </w:rPr>
        <w:t xml:space="preserve">Issue the </w:t>
      </w:r>
      <w:r w:rsidRPr="00A70007">
        <w:rPr>
          <w:rFonts w:asciiTheme="majorBidi" w:hAnsiTheme="majorBidi" w:cstheme="majorBidi"/>
          <w:b/>
        </w:rPr>
        <w:t>mount</w:t>
      </w:r>
      <w:r w:rsidRPr="00A70007">
        <w:rPr>
          <w:rFonts w:asciiTheme="majorBidi" w:hAnsiTheme="majorBidi" w:cstheme="majorBidi"/>
        </w:rPr>
        <w:t xml:space="preserve"> command with no options again to display detailed information about the </w:t>
      </w:r>
      <w:r w:rsidRPr="00A70007">
        <w:rPr>
          <w:rFonts w:asciiTheme="majorBidi" w:hAnsiTheme="majorBidi" w:cstheme="majorBidi"/>
          <w:b/>
        </w:rPr>
        <w:t>/dev/sdb1</w:t>
      </w:r>
      <w:r w:rsidRPr="00A70007">
        <w:rPr>
          <w:rFonts w:asciiTheme="majorBidi" w:hAnsiTheme="majorBidi" w:cstheme="majorBidi"/>
        </w:rPr>
        <w:t xml:space="preserve"> partition. As before, use the </w:t>
      </w:r>
      <w:r w:rsidRPr="00A70007">
        <w:rPr>
          <w:rFonts w:asciiTheme="majorBidi" w:hAnsiTheme="majorBidi" w:cstheme="majorBidi"/>
          <w:b/>
        </w:rPr>
        <w:t>grep</w:t>
      </w:r>
      <w:r w:rsidRPr="00A70007">
        <w:rPr>
          <w:rFonts w:asciiTheme="majorBidi" w:hAnsiTheme="majorBidi" w:cstheme="majorBidi"/>
        </w:rPr>
        <w:t xml:space="preserve"> command to display only the </w:t>
      </w:r>
      <w:r w:rsidRPr="00A70007">
        <w:rPr>
          <w:rFonts w:asciiTheme="majorBidi" w:hAnsiTheme="majorBidi" w:cstheme="majorBidi"/>
          <w:b/>
        </w:rPr>
        <w:t>/dev/sdX</w:t>
      </w:r>
      <w:r w:rsidRPr="00A70007">
        <w:rPr>
          <w:rFonts w:asciiTheme="majorBidi" w:hAnsiTheme="majorBidi" w:cstheme="majorBidi"/>
        </w:rPr>
        <w:t xml:space="preserve"> filesystems:</w:t>
      </w:r>
    </w:p>
    <w:p w:rsidRPr="008F55C7" w:rsidR="009E5F9D" w:rsidP="009E5F9D" w:rsidRDefault="009E5F9D" w14:paraId="1D4E7191" w14:textId="647F91B6">
      <w:pPr>
        <w:pStyle w:val="CMD"/>
      </w:pPr>
      <w:r w:rsidRPr="008F55C7">
        <w:t xml:space="preserve">[analyst@secOps ~]$ </w:t>
      </w:r>
      <w:r w:rsidRPr="008F55C7">
        <w:rPr>
          <w:b/>
        </w:rPr>
        <w:t xml:space="preserve">mount | grep </w:t>
      </w:r>
      <w:r w:rsidR="0024446F">
        <w:rPr>
          <w:b/>
        </w:rPr>
        <w:t>/dev/</w:t>
      </w:r>
      <w:r w:rsidRPr="008F55C7">
        <w:rPr>
          <w:b/>
        </w:rPr>
        <w:t>sd</w:t>
      </w:r>
    </w:p>
    <w:p w:rsidR="009E5F9D" w:rsidP="009E5F9D" w:rsidRDefault="009E5F9D" w14:paraId="65677827" w14:textId="77777777">
      <w:pPr>
        <w:pStyle w:val="CMDOutput"/>
      </w:pPr>
      <w:r>
        <w:t xml:space="preserve">/dev/sda1 on / type ext4 (rw,relatime) </w:t>
      </w:r>
    </w:p>
    <w:p w:rsidRPr="008F55C7" w:rsidR="009E5F9D" w:rsidP="009E5F9D" w:rsidRDefault="009E5F9D" w14:paraId="44187DDE" w14:textId="77777777">
      <w:pPr>
        <w:pStyle w:val="CMDOutput"/>
      </w:pPr>
      <w:r>
        <w:t>/dev/sdb1 on /home/analyst/second_drive type ext4 (rw,relatime)</w:t>
      </w:r>
    </w:p>
    <w:p w:rsidRPr="00A70007" w:rsidR="009E5F9D" w:rsidP="009E5F9D" w:rsidRDefault="009E5F9D" w14:paraId="7AA1933F" w14:textId="77777777">
      <w:pPr>
        <w:pStyle w:val="SubStepAlpha"/>
        <w:rPr>
          <w:rFonts w:asciiTheme="majorBidi" w:hAnsiTheme="majorBidi" w:cstheme="majorBidi"/>
        </w:rPr>
      </w:pPr>
      <w:r w:rsidRPr="00A70007">
        <w:rPr>
          <w:rFonts w:asciiTheme="majorBidi" w:hAnsiTheme="majorBidi" w:cstheme="majorBidi"/>
        </w:rPr>
        <w:t xml:space="preserve">Unmounting filesystems is just as simple. Make sure you change the directory to something outside of the mounting point and use the </w:t>
      </w:r>
      <w:r w:rsidRPr="00A70007">
        <w:rPr>
          <w:rFonts w:asciiTheme="majorBidi" w:hAnsiTheme="majorBidi" w:cstheme="majorBidi"/>
          <w:b/>
        </w:rPr>
        <w:t>umount</w:t>
      </w:r>
      <w:r w:rsidRPr="00A70007">
        <w:rPr>
          <w:rFonts w:asciiTheme="majorBidi" w:hAnsiTheme="majorBidi" w:cstheme="majorBidi"/>
        </w:rPr>
        <w:t xml:space="preserve"> command, as shown below:</w:t>
      </w:r>
    </w:p>
    <w:p w:rsidRPr="008F55C7" w:rsidR="009E5F9D" w:rsidP="009E5F9D" w:rsidRDefault="009E5F9D" w14:paraId="239AE3C8" w14:textId="77777777">
      <w:pPr>
        <w:pStyle w:val="CMD"/>
      </w:pPr>
      <w:r w:rsidRPr="008F55C7">
        <w:t xml:space="preserve">[analyst@secOps ~]$ </w:t>
      </w:r>
      <w:r w:rsidRPr="008F55C7">
        <w:rPr>
          <w:b/>
        </w:rPr>
        <w:t>sudo umount /dev/sdb1</w:t>
      </w:r>
    </w:p>
    <w:p w:rsidRPr="008F55C7" w:rsidR="009E5F9D" w:rsidP="009E5F9D" w:rsidRDefault="009E5F9D" w14:paraId="082127EE" w14:textId="77777777">
      <w:pPr>
        <w:pStyle w:val="CMDOutput"/>
      </w:pPr>
      <w:r w:rsidRPr="008F55C7">
        <w:t xml:space="preserve">[sudo] password for analyst: </w:t>
      </w:r>
    </w:p>
    <w:p w:rsidRPr="008F55C7" w:rsidR="009E5F9D" w:rsidP="009E5F9D" w:rsidRDefault="009E5F9D" w14:paraId="7B0598BE" w14:textId="77777777">
      <w:pPr>
        <w:pStyle w:val="CMDOutput"/>
      </w:pPr>
      <w:r w:rsidRPr="008F55C7">
        <w:t xml:space="preserve">[analyst@secOps ~]$ </w:t>
      </w:r>
    </w:p>
    <w:p w:rsidRPr="008F55C7" w:rsidR="009E5F9D" w:rsidP="009E5F9D" w:rsidRDefault="009E5F9D" w14:paraId="20C1B593" w14:textId="77777777">
      <w:pPr>
        <w:pStyle w:val="CMDOutput"/>
      </w:pPr>
      <w:r w:rsidRPr="008F55C7">
        <w:t xml:space="preserve">[analyst@secOps ~]$ </w:t>
      </w:r>
      <w:r w:rsidRPr="00AD4163">
        <w:rPr>
          <w:b/>
        </w:rPr>
        <w:t>ls -l second_drive/</w:t>
      </w:r>
    </w:p>
    <w:p w:rsidRPr="008F55C7" w:rsidR="009E5F9D" w:rsidP="009E5F9D" w:rsidRDefault="009E5F9D" w14:paraId="425F8851" w14:textId="77777777">
      <w:pPr>
        <w:pStyle w:val="CMDOutput"/>
      </w:pPr>
      <w:r w:rsidRPr="008F55C7">
        <w:t>total 0</w:t>
      </w:r>
    </w:p>
    <w:p w:rsidRPr="00A70007" w:rsidR="009E5F9D" w:rsidP="009E5F9D" w:rsidRDefault="009E5F9D" w14:paraId="65FD62F1" w14:textId="77777777">
      <w:pPr>
        <w:pStyle w:val="Heading2"/>
        <w:rPr>
          <w:rFonts w:asciiTheme="majorBidi" w:hAnsiTheme="majorBidi" w:cstheme="majorBidi"/>
        </w:rPr>
      </w:pPr>
      <w:r w:rsidRPr="00A70007">
        <w:rPr>
          <w:rFonts w:asciiTheme="majorBidi" w:hAnsiTheme="majorBidi" w:cstheme="majorBidi"/>
        </w:rPr>
        <w:lastRenderedPageBreak/>
        <w:t>File Permissions</w:t>
      </w:r>
    </w:p>
    <w:p w:rsidRPr="00A70007" w:rsidR="009E5F9D" w:rsidP="009E5F9D" w:rsidRDefault="009E5F9D" w14:paraId="44C99762" w14:textId="77777777">
      <w:pPr>
        <w:pStyle w:val="BodyTextL25"/>
        <w:rPr>
          <w:rFonts w:asciiTheme="majorBidi" w:hAnsiTheme="majorBidi" w:cstheme="majorBidi"/>
        </w:rPr>
      </w:pPr>
      <w:r w:rsidRPr="00A70007">
        <w:rPr>
          <w:rFonts w:asciiTheme="majorBidi" w:hAnsiTheme="majorBidi" w:cstheme="majorBidi"/>
        </w:rPr>
        <w:t>Linux filesystems have built-in features to control the ability of the users to view, change, navigate, and execute the contents of the filesystem. Essentially, each file in filesystems carries its own set of permissions, always carrying a set of definitions about what users and groups can do with the file.</w:t>
      </w:r>
    </w:p>
    <w:p w:rsidRPr="00A70007" w:rsidR="009E5F9D" w:rsidP="009E5F9D" w:rsidRDefault="009E5F9D" w14:paraId="04C170A8" w14:textId="77777777">
      <w:pPr>
        <w:pStyle w:val="Heading3"/>
        <w:rPr>
          <w:rFonts w:asciiTheme="majorBidi" w:hAnsiTheme="majorBidi" w:cstheme="majorBidi"/>
        </w:rPr>
      </w:pPr>
      <w:r w:rsidRPr="00A70007">
        <w:rPr>
          <w:rFonts w:asciiTheme="majorBidi" w:hAnsiTheme="majorBidi" w:cstheme="majorBidi"/>
        </w:rPr>
        <w:t>Visualize and Change the File Permissions.</w:t>
      </w:r>
    </w:p>
    <w:p w:rsidRPr="00A70007" w:rsidR="009E5F9D" w:rsidP="009E5F9D" w:rsidRDefault="009E5F9D" w14:paraId="0C0B9FA5" w14:textId="77777777">
      <w:pPr>
        <w:pStyle w:val="SubStepAlpha"/>
        <w:rPr>
          <w:rFonts w:asciiTheme="majorBidi" w:hAnsiTheme="majorBidi" w:cstheme="majorBidi"/>
        </w:rPr>
      </w:pPr>
      <w:r w:rsidRPr="00A70007">
        <w:rPr>
          <w:rFonts w:asciiTheme="majorBidi" w:hAnsiTheme="majorBidi" w:cstheme="majorBidi"/>
        </w:rPr>
        <w:t>Navigate to /home/analyst/lab.support.files/scripts/.</w:t>
      </w:r>
    </w:p>
    <w:p w:rsidR="009E5F9D" w:rsidP="009E5F9D" w:rsidRDefault="009E5F9D" w14:paraId="34F842C7" w14:textId="77777777">
      <w:pPr>
        <w:pStyle w:val="CMD"/>
      </w:pPr>
      <w:r w:rsidRPr="007B6E71">
        <w:t xml:space="preserve">[analyst@secOps ~]$ </w:t>
      </w:r>
      <w:r w:rsidRPr="007B6E71">
        <w:rPr>
          <w:b/>
        </w:rPr>
        <w:t>cd lab.support.files/scripts/</w:t>
      </w:r>
    </w:p>
    <w:p w:rsidRPr="00A70007" w:rsidR="009E5F9D" w:rsidP="009E5F9D" w:rsidRDefault="009E5F9D" w14:paraId="33268ADC" w14:textId="77777777">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file permissions.</w:t>
      </w:r>
    </w:p>
    <w:p w:rsidRPr="007B6E71" w:rsidR="009E5F9D" w:rsidP="009E5F9D" w:rsidRDefault="009E5F9D" w14:paraId="68A9E719" w14:textId="77777777">
      <w:pPr>
        <w:pStyle w:val="BodyTextL50"/>
        <w:rPr>
          <w:rFonts w:ascii="Courier New" w:hAnsi="Courier New"/>
        </w:rPr>
      </w:pPr>
      <w:r>
        <w:rPr>
          <w:rFonts w:ascii="Courier New" w:hAnsi="Courier New"/>
        </w:rPr>
        <w:t>[</w:t>
      </w:r>
      <w:r w:rsidRPr="007B6E71">
        <w:rPr>
          <w:rFonts w:ascii="Courier New" w:hAnsi="Courier New"/>
        </w:rPr>
        <w:t xml:space="preserve">analyst@secOps scripts]$ </w:t>
      </w:r>
      <w:r w:rsidRPr="007B6E71">
        <w:rPr>
          <w:rFonts w:ascii="Courier New" w:hAnsi="Courier New"/>
          <w:b/>
        </w:rPr>
        <w:t>ls -l</w:t>
      </w:r>
    </w:p>
    <w:p w:rsidRPr="007B6E71" w:rsidR="009E5F9D" w:rsidP="009E5F9D" w:rsidRDefault="009E5F9D" w14:paraId="5913875E" w14:textId="77777777">
      <w:pPr>
        <w:pStyle w:val="CMDOutput"/>
      </w:pPr>
      <w:r w:rsidRPr="007B6E71">
        <w:t>total 60</w:t>
      </w:r>
    </w:p>
    <w:p w:rsidRPr="007B6E71" w:rsidR="009E5F9D" w:rsidP="009E5F9D" w:rsidRDefault="009E5F9D" w14:paraId="5D3D0075" w14:textId="77777777">
      <w:pPr>
        <w:pStyle w:val="CMDOutput"/>
      </w:pPr>
      <w:r w:rsidRPr="007B6E71">
        <w:t>-rwxr-xr-x 1 analyst analyst  190 Jun 13 09:45 configure_as_dhcp.sh</w:t>
      </w:r>
    </w:p>
    <w:p w:rsidRPr="007B6E71" w:rsidR="009E5F9D" w:rsidP="009E5F9D" w:rsidRDefault="009E5F9D" w14:paraId="08476425" w14:textId="77777777">
      <w:pPr>
        <w:pStyle w:val="CMDOutput"/>
      </w:pPr>
      <w:r w:rsidRPr="007B6E71">
        <w:t>-rwxr-xr-x 1 analyst analyst  192 Jun 13 09:45 configure_as_static.sh</w:t>
      </w:r>
    </w:p>
    <w:p w:rsidRPr="007B6E71" w:rsidR="009E5F9D" w:rsidP="009E5F9D" w:rsidRDefault="009E5F9D" w14:paraId="35D9988A" w14:textId="77777777">
      <w:pPr>
        <w:pStyle w:val="CMDOutput"/>
      </w:pPr>
      <w:r w:rsidRPr="007B6E71">
        <w:t>-rwxr-xr-x 1 analyst analyst 3459 Jul 18 10:09 cyberops_extended_topo_no_fw.py</w:t>
      </w:r>
    </w:p>
    <w:p w:rsidRPr="007B6E71" w:rsidR="009E5F9D" w:rsidP="009E5F9D" w:rsidRDefault="009E5F9D" w14:paraId="77BDA957" w14:textId="77777777">
      <w:pPr>
        <w:pStyle w:val="CMDOutput"/>
      </w:pPr>
      <w:r w:rsidRPr="007B6E71">
        <w:t>-rwxr-xr-x 1 analyst analyst 4062 Jul 18 10:09 cyberops_extended_topo.py</w:t>
      </w:r>
    </w:p>
    <w:p w:rsidRPr="007B6E71" w:rsidR="009E5F9D" w:rsidP="009E5F9D" w:rsidRDefault="009E5F9D" w14:paraId="42166C2F" w14:textId="77777777">
      <w:pPr>
        <w:pStyle w:val="CMDOutput"/>
      </w:pPr>
      <w:r w:rsidRPr="007B6E71">
        <w:t>-rwxr-xr-x 1 analyst analyst 3669 Jul 18 10:10 cyberops_topo.py</w:t>
      </w:r>
    </w:p>
    <w:p w:rsidRPr="007B6E71" w:rsidR="009E5F9D" w:rsidP="009E5F9D" w:rsidRDefault="009E5F9D" w14:paraId="71413165" w14:textId="77777777">
      <w:pPr>
        <w:pStyle w:val="CMDOutput"/>
      </w:pPr>
      <w:r w:rsidRPr="007B6E71">
        <w:rPr>
          <w:highlight w:val="yellow"/>
        </w:rPr>
        <w:t>-rw-r--r-- 1 analyst analyst 2871 Apr 28 11:27 cyops.mn</w:t>
      </w:r>
    </w:p>
    <w:p w:rsidRPr="007B6E71" w:rsidR="009E5F9D" w:rsidP="009E5F9D" w:rsidRDefault="009E5F9D" w14:paraId="6D10E63A" w14:textId="77777777">
      <w:pPr>
        <w:pStyle w:val="CMDOutput"/>
      </w:pPr>
      <w:r w:rsidRPr="007B6E71">
        <w:t>-rwxr-xr-x 1 analyst analyst  458 May  1 13:50 fw_rules</w:t>
      </w:r>
    </w:p>
    <w:p w:rsidRPr="007B6E71" w:rsidR="009E5F9D" w:rsidP="009E5F9D" w:rsidRDefault="009E5F9D" w14:paraId="3C5D26B2" w14:textId="77777777">
      <w:pPr>
        <w:pStyle w:val="CMDOutput"/>
      </w:pPr>
      <w:r w:rsidRPr="007B6E71">
        <w:t>-rwxr-xr-x 1 analyst analyst   70 Apr 28 11:27 mal_server_start.sh</w:t>
      </w:r>
    </w:p>
    <w:p w:rsidRPr="007B6E71" w:rsidR="009E5F9D" w:rsidP="009E5F9D" w:rsidRDefault="009E5F9D" w14:paraId="5CA25C98" w14:textId="77777777">
      <w:pPr>
        <w:pStyle w:val="CMDOutput"/>
      </w:pPr>
      <w:r w:rsidRPr="007B6E71">
        <w:t>drwxr-xr-x 2 analyst analyst 4096 Jun 13 09:55 net_configuration_files</w:t>
      </w:r>
    </w:p>
    <w:p w:rsidRPr="007B6E71" w:rsidR="009E5F9D" w:rsidP="009E5F9D" w:rsidRDefault="009E5F9D" w14:paraId="5BC71C91" w14:textId="77777777">
      <w:pPr>
        <w:pStyle w:val="CMDOutput"/>
      </w:pPr>
      <w:r w:rsidRPr="007B6E71">
        <w:t>-rwxr-xr-x 1 analyst analyst   65 Apr 28 11:27 reg_server_start.sh</w:t>
      </w:r>
    </w:p>
    <w:p w:rsidRPr="007B6E71" w:rsidR="009E5F9D" w:rsidP="009E5F9D" w:rsidRDefault="009E5F9D" w14:paraId="009FCF5B" w14:textId="77777777">
      <w:pPr>
        <w:pStyle w:val="CMDOutput"/>
      </w:pPr>
      <w:r w:rsidRPr="007B6E71">
        <w:t>-rwxr-xr-x 1 analyst analyst  189 Dec 15  2016 start_ELK.sh</w:t>
      </w:r>
    </w:p>
    <w:p w:rsidRPr="007B6E71" w:rsidR="009E5F9D" w:rsidP="009E5F9D" w:rsidRDefault="009E5F9D" w14:paraId="0DE28006" w14:textId="77777777">
      <w:pPr>
        <w:pStyle w:val="CMDOutput"/>
      </w:pPr>
      <w:r w:rsidRPr="007B6E71">
        <w:t>-rwxr-xr-x 1 analyst analyst   85 Dec 22  2016 start_miniedit.sh</w:t>
      </w:r>
    </w:p>
    <w:p w:rsidRPr="007B6E71" w:rsidR="009E5F9D" w:rsidP="009E5F9D" w:rsidRDefault="009E5F9D" w14:paraId="45560EDE" w14:textId="77777777">
      <w:pPr>
        <w:pStyle w:val="CMDOutput"/>
      </w:pPr>
      <w:r w:rsidRPr="007B6E71">
        <w:t>-rwxr-xr-x 1 analyst analyst   76 Jun 22 11:38 start_pox.sh</w:t>
      </w:r>
    </w:p>
    <w:p w:rsidRPr="007B6E71" w:rsidR="009E5F9D" w:rsidP="009E5F9D" w:rsidRDefault="009E5F9D" w14:paraId="118531D5" w14:textId="77777777">
      <w:pPr>
        <w:pStyle w:val="CMDOutput"/>
      </w:pPr>
      <w:r w:rsidRPr="007B6E71">
        <w:t>-rwxr-xr-x 1 analyst analyst  106 Jun 27 09:47 start_snort.sh</w:t>
      </w:r>
    </w:p>
    <w:p w:rsidR="009E5F9D" w:rsidP="009E5F9D" w:rsidRDefault="009E5F9D" w14:paraId="3DD565A3" w14:textId="77777777">
      <w:pPr>
        <w:pStyle w:val="CMDOutput"/>
      </w:pPr>
      <w:r w:rsidRPr="007B6E71">
        <w:t>-rwxr-xr-x 1 analyst analyst   61 May  4 11:45 start_tftpd.sh</w:t>
      </w:r>
    </w:p>
    <w:p w:rsidR="009E5F9D" w:rsidP="009E5F9D" w:rsidRDefault="009E5F9D" w14:paraId="20E35B7F" w14:textId="0607C71B">
      <w:pPr>
        <w:pStyle w:val="Heading4"/>
      </w:pPr>
      <w:r>
        <w:t>Questions:</w:t>
      </w:r>
    </w:p>
    <w:p w:rsidR="00090131" w:rsidP="00090131" w:rsidRDefault="009E5F9D" w14:paraId="29F3E4EE" w14:textId="77777777">
      <w:pPr>
        <w:pStyle w:val="BodyTextL50"/>
        <w:spacing w:before="0"/>
        <w:rPr>
          <w:rFonts w:asciiTheme="majorBidi" w:hAnsiTheme="majorBidi" w:cstheme="majorBidi"/>
        </w:rPr>
      </w:pPr>
      <w:r w:rsidRPr="4E39CD10" w:rsidR="70570807">
        <w:rPr>
          <w:rFonts w:ascii="Times New Roman" w:hAnsi="Times New Roman" w:cs="Times New Roman" w:asciiTheme="majorBidi" w:hAnsiTheme="majorBidi" w:cstheme="majorBidi"/>
        </w:rPr>
        <w:t xml:space="preserve">Consider the </w:t>
      </w:r>
      <w:r w:rsidRPr="4E39CD10" w:rsidR="70570807">
        <w:rPr>
          <w:rFonts w:ascii="Times New Roman" w:hAnsi="Times New Roman" w:cs="Times New Roman" w:asciiTheme="majorBidi" w:hAnsiTheme="majorBidi" w:cstheme="majorBidi"/>
          <w:b w:val="1"/>
          <w:bCs w:val="1"/>
        </w:rPr>
        <w:t>cyops.mn</w:t>
      </w:r>
      <w:r w:rsidRPr="4E39CD10" w:rsidR="70570807">
        <w:rPr>
          <w:rFonts w:ascii="Times New Roman" w:hAnsi="Times New Roman" w:cs="Times New Roman" w:asciiTheme="majorBidi" w:hAnsiTheme="majorBidi" w:cstheme="majorBidi"/>
        </w:rPr>
        <w:t xml:space="preserve"> file as an example. Who is the owner of the file? How about the group?</w:t>
      </w:r>
    </w:p>
    <w:p w:rsidR="24C9DBF3" w:rsidP="4E39CD10" w:rsidRDefault="24C9DBF3" w14:paraId="72B2DE14" w14:textId="27A2EBEA">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4E39CD10" w:rsidR="24C9DBF3">
        <w:rPr>
          <w:rFonts w:ascii="Times New Roman" w:hAnsi="Times New Roman" w:cs="Times New Roman" w:asciiTheme="majorBidi" w:hAnsiTheme="majorBidi" w:cstheme="majorBidi"/>
          <w:b w:val="1"/>
          <w:bCs w:val="1"/>
          <w:i w:val="1"/>
          <w:iCs w:val="1"/>
        </w:rPr>
        <w:t>Analyst is its owner and it belongs to the group of analyst.</w:t>
      </w:r>
    </w:p>
    <w:p w:rsidR="00090131" w:rsidP="00090131" w:rsidRDefault="00090131" w14:paraId="494AE8DB" w14:textId="59D3E443">
      <w:pPr>
        <w:pStyle w:val="BodyTextL50"/>
        <w:spacing w:before="0"/>
        <w:rPr>
          <w:rFonts w:asciiTheme="majorBidi" w:hAnsiTheme="majorBidi" w:cstheme="majorBidi"/>
        </w:rPr>
      </w:pPr>
    </w:p>
    <w:p w:rsidRPr="00A70007" w:rsidR="00090131" w:rsidP="00090131" w:rsidRDefault="00090131" w14:paraId="30E8BBDA" w14:textId="77777777">
      <w:pPr>
        <w:pStyle w:val="BodyTextL50"/>
        <w:spacing w:before="0"/>
        <w:rPr>
          <w:rFonts w:asciiTheme="majorBidi" w:hAnsiTheme="majorBidi" w:cstheme="majorBidi"/>
        </w:rPr>
      </w:pPr>
    </w:p>
    <w:p w:rsidR="00090131" w:rsidP="00090131" w:rsidRDefault="009E5F9D" w14:paraId="32221E96" w14:textId="77777777">
      <w:pPr>
        <w:pStyle w:val="BodyTextL50"/>
        <w:rPr>
          <w:rFonts w:asciiTheme="majorBidi" w:hAnsiTheme="majorBidi" w:cstheme="majorBidi"/>
        </w:rPr>
      </w:pPr>
      <w:r w:rsidRPr="4E39CD10" w:rsidR="70570807">
        <w:rPr>
          <w:rFonts w:ascii="Times New Roman" w:hAnsi="Times New Roman" w:cs="Times New Roman" w:asciiTheme="majorBidi" w:hAnsiTheme="majorBidi" w:cstheme="majorBidi"/>
        </w:rPr>
        <w:t xml:space="preserve">The permissions for </w:t>
      </w:r>
      <w:r w:rsidRPr="4E39CD10" w:rsidR="70570807">
        <w:rPr>
          <w:rFonts w:ascii="Times New Roman" w:hAnsi="Times New Roman" w:cs="Times New Roman" w:asciiTheme="majorBidi" w:hAnsiTheme="majorBidi" w:cstheme="majorBidi"/>
          <w:b w:val="1"/>
          <w:bCs w:val="1"/>
        </w:rPr>
        <w:t>cyops.mn</w:t>
      </w:r>
      <w:r w:rsidRPr="4E39CD10" w:rsidR="70570807">
        <w:rPr>
          <w:rFonts w:ascii="Times New Roman" w:hAnsi="Times New Roman" w:cs="Times New Roman" w:asciiTheme="majorBidi" w:hAnsiTheme="majorBidi" w:cstheme="majorBidi"/>
        </w:rPr>
        <w:t xml:space="preserve"> are </w:t>
      </w:r>
      <w:r w:rsidRPr="4E39CD10" w:rsidR="70570807">
        <w:rPr>
          <w:rFonts w:ascii="Times New Roman" w:hAnsi="Times New Roman" w:cs="Times New Roman" w:asciiTheme="majorBidi" w:hAnsiTheme="majorBidi" w:cstheme="majorBidi"/>
          <w:b w:val="1"/>
          <w:bCs w:val="1"/>
        </w:rPr>
        <w:t>–rw-r--r--</w:t>
      </w:r>
      <w:r w:rsidRPr="4E39CD10" w:rsidR="70570807">
        <w:rPr>
          <w:rFonts w:ascii="Times New Roman" w:hAnsi="Times New Roman" w:cs="Times New Roman" w:asciiTheme="majorBidi" w:hAnsiTheme="majorBidi" w:cstheme="majorBidi"/>
        </w:rPr>
        <w:t>. What does that mean?</w:t>
      </w:r>
    </w:p>
    <w:p w:rsidR="1F8989C6" w:rsidP="4E39CD10" w:rsidRDefault="1F8989C6" w14:paraId="0FD605FA" w14:textId="0BC18BB1">
      <w:pPr>
        <w:pStyle w:val="BodyTextL50"/>
        <w:bidi w:val="0"/>
        <w:spacing w:before="12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4E39CD10" w:rsidR="1F8989C6">
        <w:rPr>
          <w:rFonts w:ascii="Times New Roman" w:hAnsi="Times New Roman" w:cs="Times New Roman" w:asciiTheme="majorBidi" w:hAnsiTheme="majorBidi" w:cstheme="majorBidi"/>
          <w:b w:val="1"/>
          <w:bCs w:val="1"/>
          <w:i w:val="1"/>
          <w:iCs w:val="1"/>
        </w:rPr>
        <w:t>The owner has permission for read and write but the root and all other users just r</w:t>
      </w:r>
      <w:r w:rsidRPr="4E39CD10" w:rsidR="557DD3B7">
        <w:rPr>
          <w:rFonts w:ascii="Times New Roman" w:hAnsi="Times New Roman" w:cs="Times New Roman" w:asciiTheme="majorBidi" w:hAnsiTheme="majorBidi" w:cstheme="majorBidi"/>
          <w:b w:val="1"/>
          <w:bCs w:val="1"/>
          <w:i w:val="1"/>
          <w:iCs w:val="1"/>
        </w:rPr>
        <w:t>ead permission</w:t>
      </w:r>
      <w:r w:rsidRPr="4E39CD10" w:rsidR="2288A46D">
        <w:rPr>
          <w:rFonts w:ascii="Times New Roman" w:hAnsi="Times New Roman" w:cs="Times New Roman" w:asciiTheme="majorBidi" w:hAnsiTheme="majorBidi" w:cstheme="majorBidi"/>
          <w:b w:val="1"/>
          <w:bCs w:val="1"/>
          <w:i w:val="1"/>
          <w:iCs w:val="1"/>
        </w:rPr>
        <w:t>.</w:t>
      </w:r>
    </w:p>
    <w:p w:rsidR="00090131" w:rsidP="00090131" w:rsidRDefault="00090131" w14:paraId="2176C1A9" w14:textId="63F0369A">
      <w:pPr>
        <w:pStyle w:val="BodyTextL50"/>
        <w:rPr>
          <w:rFonts w:asciiTheme="majorBidi" w:hAnsiTheme="majorBidi" w:cstheme="majorBidi"/>
        </w:rPr>
      </w:pPr>
    </w:p>
    <w:p w:rsidR="00090131" w:rsidP="00090131" w:rsidRDefault="00090131" w14:paraId="116B935B" w14:textId="6700C2A1">
      <w:pPr>
        <w:pStyle w:val="BodyTextL50"/>
        <w:rPr>
          <w:rFonts w:asciiTheme="majorBidi" w:hAnsiTheme="majorBidi" w:cstheme="majorBidi"/>
        </w:rPr>
      </w:pPr>
    </w:p>
    <w:p w:rsidRPr="00A70007" w:rsidR="00090131" w:rsidP="00090131" w:rsidRDefault="00090131" w14:paraId="233779A6" w14:textId="77777777">
      <w:pPr>
        <w:pStyle w:val="BodyTextL50"/>
        <w:rPr>
          <w:rFonts w:asciiTheme="majorBidi" w:hAnsiTheme="majorBidi" w:cstheme="majorBidi"/>
        </w:rPr>
      </w:pPr>
    </w:p>
    <w:p w:rsidRPr="00A70007" w:rsidR="009E5F9D" w:rsidP="009E5F9D" w:rsidRDefault="009E5F9D" w14:paraId="2B072D2D" w14:textId="77777777">
      <w:pPr>
        <w:pStyle w:val="SubStepAlpha"/>
        <w:rPr>
          <w:rFonts w:asciiTheme="majorBidi" w:hAnsiTheme="majorBidi" w:cstheme="majorBidi"/>
        </w:rPr>
      </w:pPr>
      <w:r w:rsidRPr="00A70007">
        <w:rPr>
          <w:rFonts w:asciiTheme="majorBidi" w:hAnsiTheme="majorBidi" w:cstheme="majorBidi"/>
        </w:rPr>
        <w:t>The</w:t>
      </w:r>
      <w:r w:rsidRPr="00A70007">
        <w:rPr>
          <w:rFonts w:asciiTheme="majorBidi" w:hAnsiTheme="majorBidi" w:cstheme="majorBidi"/>
          <w:b/>
        </w:rPr>
        <w:t xml:space="preserve"> touch</w:t>
      </w:r>
      <w:r w:rsidRPr="00A70007">
        <w:rPr>
          <w:rFonts w:asciiTheme="majorBidi" w:hAnsiTheme="majorBidi" w:cstheme="majorBidi"/>
        </w:rPr>
        <w:t xml:space="preserve"> command is very simple and useful. It allows for the quick creation of an empty text file. Use the command below to create an empty file in the </w:t>
      </w:r>
      <w:r w:rsidRPr="00A70007">
        <w:rPr>
          <w:rFonts w:asciiTheme="majorBidi" w:hAnsiTheme="majorBidi" w:cstheme="majorBidi"/>
          <w:b/>
        </w:rPr>
        <w:t>/mnt</w:t>
      </w:r>
      <w:r w:rsidRPr="00A70007">
        <w:rPr>
          <w:rFonts w:asciiTheme="majorBidi" w:hAnsiTheme="majorBidi" w:cstheme="majorBidi"/>
        </w:rPr>
        <w:t xml:space="preserve"> directory:</w:t>
      </w:r>
    </w:p>
    <w:p w:rsidRPr="005B772E" w:rsidR="009E5F9D" w:rsidP="009E5F9D" w:rsidRDefault="009E5F9D" w14:paraId="4D5CF47C" w14:textId="77777777">
      <w:pPr>
        <w:pStyle w:val="CMD"/>
      </w:pPr>
      <w:r w:rsidRPr="005B772E">
        <w:t xml:space="preserve">[analyst@secOps </w:t>
      </w:r>
      <w:r>
        <w:t>scripts</w:t>
      </w:r>
      <w:r w:rsidRPr="005B772E">
        <w:t xml:space="preserve">]$ </w:t>
      </w:r>
      <w:r w:rsidRPr="005B772E">
        <w:rPr>
          <w:b/>
        </w:rPr>
        <w:t>touch /mnt/myNewFile.txt</w:t>
      </w:r>
    </w:p>
    <w:p w:rsidRPr="005B772E" w:rsidR="009E5F9D" w:rsidP="009E5F9D" w:rsidRDefault="009E5F9D" w14:paraId="021C0A6C" w14:textId="77777777">
      <w:pPr>
        <w:pStyle w:val="CMD"/>
      </w:pPr>
      <w:r w:rsidRPr="005B772E">
        <w:t>touch: cannot touch '/mnt/myNewFile.txt': Permission denied</w:t>
      </w:r>
    </w:p>
    <w:p w:rsidR="009E5F9D" w:rsidP="009E5F9D" w:rsidRDefault="009E5F9D" w14:paraId="47A0E740" w14:textId="62C5388F">
      <w:pPr>
        <w:pStyle w:val="Heading4"/>
      </w:pPr>
      <w:r>
        <w:t>Questions:</w:t>
      </w:r>
    </w:p>
    <w:p w:rsidRPr="00A70007" w:rsidR="009E5F9D" w:rsidP="009E5F9D" w:rsidRDefault="009E5F9D" w14:paraId="08C88EC1" w14:textId="3E01016F">
      <w:pPr>
        <w:pStyle w:val="BodyTextL50"/>
        <w:spacing w:before="0"/>
        <w:rPr>
          <w:rFonts w:asciiTheme="majorBidi" w:hAnsiTheme="majorBidi" w:cstheme="majorBidi"/>
        </w:rPr>
      </w:pPr>
      <w:r w:rsidRPr="00A70007">
        <w:rPr>
          <w:rFonts w:asciiTheme="majorBidi" w:hAnsiTheme="majorBidi" w:cstheme="majorBidi"/>
        </w:rPr>
        <w:t xml:space="preserve">Why was the file not created? List the permissions, ownership and content of the </w:t>
      </w:r>
      <w:r w:rsidRPr="00A70007">
        <w:rPr>
          <w:rFonts w:asciiTheme="majorBidi" w:hAnsiTheme="majorBidi" w:cstheme="majorBidi"/>
          <w:b/>
        </w:rPr>
        <w:t xml:space="preserve">/mnt </w:t>
      </w:r>
      <w:r w:rsidRPr="00A70007">
        <w:rPr>
          <w:rFonts w:asciiTheme="majorBidi" w:hAnsiTheme="majorBidi" w:cstheme="majorBidi"/>
        </w:rPr>
        <w:t xml:space="preserve">directory and explain what happened. With the addition of  </w:t>
      </w:r>
      <w:r w:rsidRPr="00A70007">
        <w:rPr>
          <w:rFonts w:asciiTheme="majorBidi" w:hAnsiTheme="majorBidi" w:cstheme="majorBidi"/>
          <w:b/>
        </w:rPr>
        <w:t>-d</w:t>
      </w:r>
      <w:r w:rsidRPr="00A70007">
        <w:rPr>
          <w:rFonts w:asciiTheme="majorBidi" w:hAnsiTheme="majorBidi" w:cstheme="majorBidi"/>
        </w:rPr>
        <w:t xml:space="preserve"> option, it lists the permission of the parent directory. Record the answer in the lines below.</w:t>
      </w:r>
    </w:p>
    <w:p w:rsidR="009E5F9D" w:rsidP="009E5F9D" w:rsidRDefault="009E5F9D" w14:paraId="11193A77" w14:textId="77777777">
      <w:pPr>
        <w:pStyle w:val="CMD"/>
      </w:pPr>
      <w:r>
        <w:t xml:space="preserve">[analyst@secOps ~]$ </w:t>
      </w:r>
      <w:r w:rsidRPr="0052720D">
        <w:rPr>
          <w:b/>
        </w:rPr>
        <w:t>ls -l</w:t>
      </w:r>
      <w:r w:rsidRPr="002B277F">
        <w:rPr>
          <w:b/>
          <w:highlight w:val="yellow"/>
        </w:rPr>
        <w:t>d</w:t>
      </w:r>
      <w:r>
        <w:rPr>
          <w:b/>
        </w:rPr>
        <w:t xml:space="preserve"> /mnt</w:t>
      </w:r>
    </w:p>
    <w:p w:rsidR="00090131" w:rsidP="00090131" w:rsidRDefault="009E5F9D" w14:paraId="06E4ACBC" w14:textId="77777777">
      <w:pPr>
        <w:pStyle w:val="CMD"/>
      </w:pPr>
      <w:r>
        <w:lastRenderedPageBreak/>
        <w:t>drwxr-xr-x 2 root root 4096 Jan  5  2018 /mnt</w:t>
      </w:r>
    </w:p>
    <w:p w:rsidRPr="00090131" w:rsidR="009E5F9D" w:rsidP="4E39CD10" w:rsidRDefault="009E5F9D" w14:paraId="240727EA" w14:textId="08886889">
      <w:pPr>
        <w:pStyle w:val="CMD"/>
        <w:rPr>
          <w:rFonts w:ascii="Times New Roman" w:hAnsi="Times New Roman" w:cs="Times New Roman" w:asciiTheme="majorBidi" w:hAnsiTheme="majorBidi" w:cstheme="majorBidi"/>
          <w:b w:val="1"/>
          <w:bCs w:val="1"/>
          <w:i w:val="1"/>
          <w:iCs w:val="1"/>
        </w:rPr>
      </w:pPr>
    </w:p>
    <w:p w:rsidR="16149DA4" w:rsidP="4E39CD10" w:rsidRDefault="16149DA4" w14:paraId="07EB17C7" w14:textId="1AFFD297">
      <w:pPr>
        <w:pStyle w:val="CMD"/>
        <w:rPr>
          <w:rFonts w:ascii="Times New Roman" w:hAnsi="Times New Roman" w:cs="Times New Roman" w:asciiTheme="majorBidi" w:hAnsiTheme="majorBidi" w:cstheme="majorBidi"/>
          <w:b w:val="1"/>
          <w:bCs w:val="1"/>
          <w:i w:val="1"/>
          <w:iCs w:val="1"/>
        </w:rPr>
      </w:pPr>
      <w:r w:rsidRPr="4E39CD10" w:rsidR="16149DA4">
        <w:rPr>
          <w:rFonts w:ascii="Times New Roman" w:hAnsi="Times New Roman" w:cs="Times New Roman" w:asciiTheme="majorBidi" w:hAnsiTheme="majorBidi" w:cstheme="majorBidi"/>
          <w:b w:val="1"/>
          <w:bCs w:val="1"/>
          <w:i w:val="1"/>
          <w:iCs w:val="1"/>
        </w:rPr>
        <w:t>Because it belongs to root and others don’t have permission to write in this directory.</w:t>
      </w:r>
    </w:p>
    <w:p w:rsidR="00090131" w:rsidP="009E5F9D" w:rsidRDefault="00090131" w14:paraId="1A4890BE" w14:textId="77777777">
      <w:pPr>
        <w:pStyle w:val="BodyTextL50"/>
        <w:keepNext/>
        <w:rPr>
          <w:rFonts w:asciiTheme="majorBidi" w:hAnsiTheme="majorBidi" w:cstheme="majorBidi"/>
        </w:rPr>
      </w:pPr>
    </w:p>
    <w:p w:rsidR="00090131" w:rsidP="009E5F9D" w:rsidRDefault="00090131" w14:paraId="3D58AFFB" w14:textId="0E63F98B">
      <w:pPr>
        <w:pStyle w:val="BodyTextL50"/>
        <w:keepNext/>
        <w:rPr>
          <w:rFonts w:asciiTheme="majorBidi" w:hAnsiTheme="majorBidi" w:cstheme="majorBidi"/>
        </w:rPr>
      </w:pPr>
    </w:p>
    <w:p w:rsidR="00090131" w:rsidP="009E5F9D" w:rsidRDefault="00090131" w14:paraId="2C68F64E" w14:textId="77777777">
      <w:pPr>
        <w:pStyle w:val="BodyTextL50"/>
        <w:keepNext/>
        <w:rPr>
          <w:rFonts w:asciiTheme="majorBidi" w:hAnsiTheme="majorBidi" w:cstheme="majorBidi"/>
        </w:rPr>
      </w:pPr>
    </w:p>
    <w:p w:rsidR="00090131" w:rsidP="00090131" w:rsidRDefault="009E5F9D" w14:paraId="418FD26B" w14:textId="77777777">
      <w:pPr>
        <w:pStyle w:val="BodyTextL50"/>
        <w:keepNext/>
        <w:rPr>
          <w:rFonts w:asciiTheme="majorBidi" w:hAnsiTheme="majorBidi" w:cstheme="majorBidi"/>
        </w:rPr>
      </w:pPr>
      <w:r w:rsidRPr="00A70007">
        <w:rPr>
          <w:rFonts w:asciiTheme="majorBidi" w:hAnsiTheme="majorBidi" w:cstheme="majorBidi"/>
        </w:rPr>
        <w:t xml:space="preserve">What can be done for the </w:t>
      </w:r>
      <w:r w:rsidRPr="00A70007">
        <w:rPr>
          <w:rFonts w:asciiTheme="majorBidi" w:hAnsiTheme="majorBidi" w:cstheme="majorBidi"/>
          <w:b/>
        </w:rPr>
        <w:t>touch</w:t>
      </w:r>
      <w:r w:rsidRPr="00A70007">
        <w:rPr>
          <w:rFonts w:asciiTheme="majorBidi" w:hAnsiTheme="majorBidi" w:cstheme="majorBidi"/>
        </w:rPr>
        <w:t xml:space="preserve"> command shown above to be successful?</w:t>
      </w:r>
    </w:p>
    <w:p w:rsidRPr="00090131" w:rsidR="009E5F9D" w:rsidP="4E39CD10" w:rsidRDefault="009E5F9D" w14:paraId="4738DBA8" w14:textId="05AE9606">
      <w:pPr>
        <w:pStyle w:val="BodyTextL50"/>
        <w:keepNext w:val="1"/>
        <w:rPr>
          <w:rFonts w:ascii="Times New Roman" w:hAnsi="Times New Roman" w:cs="Times New Roman" w:asciiTheme="majorBidi" w:hAnsiTheme="majorBidi" w:cstheme="majorBidi"/>
          <w:b w:val="1"/>
          <w:bCs w:val="1"/>
          <w:i w:val="1"/>
          <w:iCs w:val="1"/>
        </w:rPr>
      </w:pPr>
      <w:r w:rsidRPr="4E39CD10" w:rsidR="1FF74530">
        <w:rPr>
          <w:rFonts w:ascii="Times New Roman" w:hAnsi="Times New Roman" w:cs="Times New Roman" w:asciiTheme="majorBidi" w:hAnsiTheme="majorBidi" w:cstheme="majorBidi"/>
          <w:b w:val="1"/>
          <w:bCs w:val="1"/>
          <w:i w:val="1"/>
          <w:iCs w:val="1"/>
        </w:rPr>
        <w:t xml:space="preserve">We should precede it with </w:t>
      </w:r>
      <w:proofErr w:type="spellStart"/>
      <w:r w:rsidRPr="4E39CD10" w:rsidR="1FF74530">
        <w:rPr>
          <w:rFonts w:ascii="Times New Roman" w:hAnsi="Times New Roman" w:cs="Times New Roman" w:asciiTheme="majorBidi" w:hAnsiTheme="majorBidi" w:cstheme="majorBidi"/>
          <w:b w:val="1"/>
          <w:bCs w:val="1"/>
          <w:i w:val="1"/>
          <w:iCs w:val="1"/>
        </w:rPr>
        <w:t>sudo</w:t>
      </w:r>
      <w:proofErr w:type="spellEnd"/>
      <w:r w:rsidRPr="4E39CD10" w:rsidR="1FF74530">
        <w:rPr>
          <w:rFonts w:ascii="Times New Roman" w:hAnsi="Times New Roman" w:cs="Times New Roman" w:asciiTheme="majorBidi" w:hAnsiTheme="majorBidi" w:cstheme="majorBidi"/>
          <w:b w:val="1"/>
          <w:bCs w:val="1"/>
          <w:i w:val="1"/>
          <w:iCs w:val="1"/>
        </w:rPr>
        <w:t xml:space="preserve"> command.</w:t>
      </w:r>
    </w:p>
    <w:p w:rsidRPr="00A70007" w:rsidR="00090131" w:rsidP="4E39CD10" w:rsidRDefault="00090131" w14:paraId="6132F821" w14:textId="4436C057">
      <w:pPr>
        <w:pStyle w:val="BodyTextL50"/>
        <w:keepNext w:val="1"/>
        <w:rPr>
          <w:rFonts w:ascii="Times New Roman" w:hAnsi="Times New Roman" w:cs="Times New Roman" w:asciiTheme="majorBidi" w:hAnsiTheme="majorBidi" w:cstheme="majorBidi"/>
          <w:b w:val="1"/>
          <w:bCs w:val="1"/>
          <w:i w:val="1"/>
          <w:iCs w:val="1"/>
        </w:rPr>
      </w:pPr>
    </w:p>
    <w:p w:rsidRPr="00A70007" w:rsidR="00090131" w:rsidP="4E39CD10" w:rsidRDefault="00090131" w14:paraId="0F04DEDB" w14:textId="2C95990A">
      <w:pPr>
        <w:pStyle w:val="BodyTextL50"/>
        <w:keepNext w:val="1"/>
        <w:rPr>
          <w:rFonts w:ascii="Times New Roman" w:hAnsi="Times New Roman" w:cs="Times New Roman" w:asciiTheme="majorBidi" w:hAnsiTheme="majorBidi" w:cstheme="majorBidi"/>
          <w:b w:val="1"/>
          <w:bCs w:val="1"/>
          <w:i w:val="1"/>
          <w:iCs w:val="1"/>
        </w:rPr>
      </w:pPr>
      <w:proofErr w:type="spellStart"/>
      <w:r w:rsidRPr="4E39CD10" w:rsidR="1FF74530">
        <w:rPr>
          <w:rFonts w:ascii="Times New Roman" w:hAnsi="Times New Roman" w:cs="Times New Roman" w:asciiTheme="majorBidi" w:hAnsiTheme="majorBidi" w:cstheme="majorBidi"/>
          <w:b w:val="1"/>
          <w:bCs w:val="1"/>
          <w:i w:val="1"/>
          <w:iCs w:val="1"/>
        </w:rPr>
        <w:t>sudo</w:t>
      </w:r>
      <w:proofErr w:type="spellEnd"/>
      <w:r w:rsidRPr="4E39CD10" w:rsidR="1FF74530">
        <w:rPr>
          <w:rFonts w:ascii="Times New Roman" w:hAnsi="Times New Roman" w:cs="Times New Roman" w:asciiTheme="majorBidi" w:hAnsiTheme="majorBidi" w:cstheme="majorBidi"/>
          <w:b w:val="1"/>
          <w:bCs w:val="1"/>
          <w:i w:val="1"/>
          <w:iCs w:val="1"/>
        </w:rPr>
        <w:t xml:space="preserve"> touch</w:t>
      </w:r>
    </w:p>
    <w:p w:rsidRPr="00A70007" w:rsidR="009E5F9D" w:rsidP="009E5F9D" w:rsidRDefault="009E5F9D" w14:paraId="69BC2E38" w14:textId="77777777">
      <w:pPr>
        <w:pStyle w:val="SubStepAlpha"/>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chmod</w:t>
      </w:r>
      <w:r w:rsidRPr="00A70007">
        <w:rPr>
          <w:rFonts w:asciiTheme="majorBidi" w:hAnsiTheme="majorBidi" w:cstheme="majorBidi"/>
        </w:rPr>
        <w:t xml:space="preserve"> command is used to change the permissions of a file or directory. As before, mount the </w:t>
      </w:r>
      <w:r w:rsidRPr="00A70007">
        <w:rPr>
          <w:rFonts w:asciiTheme="majorBidi" w:hAnsiTheme="majorBidi" w:cstheme="majorBidi"/>
          <w:b/>
        </w:rPr>
        <w:t>/dev/sdb1</w:t>
      </w:r>
      <w:r w:rsidRPr="00A70007">
        <w:rPr>
          <w:rFonts w:asciiTheme="majorBidi" w:hAnsiTheme="majorBidi" w:cstheme="majorBidi"/>
        </w:rPr>
        <w:t xml:space="preserve"> partition on the </w:t>
      </w:r>
      <w:r w:rsidRPr="00A70007">
        <w:rPr>
          <w:rFonts w:asciiTheme="majorBidi" w:hAnsiTheme="majorBidi" w:cstheme="majorBidi"/>
          <w:b/>
        </w:rPr>
        <w:t>/home/analyst/second_drive</w:t>
      </w:r>
      <w:r w:rsidRPr="00A70007">
        <w:rPr>
          <w:rFonts w:asciiTheme="majorBidi" w:hAnsiTheme="majorBidi" w:cstheme="majorBidi"/>
        </w:rPr>
        <w:t xml:space="preserve"> directory created earlier in this lab:</w:t>
      </w:r>
    </w:p>
    <w:p w:rsidRPr="005B772E" w:rsidR="009E5F9D" w:rsidP="009E5F9D" w:rsidRDefault="009E5F9D" w14:paraId="734615E6" w14:textId="77777777">
      <w:pPr>
        <w:pStyle w:val="CMD"/>
      </w:pPr>
      <w:r>
        <w:t>[analyst@secOps ~</w:t>
      </w:r>
      <w:r w:rsidRPr="005B772E">
        <w:t xml:space="preserve">]$ </w:t>
      </w:r>
      <w:r w:rsidRPr="005B772E">
        <w:rPr>
          <w:b/>
        </w:rPr>
        <w:t xml:space="preserve">sudo mount /dev/sdb1 </w:t>
      </w:r>
      <w:r>
        <w:rPr>
          <w:b/>
        </w:rPr>
        <w:t>~</w:t>
      </w:r>
      <w:r w:rsidRPr="005B772E">
        <w:rPr>
          <w:b/>
        </w:rPr>
        <w:t>/second_drive/</w:t>
      </w:r>
    </w:p>
    <w:p w:rsidRPr="00A70007" w:rsidR="009E5F9D" w:rsidP="009E5F9D" w:rsidRDefault="009E5F9D" w14:paraId="62C3068C" w14:textId="77777777">
      <w:pPr>
        <w:pStyle w:val="SubStepAlpha"/>
        <w:rPr>
          <w:rFonts w:asciiTheme="majorBidi" w:hAnsiTheme="majorBidi" w:cstheme="majorBidi"/>
        </w:rPr>
      </w:pPr>
      <w:r w:rsidRPr="00A70007">
        <w:rPr>
          <w:rFonts w:asciiTheme="majorBidi" w:hAnsiTheme="majorBidi" w:cstheme="majorBidi"/>
        </w:rPr>
        <w:t xml:space="preserve">Change to the </w:t>
      </w:r>
      <w:r w:rsidRPr="00A70007">
        <w:rPr>
          <w:rFonts w:asciiTheme="majorBidi" w:hAnsiTheme="majorBidi" w:cstheme="majorBidi"/>
          <w:b/>
        </w:rPr>
        <w:t>second_drive</w:t>
      </w:r>
      <w:r w:rsidRPr="00A70007">
        <w:rPr>
          <w:rFonts w:asciiTheme="majorBidi" w:hAnsiTheme="majorBidi" w:cstheme="majorBidi"/>
        </w:rPr>
        <w:t xml:space="preserve"> directory and list the contents of it:</w:t>
      </w:r>
    </w:p>
    <w:p w:rsidRPr="004745C5" w:rsidR="009E5F9D" w:rsidP="009E5F9D" w:rsidRDefault="009E5F9D" w14:paraId="6EDF1B92" w14:textId="77777777">
      <w:pPr>
        <w:pStyle w:val="CMD"/>
      </w:pPr>
      <w:r w:rsidRPr="004745C5">
        <w:t xml:space="preserve">[analyst@secOps </w:t>
      </w:r>
      <w:r>
        <w:t>~</w:t>
      </w:r>
      <w:r w:rsidRPr="004745C5">
        <w:t xml:space="preserve">]$ </w:t>
      </w:r>
      <w:r w:rsidRPr="004745C5">
        <w:rPr>
          <w:b/>
        </w:rPr>
        <w:t xml:space="preserve">cd </w:t>
      </w:r>
      <w:r>
        <w:rPr>
          <w:b/>
        </w:rPr>
        <w:t>~/</w:t>
      </w:r>
      <w:r w:rsidRPr="004745C5">
        <w:rPr>
          <w:b/>
        </w:rPr>
        <w:t>second_drive</w:t>
      </w:r>
    </w:p>
    <w:p w:rsidRPr="004745C5" w:rsidR="009E5F9D" w:rsidP="009E5F9D" w:rsidRDefault="009E5F9D" w14:paraId="0031B3C4" w14:textId="77777777">
      <w:pPr>
        <w:pStyle w:val="CMD"/>
      </w:pPr>
      <w:r w:rsidRPr="004745C5">
        <w:t xml:space="preserve">[analyst@secOps second_drive]$ </w:t>
      </w:r>
      <w:r w:rsidRPr="004745C5">
        <w:rPr>
          <w:b/>
        </w:rPr>
        <w:t>ls -l</w:t>
      </w:r>
    </w:p>
    <w:p w:rsidRPr="004745C5" w:rsidR="009E5F9D" w:rsidP="009E5F9D" w:rsidRDefault="009E5F9D" w14:paraId="0DCA2645" w14:textId="77777777">
      <w:pPr>
        <w:pStyle w:val="CMDOutput"/>
      </w:pPr>
      <w:r w:rsidRPr="004745C5">
        <w:t>total 20</w:t>
      </w:r>
    </w:p>
    <w:p w:rsidRPr="004745C5" w:rsidR="009E5F9D" w:rsidP="009E5F9D" w:rsidRDefault="009E5F9D" w14:paraId="1F2AE429" w14:textId="77777777">
      <w:pPr>
        <w:pStyle w:val="CMDOutput"/>
      </w:pPr>
      <w:r w:rsidRPr="004745C5">
        <w:t>drwx------ 2 root    root    16384 Mar  3 10:59 lost+found</w:t>
      </w:r>
    </w:p>
    <w:p w:rsidRPr="004745C5" w:rsidR="009E5F9D" w:rsidP="009E5F9D" w:rsidRDefault="009E5F9D" w14:paraId="4B7FB87D" w14:textId="513CAF3A">
      <w:pPr>
        <w:pStyle w:val="CMDOutput"/>
      </w:pPr>
      <w:r w:rsidRPr="004745C5">
        <w:t xml:space="preserve">-rw-r--r-- 1 </w:t>
      </w:r>
      <w:r w:rsidR="0097630C">
        <w:t xml:space="preserve">root   </w:t>
      </w:r>
      <w:r w:rsidRPr="004745C5" w:rsidR="0097630C">
        <w:t xml:space="preserve"> </w:t>
      </w:r>
      <w:r w:rsidR="0097630C">
        <w:t xml:space="preserve">root   </w:t>
      </w:r>
      <w:r w:rsidRPr="004745C5" w:rsidR="0097630C">
        <w:t xml:space="preserve"> </w:t>
      </w:r>
      <w:r w:rsidR="0097630C">
        <w:t xml:space="preserve">  </w:t>
      </w:r>
      <w:r w:rsidRPr="004745C5">
        <w:t>183 Mar  3 15:42 myFile.txt</w:t>
      </w:r>
    </w:p>
    <w:p w:rsidR="009E5F9D" w:rsidP="009E5F9D" w:rsidRDefault="009E5F9D" w14:paraId="526AE00C" w14:textId="77777777">
      <w:pPr>
        <w:pStyle w:val="Heading4"/>
      </w:pPr>
      <w:r>
        <w:t>Question:</w:t>
      </w:r>
    </w:p>
    <w:p w:rsidR="00090131" w:rsidP="00090131" w:rsidRDefault="009E5F9D" w14:paraId="1F64AF1B" w14:textId="77777777">
      <w:pPr>
        <w:pStyle w:val="BodyTextL25"/>
        <w:spacing w:before="0"/>
        <w:ind w:firstLine="360"/>
        <w:rPr>
          <w:rFonts w:asciiTheme="majorBidi" w:hAnsiTheme="majorBidi" w:cstheme="majorBidi"/>
        </w:rPr>
      </w:pPr>
      <w:r w:rsidRPr="00A70007">
        <w:rPr>
          <w:rFonts w:asciiTheme="majorBidi" w:hAnsiTheme="majorBidi" w:cstheme="majorBidi"/>
        </w:rPr>
        <w:t xml:space="preserve">What are the permissions of the </w:t>
      </w:r>
      <w:r w:rsidRPr="00A70007">
        <w:rPr>
          <w:rFonts w:asciiTheme="majorBidi" w:hAnsiTheme="majorBidi" w:cstheme="majorBidi"/>
          <w:b/>
        </w:rPr>
        <w:t>myFile.txt</w:t>
      </w:r>
      <w:r w:rsidRPr="00A70007">
        <w:rPr>
          <w:rFonts w:asciiTheme="majorBidi" w:hAnsiTheme="majorBidi" w:cstheme="majorBidi"/>
        </w:rPr>
        <w:t xml:space="preserve"> file?</w:t>
      </w:r>
    </w:p>
    <w:p w:rsidRPr="00090131" w:rsidR="009E5F9D" w:rsidP="4E39CD10" w:rsidRDefault="009E5F9D" w14:paraId="02342640" w14:textId="0647BA98">
      <w:pPr>
        <w:pStyle w:val="BodyTextL25"/>
        <w:spacing w:before="0"/>
        <w:ind w:firstLine="360"/>
        <w:rPr>
          <w:rFonts w:ascii="Times New Roman" w:hAnsi="Times New Roman" w:cs="Times New Roman" w:asciiTheme="majorBidi" w:hAnsiTheme="majorBidi" w:cstheme="majorBidi"/>
          <w:b w:val="1"/>
          <w:bCs w:val="1"/>
          <w:i w:val="1"/>
          <w:iCs w:val="1"/>
        </w:rPr>
      </w:pPr>
      <w:r w:rsidRPr="4E39CD10" w:rsidR="247B04CA">
        <w:rPr>
          <w:rFonts w:ascii="Times New Roman" w:hAnsi="Times New Roman" w:cs="Times New Roman" w:asciiTheme="majorBidi" w:hAnsiTheme="majorBidi" w:cstheme="majorBidi"/>
          <w:b w:val="1"/>
          <w:bCs w:val="1"/>
          <w:i w:val="1"/>
          <w:iCs w:val="1"/>
        </w:rPr>
        <w:t>The owner can only read and write the root and others can only read.</w:t>
      </w:r>
    </w:p>
    <w:p w:rsidR="00090131" w:rsidP="00090131" w:rsidRDefault="00090131" w14:paraId="79EF9EDE" w14:textId="78AEA800">
      <w:pPr>
        <w:pStyle w:val="BodyTextL25"/>
        <w:spacing w:before="0"/>
        <w:ind w:firstLine="360"/>
        <w:rPr>
          <w:rFonts w:asciiTheme="majorBidi" w:hAnsiTheme="majorBidi" w:cstheme="majorBidi"/>
        </w:rPr>
      </w:pPr>
    </w:p>
    <w:p w:rsidRPr="00A70007" w:rsidR="00090131" w:rsidP="00090131" w:rsidRDefault="00090131" w14:paraId="5F7003DB" w14:textId="77777777">
      <w:pPr>
        <w:pStyle w:val="BodyTextL25"/>
        <w:spacing w:before="0"/>
        <w:ind w:firstLine="360"/>
        <w:rPr>
          <w:rFonts w:asciiTheme="majorBidi" w:hAnsiTheme="majorBidi" w:cstheme="majorBidi"/>
        </w:rPr>
      </w:pPr>
    </w:p>
    <w:p w:rsidRPr="00A70007" w:rsidR="009E5F9D" w:rsidP="009E5F9D" w:rsidRDefault="009E5F9D" w14:paraId="563D693E" w14:textId="77777777">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chmod</w:t>
      </w:r>
      <w:r w:rsidRPr="00A70007">
        <w:rPr>
          <w:rFonts w:asciiTheme="majorBidi" w:hAnsiTheme="majorBidi" w:cstheme="majorBidi"/>
        </w:rPr>
        <w:t xml:space="preserve"> command to change the permissions of </w:t>
      </w:r>
      <w:r w:rsidRPr="00A70007">
        <w:rPr>
          <w:rFonts w:asciiTheme="majorBidi" w:hAnsiTheme="majorBidi" w:cstheme="majorBidi"/>
          <w:b/>
        </w:rPr>
        <w:t>myFile.txt</w:t>
      </w:r>
      <w:r w:rsidRPr="00A70007">
        <w:rPr>
          <w:rFonts w:asciiTheme="majorBidi" w:hAnsiTheme="majorBidi" w:cstheme="majorBidi"/>
        </w:rPr>
        <w:t>.</w:t>
      </w:r>
    </w:p>
    <w:p w:rsidRPr="004745C5" w:rsidR="009E5F9D" w:rsidP="009E5F9D" w:rsidRDefault="009E5F9D" w14:paraId="0CFB5FEB" w14:textId="77777777">
      <w:pPr>
        <w:pStyle w:val="CMD"/>
      </w:pPr>
      <w:r w:rsidRPr="004745C5">
        <w:t xml:space="preserve">[analyst@secOps second_drive]$ </w:t>
      </w:r>
      <w:r w:rsidRPr="000D0213">
        <w:rPr>
          <w:b/>
        </w:rPr>
        <w:t>sudo</w:t>
      </w:r>
      <w:r>
        <w:t xml:space="preserve"> </w:t>
      </w:r>
      <w:r w:rsidRPr="004745C5">
        <w:rPr>
          <w:b/>
        </w:rPr>
        <w:t>chmod 665 myFile.txt</w:t>
      </w:r>
    </w:p>
    <w:p w:rsidRPr="004745C5" w:rsidR="009E5F9D" w:rsidP="009E5F9D" w:rsidRDefault="009E5F9D" w14:paraId="229B7F88" w14:textId="77777777">
      <w:pPr>
        <w:pStyle w:val="CMD"/>
      </w:pPr>
      <w:r w:rsidRPr="004745C5">
        <w:t xml:space="preserve">[analyst@secOps second_drive]$ </w:t>
      </w:r>
      <w:r w:rsidRPr="004745C5">
        <w:rPr>
          <w:b/>
        </w:rPr>
        <w:t>ls -l</w:t>
      </w:r>
    </w:p>
    <w:p w:rsidRPr="004745C5" w:rsidR="009E5F9D" w:rsidP="009E5F9D" w:rsidRDefault="009E5F9D" w14:paraId="427850FC" w14:textId="77777777">
      <w:pPr>
        <w:pStyle w:val="CMDOutput"/>
      </w:pPr>
      <w:r w:rsidRPr="004745C5">
        <w:t>total 20</w:t>
      </w:r>
    </w:p>
    <w:p w:rsidRPr="004745C5" w:rsidR="009E5F9D" w:rsidP="009E5F9D" w:rsidRDefault="009E5F9D" w14:paraId="1CC79F74" w14:textId="77777777">
      <w:pPr>
        <w:pStyle w:val="CMDOutput"/>
      </w:pPr>
      <w:r w:rsidRPr="004745C5">
        <w:t>drwx------ 2 root    root    16384 Mar  3 10:59 lost+found</w:t>
      </w:r>
    </w:p>
    <w:p w:rsidRPr="004745C5" w:rsidR="0097630C" w:rsidP="0097630C" w:rsidRDefault="0097630C" w14:paraId="53A9AE56" w14:textId="5A305E2E">
      <w:pPr>
        <w:pStyle w:val="CMDOutput"/>
      </w:pPr>
      <w:r w:rsidRPr="004745C5">
        <w:t>-rw-r</w:t>
      </w:r>
      <w:r>
        <w:t>w</w:t>
      </w:r>
      <w:r w:rsidRPr="004745C5">
        <w:t>-r-</w:t>
      </w:r>
      <w:r>
        <w:t>x</w:t>
      </w:r>
      <w:r w:rsidRPr="004745C5">
        <w:t xml:space="preserve"> 1 </w:t>
      </w:r>
      <w:r>
        <w:t xml:space="preserve">root   </w:t>
      </w:r>
      <w:r w:rsidRPr="004745C5">
        <w:t xml:space="preserve"> </w:t>
      </w:r>
      <w:r>
        <w:t xml:space="preserve">root   </w:t>
      </w:r>
      <w:r w:rsidRPr="004745C5">
        <w:t xml:space="preserve"> </w:t>
      </w:r>
      <w:r>
        <w:t xml:space="preserve">  </w:t>
      </w:r>
      <w:r w:rsidRPr="004745C5">
        <w:t>183 Mar  3 15:42 myFile.txt</w:t>
      </w:r>
    </w:p>
    <w:p w:rsidR="009E5F9D" w:rsidP="009E5F9D" w:rsidRDefault="009E5F9D" w14:paraId="3A29E565" w14:textId="77777777">
      <w:pPr>
        <w:pStyle w:val="Heading4"/>
      </w:pPr>
      <w:r>
        <w:t>Question:</w:t>
      </w:r>
    </w:p>
    <w:p w:rsidR="00090131" w:rsidP="00090131" w:rsidRDefault="009E5F9D" w14:paraId="1B9E42C0" w14:textId="77777777">
      <w:pPr>
        <w:pStyle w:val="BodyTextL25"/>
        <w:spacing w:before="0"/>
        <w:ind w:firstLine="360"/>
        <w:rPr>
          <w:rFonts w:asciiTheme="majorBidi" w:hAnsiTheme="majorBidi" w:cstheme="majorBidi"/>
        </w:rPr>
      </w:pPr>
      <w:r w:rsidRPr="00A70007">
        <w:rPr>
          <w:rFonts w:asciiTheme="majorBidi" w:hAnsiTheme="majorBidi" w:cstheme="majorBidi"/>
        </w:rPr>
        <w:t xml:space="preserve">Did the permissions change? What are the permissions of </w:t>
      </w:r>
      <w:r w:rsidRPr="00A70007">
        <w:rPr>
          <w:rFonts w:asciiTheme="majorBidi" w:hAnsiTheme="majorBidi" w:cstheme="majorBidi"/>
          <w:b/>
        </w:rPr>
        <w:t>myFile.txt</w:t>
      </w:r>
      <w:r w:rsidRPr="00A70007">
        <w:rPr>
          <w:rFonts w:asciiTheme="majorBidi" w:hAnsiTheme="majorBidi" w:cstheme="majorBidi"/>
        </w:rPr>
        <w:t>?</w:t>
      </w:r>
    </w:p>
    <w:p w:rsidRPr="00090131" w:rsidR="009E5F9D" w:rsidP="4E39CD10" w:rsidRDefault="009E5F9D" w14:paraId="0CAFB0D3" w14:textId="22F06BFF">
      <w:pPr>
        <w:pStyle w:val="BodyTextL25"/>
        <w:spacing w:before="0"/>
        <w:ind w:firstLine="360"/>
        <w:rPr>
          <w:rFonts w:ascii="Times New Roman" w:hAnsi="Times New Roman" w:cs="Times New Roman" w:asciiTheme="majorBidi" w:hAnsiTheme="majorBidi" w:cstheme="majorBidi"/>
          <w:b w:val="1"/>
          <w:bCs w:val="1"/>
          <w:i w:val="1"/>
          <w:iCs w:val="1"/>
        </w:rPr>
      </w:pPr>
      <w:r w:rsidRPr="4E39CD10" w:rsidR="6929A9C5">
        <w:rPr>
          <w:rFonts w:ascii="Times New Roman" w:hAnsi="Times New Roman" w:cs="Times New Roman" w:asciiTheme="majorBidi" w:hAnsiTheme="majorBidi" w:cstheme="majorBidi"/>
          <w:b w:val="1"/>
          <w:bCs w:val="1"/>
          <w:i w:val="1"/>
          <w:iCs w:val="1"/>
        </w:rPr>
        <w:t xml:space="preserve">Yes, it did. Now the owner and the </w:t>
      </w:r>
      <w:proofErr w:type="gramStart"/>
      <w:r w:rsidRPr="4E39CD10" w:rsidR="6929A9C5">
        <w:rPr>
          <w:rFonts w:ascii="Times New Roman" w:hAnsi="Times New Roman" w:cs="Times New Roman" w:asciiTheme="majorBidi" w:hAnsiTheme="majorBidi" w:cstheme="majorBidi"/>
          <w:b w:val="1"/>
          <w:bCs w:val="1"/>
          <w:i w:val="1"/>
          <w:iCs w:val="1"/>
        </w:rPr>
        <w:t>root</w:t>
      </w:r>
      <w:proofErr w:type="gramEnd"/>
      <w:r w:rsidRPr="4E39CD10" w:rsidR="6929A9C5">
        <w:rPr>
          <w:rFonts w:ascii="Times New Roman" w:hAnsi="Times New Roman" w:cs="Times New Roman" w:asciiTheme="majorBidi" w:hAnsiTheme="majorBidi" w:cstheme="majorBidi"/>
          <w:b w:val="1"/>
          <w:bCs w:val="1"/>
          <w:i w:val="1"/>
          <w:iCs w:val="1"/>
        </w:rPr>
        <w:t xml:space="preserve"> can read and write. And others can only execute.</w:t>
      </w:r>
    </w:p>
    <w:p w:rsidR="00090131" w:rsidP="00090131" w:rsidRDefault="00090131" w14:paraId="64E76BF0" w14:textId="1D24CF46">
      <w:pPr>
        <w:pStyle w:val="BodyTextL25"/>
        <w:spacing w:before="0"/>
        <w:ind w:firstLine="360"/>
        <w:rPr>
          <w:rFonts w:asciiTheme="majorBidi" w:hAnsiTheme="majorBidi" w:cstheme="majorBidi"/>
        </w:rPr>
      </w:pPr>
    </w:p>
    <w:p w:rsidR="00090131" w:rsidP="00090131" w:rsidRDefault="00090131" w14:paraId="2830784A" w14:textId="668369C6">
      <w:pPr>
        <w:pStyle w:val="BodyTextL25"/>
        <w:spacing w:before="0"/>
        <w:ind w:firstLine="360"/>
        <w:rPr>
          <w:rFonts w:asciiTheme="majorBidi" w:hAnsiTheme="majorBidi" w:cstheme="majorBidi"/>
        </w:rPr>
      </w:pPr>
    </w:p>
    <w:p w:rsidRPr="00A70007" w:rsidR="00090131" w:rsidP="00090131" w:rsidRDefault="00090131" w14:paraId="5A7DC84A" w14:textId="77777777">
      <w:pPr>
        <w:pStyle w:val="BodyTextL25"/>
        <w:spacing w:before="0"/>
        <w:ind w:firstLine="360"/>
        <w:rPr>
          <w:rFonts w:asciiTheme="majorBidi" w:hAnsiTheme="majorBidi" w:cstheme="majorBidi"/>
        </w:rPr>
      </w:pPr>
    </w:p>
    <w:p w:rsidRPr="00A70007" w:rsidR="009E5F9D" w:rsidP="009E5F9D" w:rsidRDefault="009E5F9D" w14:paraId="07899110" w14:textId="77777777">
      <w:pPr>
        <w:pStyle w:val="BodyTextL50"/>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chmod</w:t>
      </w:r>
      <w:r w:rsidRPr="00A70007">
        <w:rPr>
          <w:rFonts w:asciiTheme="majorBidi" w:hAnsiTheme="majorBidi" w:cstheme="majorBidi"/>
        </w:rPr>
        <w:t xml:space="preserve"> command takes permissions in the octal format. In that way, a breakdown of the 665 is as follows:</w:t>
      </w:r>
    </w:p>
    <w:p w:rsidRPr="00A70007" w:rsidR="009E5F9D" w:rsidP="009E5F9D" w:rsidRDefault="009E5F9D" w14:paraId="438ECA2F" w14:textId="77777777">
      <w:pPr>
        <w:pStyle w:val="BodyTextL50"/>
        <w:rPr>
          <w:rFonts w:asciiTheme="majorBidi" w:hAnsiTheme="majorBidi" w:cstheme="majorBidi"/>
        </w:rPr>
      </w:pPr>
      <w:r w:rsidRPr="00A70007">
        <w:rPr>
          <w:rFonts w:asciiTheme="majorBidi" w:hAnsiTheme="majorBidi" w:cstheme="majorBidi"/>
        </w:rPr>
        <w:t>6 in octal is 110 in binary. Assuming each position of the permissions of a file can be 1 or 0, 110 means rw- (read=1, write=1 and execute=0).</w:t>
      </w:r>
    </w:p>
    <w:p w:rsidRPr="00A70007" w:rsidR="009E5F9D" w:rsidP="009E5F9D" w:rsidRDefault="009E5F9D" w14:paraId="57EF4FD4" w14:textId="77777777">
      <w:pPr>
        <w:pStyle w:val="BodyTextL50"/>
        <w:rPr>
          <w:rFonts w:asciiTheme="majorBidi" w:hAnsiTheme="majorBidi" w:cstheme="majorBidi"/>
        </w:rPr>
      </w:pPr>
      <w:r w:rsidRPr="00A70007">
        <w:rPr>
          <w:rFonts w:asciiTheme="majorBidi" w:hAnsiTheme="majorBidi" w:cstheme="majorBidi"/>
        </w:rPr>
        <w:t xml:space="preserve">Therefore, the </w:t>
      </w:r>
      <w:r w:rsidRPr="00A70007">
        <w:rPr>
          <w:rFonts w:asciiTheme="majorBidi" w:hAnsiTheme="majorBidi" w:cstheme="majorBidi"/>
          <w:b/>
        </w:rPr>
        <w:t>chmod 665 myFile.txt</w:t>
      </w:r>
      <w:r w:rsidRPr="00A70007">
        <w:rPr>
          <w:rFonts w:asciiTheme="majorBidi" w:hAnsiTheme="majorBidi" w:cstheme="majorBidi"/>
        </w:rPr>
        <w:t xml:space="preserve"> command changes the permissions to:</w:t>
      </w:r>
    </w:p>
    <w:p w:rsidRPr="00A70007" w:rsidR="009E5F9D" w:rsidP="009E5F9D" w:rsidRDefault="009E5F9D" w14:paraId="12D6614B" w14:textId="77777777">
      <w:pPr>
        <w:pStyle w:val="BodyTextL50"/>
        <w:rPr>
          <w:rFonts w:asciiTheme="majorBidi" w:hAnsiTheme="majorBidi" w:cstheme="majorBidi"/>
        </w:rPr>
      </w:pPr>
      <w:r w:rsidRPr="00A70007">
        <w:rPr>
          <w:rFonts w:asciiTheme="majorBidi" w:hAnsiTheme="majorBidi" w:cstheme="majorBidi"/>
          <w:b/>
        </w:rPr>
        <w:t>Owner</w:t>
      </w:r>
      <w:r w:rsidRPr="00A70007">
        <w:rPr>
          <w:rFonts w:asciiTheme="majorBidi" w:hAnsiTheme="majorBidi" w:cstheme="majorBidi"/>
        </w:rPr>
        <w:t>: rw- (6 in octal or 110 in binary)</w:t>
      </w:r>
    </w:p>
    <w:p w:rsidRPr="00A70007" w:rsidR="009E5F9D" w:rsidP="009E5F9D" w:rsidRDefault="009E5F9D" w14:paraId="455F3597" w14:textId="77777777">
      <w:pPr>
        <w:pStyle w:val="BodyTextL50"/>
        <w:rPr>
          <w:rFonts w:asciiTheme="majorBidi" w:hAnsiTheme="majorBidi" w:cstheme="majorBidi"/>
        </w:rPr>
      </w:pPr>
      <w:r w:rsidRPr="00A70007">
        <w:rPr>
          <w:rFonts w:asciiTheme="majorBidi" w:hAnsiTheme="majorBidi" w:cstheme="majorBidi"/>
          <w:b/>
        </w:rPr>
        <w:t>Group</w:t>
      </w:r>
      <w:r w:rsidRPr="00A70007">
        <w:rPr>
          <w:rFonts w:asciiTheme="majorBidi" w:hAnsiTheme="majorBidi" w:cstheme="majorBidi"/>
        </w:rPr>
        <w:t>: rw- (6 in octal or 110 in binary)</w:t>
      </w:r>
    </w:p>
    <w:p w:rsidRPr="00A70007" w:rsidR="009E5F9D" w:rsidP="009E5F9D" w:rsidRDefault="009E5F9D" w14:paraId="7097B64C" w14:textId="77777777">
      <w:pPr>
        <w:pStyle w:val="BodyTextL50"/>
        <w:rPr>
          <w:rFonts w:asciiTheme="majorBidi" w:hAnsiTheme="majorBidi" w:cstheme="majorBidi"/>
        </w:rPr>
      </w:pPr>
      <w:r w:rsidRPr="00A70007">
        <w:rPr>
          <w:rFonts w:asciiTheme="majorBidi" w:hAnsiTheme="majorBidi" w:cstheme="majorBidi"/>
          <w:b/>
        </w:rPr>
        <w:lastRenderedPageBreak/>
        <w:t>Other</w:t>
      </w:r>
      <w:r w:rsidRPr="00A70007">
        <w:rPr>
          <w:rFonts w:asciiTheme="majorBidi" w:hAnsiTheme="majorBidi" w:cstheme="majorBidi"/>
        </w:rPr>
        <w:t>: r-x (5 in octal or 101 in binary)</w:t>
      </w:r>
    </w:p>
    <w:p w:rsidRPr="00A70007" w:rsidR="009E5F9D" w:rsidP="009E5F9D" w:rsidRDefault="009E5F9D" w14:paraId="4182103E" w14:textId="35B5FC61">
      <w:pPr>
        <w:pStyle w:val="Heading4"/>
        <w:rPr>
          <w:rFonts w:asciiTheme="majorBidi" w:hAnsiTheme="majorBidi" w:cstheme="majorBidi"/>
        </w:rPr>
      </w:pPr>
      <w:r w:rsidRPr="00A70007">
        <w:rPr>
          <w:rFonts w:asciiTheme="majorBidi" w:hAnsiTheme="majorBidi" w:cstheme="majorBidi"/>
        </w:rPr>
        <w:t>Question:</w:t>
      </w:r>
    </w:p>
    <w:p w:rsidR="00090131" w:rsidP="00090131" w:rsidRDefault="009E5F9D" w14:paraId="57DDE956" w14:textId="77777777">
      <w:pPr>
        <w:pStyle w:val="BodyTextL50"/>
        <w:spacing w:before="0"/>
        <w:rPr>
          <w:rFonts w:asciiTheme="majorBidi" w:hAnsiTheme="majorBidi" w:cstheme="majorBidi"/>
        </w:rPr>
      </w:pPr>
      <w:r w:rsidRPr="4E39CD10" w:rsidR="70570807">
        <w:rPr>
          <w:rFonts w:ascii="Times New Roman" w:hAnsi="Times New Roman" w:cs="Times New Roman" w:asciiTheme="majorBidi" w:hAnsiTheme="majorBidi" w:cstheme="majorBidi"/>
        </w:rPr>
        <w:t>What command would change the permissions of myFile.txt to rwxrwxrwx, granting any user in the system full access to the file?</w:t>
      </w:r>
    </w:p>
    <w:p w:rsidR="00090131" w:rsidP="4E39CD10" w:rsidRDefault="00090131" w14:paraId="7164B285" w14:textId="367C1D62">
      <w:pPr>
        <w:pStyle w:val="BodyTextL50"/>
        <w:spacing w:before="0"/>
        <w:rPr>
          <w:rFonts w:ascii="Times New Roman" w:hAnsi="Times New Roman" w:cs="Times New Roman" w:asciiTheme="majorBidi" w:hAnsiTheme="majorBidi" w:cstheme="majorBidi"/>
          <w:b w:val="1"/>
          <w:bCs w:val="1"/>
          <w:i w:val="1"/>
          <w:iCs w:val="1"/>
        </w:rPr>
      </w:pPr>
      <w:r w:rsidRPr="4E39CD10" w:rsidR="424478B1">
        <w:rPr>
          <w:rFonts w:ascii="Times New Roman" w:hAnsi="Times New Roman" w:cs="Times New Roman" w:asciiTheme="majorBidi" w:hAnsiTheme="majorBidi" w:cstheme="majorBidi"/>
          <w:b w:val="1"/>
          <w:bCs w:val="1"/>
          <w:i w:val="1"/>
          <w:iCs w:val="1"/>
        </w:rPr>
        <w:t xml:space="preserve">Sudo </w:t>
      </w:r>
      <w:proofErr w:type="spellStart"/>
      <w:r w:rsidRPr="4E39CD10" w:rsidR="424478B1">
        <w:rPr>
          <w:rFonts w:ascii="Times New Roman" w:hAnsi="Times New Roman" w:cs="Times New Roman" w:asciiTheme="majorBidi" w:hAnsiTheme="majorBidi" w:cstheme="majorBidi"/>
          <w:b w:val="1"/>
          <w:bCs w:val="1"/>
          <w:i w:val="1"/>
          <w:iCs w:val="1"/>
        </w:rPr>
        <w:t>chmod</w:t>
      </w:r>
      <w:proofErr w:type="spellEnd"/>
      <w:r w:rsidRPr="4E39CD10" w:rsidR="424478B1">
        <w:rPr>
          <w:rFonts w:ascii="Times New Roman" w:hAnsi="Times New Roman" w:cs="Times New Roman" w:asciiTheme="majorBidi" w:hAnsiTheme="majorBidi" w:cstheme="majorBidi"/>
          <w:b w:val="1"/>
          <w:bCs w:val="1"/>
          <w:i w:val="1"/>
          <w:iCs w:val="1"/>
        </w:rPr>
        <w:t xml:space="preserve"> 777 myFile.txt. </w:t>
      </w:r>
    </w:p>
    <w:p w:rsidR="00090131" w:rsidP="00090131" w:rsidRDefault="00090131" w14:paraId="03921E59" w14:textId="17A2EE89">
      <w:pPr>
        <w:pStyle w:val="BodyTextL50"/>
        <w:spacing w:before="0"/>
        <w:rPr>
          <w:rFonts w:asciiTheme="majorBidi" w:hAnsiTheme="majorBidi" w:cstheme="majorBidi"/>
        </w:rPr>
      </w:pPr>
    </w:p>
    <w:p w:rsidRPr="00A70007" w:rsidR="00090131" w:rsidP="00090131" w:rsidRDefault="00090131" w14:paraId="60A5CC11" w14:textId="77777777">
      <w:pPr>
        <w:pStyle w:val="BodyTextL50"/>
        <w:spacing w:before="0"/>
        <w:rPr>
          <w:rFonts w:asciiTheme="majorBidi" w:hAnsiTheme="majorBidi" w:cstheme="majorBidi"/>
        </w:rPr>
      </w:pPr>
    </w:p>
    <w:p w:rsidRPr="00A70007" w:rsidR="009E5F9D" w:rsidP="009E5F9D" w:rsidRDefault="009E5F9D" w14:paraId="17496A3C" w14:textId="77777777">
      <w:pPr>
        <w:pStyle w:val="SubStepAlpha"/>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chown</w:t>
      </w:r>
      <w:r w:rsidRPr="00A70007">
        <w:rPr>
          <w:rFonts w:asciiTheme="majorBidi" w:hAnsiTheme="majorBidi" w:cstheme="majorBidi"/>
        </w:rPr>
        <w:t xml:space="preserve"> command is used to change ownership of a file or directory. Issue the command below to make root the owner of the </w:t>
      </w:r>
      <w:r w:rsidRPr="00A70007">
        <w:rPr>
          <w:rFonts w:asciiTheme="majorBidi" w:hAnsiTheme="majorBidi" w:cstheme="majorBidi"/>
          <w:b/>
        </w:rPr>
        <w:t>myFile.txt</w:t>
      </w:r>
      <w:r w:rsidRPr="00A70007">
        <w:rPr>
          <w:rFonts w:asciiTheme="majorBidi" w:hAnsiTheme="majorBidi" w:cstheme="majorBidi"/>
        </w:rPr>
        <w:t>:</w:t>
      </w:r>
    </w:p>
    <w:p w:rsidRPr="004745C5" w:rsidR="009E5F9D" w:rsidP="009E5F9D" w:rsidRDefault="009E5F9D" w14:paraId="767D3FEF" w14:textId="02E6C863">
      <w:pPr>
        <w:pStyle w:val="CMD"/>
      </w:pPr>
      <w:r w:rsidRPr="004745C5">
        <w:t xml:space="preserve">[analyst@secOps second_drive]$ </w:t>
      </w:r>
      <w:r w:rsidRPr="004745C5">
        <w:rPr>
          <w:b/>
        </w:rPr>
        <w:t xml:space="preserve">sudo chown </w:t>
      </w:r>
      <w:r w:rsidR="00515787">
        <w:rPr>
          <w:b/>
        </w:rPr>
        <w:t>analyst</w:t>
      </w:r>
      <w:r w:rsidRPr="004745C5">
        <w:rPr>
          <w:b/>
        </w:rPr>
        <w:t xml:space="preserve"> myFile.txt</w:t>
      </w:r>
    </w:p>
    <w:p w:rsidRPr="004745C5" w:rsidR="009E5F9D" w:rsidP="009E5F9D" w:rsidRDefault="009E5F9D" w14:paraId="3E0AA03F" w14:textId="77777777">
      <w:pPr>
        <w:pStyle w:val="CMD"/>
      </w:pPr>
      <w:r w:rsidRPr="004745C5">
        <w:t xml:space="preserve">[sudo] password for analyst: </w:t>
      </w:r>
    </w:p>
    <w:p w:rsidRPr="004745C5" w:rsidR="009E5F9D" w:rsidP="009E5F9D" w:rsidRDefault="009E5F9D" w14:paraId="38B2646F" w14:textId="77777777">
      <w:pPr>
        <w:pStyle w:val="CMD"/>
      </w:pPr>
      <w:r w:rsidRPr="004745C5">
        <w:t xml:space="preserve">[analyst@secOps second_drive]$ </w:t>
      </w:r>
      <w:r w:rsidRPr="004745C5">
        <w:rPr>
          <w:b/>
        </w:rPr>
        <w:t>ls -l</w:t>
      </w:r>
    </w:p>
    <w:p w:rsidRPr="004745C5" w:rsidR="009E5F9D" w:rsidP="009E5F9D" w:rsidRDefault="009E5F9D" w14:paraId="2EC3BE1B" w14:textId="77777777">
      <w:pPr>
        <w:pStyle w:val="CMDOutput"/>
      </w:pPr>
      <w:r w:rsidRPr="004745C5">
        <w:t>total 20</w:t>
      </w:r>
    </w:p>
    <w:p w:rsidRPr="004745C5" w:rsidR="009E5F9D" w:rsidP="009E5F9D" w:rsidRDefault="009E5F9D" w14:paraId="2660EC19" w14:textId="77777777">
      <w:pPr>
        <w:pStyle w:val="CMDOutput"/>
      </w:pPr>
      <w:r w:rsidRPr="004745C5">
        <w:t xml:space="preserve">drwx------ 2 </w:t>
      </w:r>
      <w:r>
        <w:t xml:space="preserve">   </w:t>
      </w:r>
      <w:r w:rsidRPr="004745C5">
        <w:t>root root    16384 Mar  3 10:59 lost+found</w:t>
      </w:r>
    </w:p>
    <w:p w:rsidRPr="004745C5" w:rsidR="009E5F9D" w:rsidP="009E5F9D" w:rsidRDefault="009E5F9D" w14:paraId="6F4E5033" w14:textId="6DEA6FB8">
      <w:pPr>
        <w:pStyle w:val="CMDOutput"/>
      </w:pPr>
      <w:r w:rsidRPr="004745C5">
        <w:t xml:space="preserve">-rw-rw-r-x 1 </w:t>
      </w:r>
      <w:r w:rsidRPr="005A63EF" w:rsidR="00515787">
        <w:rPr>
          <w:highlight w:val="yellow"/>
        </w:rPr>
        <w:t>analyst</w:t>
      </w:r>
      <w:r w:rsidRPr="004745C5">
        <w:t xml:space="preserve"> </w:t>
      </w:r>
      <w:r w:rsidR="00BA4857">
        <w:t>root</w:t>
      </w:r>
      <w:r w:rsidRPr="004745C5">
        <w:t xml:space="preserve"> </w:t>
      </w:r>
      <w:r>
        <w:t xml:space="preserve"> </w:t>
      </w:r>
      <w:r w:rsidRPr="004745C5">
        <w:t xml:space="preserve"> 183 Mar  3 15:42 myFile.txt</w:t>
      </w:r>
    </w:p>
    <w:p w:rsidRPr="004745C5" w:rsidR="009E5F9D" w:rsidP="009E5F9D" w:rsidRDefault="009E5F9D" w14:paraId="2A679B8E" w14:textId="77777777">
      <w:pPr>
        <w:pStyle w:val="CMDOutput"/>
      </w:pPr>
      <w:r w:rsidRPr="004745C5">
        <w:t>[analyst@secOps second_drive]$</w:t>
      </w:r>
    </w:p>
    <w:p w:rsidRPr="00A70007" w:rsidR="009E5F9D" w:rsidP="009E5F9D" w:rsidRDefault="009E5F9D" w14:paraId="63C76722" w14:textId="0ED1872A">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To change both the owner and the group to </w:t>
      </w:r>
      <w:r w:rsidRPr="00A70007" w:rsidR="00515787">
        <w:rPr>
          <w:rFonts w:asciiTheme="majorBidi" w:hAnsiTheme="majorBidi" w:cstheme="majorBidi"/>
          <w:b/>
          <w:bCs/>
        </w:rPr>
        <w:t>analyst</w:t>
      </w:r>
      <w:r w:rsidRPr="00A70007">
        <w:rPr>
          <w:rFonts w:asciiTheme="majorBidi" w:hAnsiTheme="majorBidi" w:cstheme="majorBidi"/>
        </w:rPr>
        <w:t xml:space="preserve"> at the same time</w:t>
      </w:r>
      <w:r w:rsidRPr="00A70007" w:rsidR="00515787">
        <w:rPr>
          <w:rFonts w:asciiTheme="majorBidi" w:hAnsiTheme="majorBidi" w:cstheme="majorBidi"/>
        </w:rPr>
        <w:t>,</w:t>
      </w:r>
      <w:r w:rsidRPr="00A70007">
        <w:rPr>
          <w:rFonts w:asciiTheme="majorBidi" w:hAnsiTheme="majorBidi" w:cstheme="majorBidi"/>
        </w:rPr>
        <w:t xml:space="preserve"> use the </w:t>
      </w:r>
      <w:r w:rsidRPr="00A70007">
        <w:rPr>
          <w:rFonts w:asciiTheme="majorBidi" w:hAnsiTheme="majorBidi" w:cstheme="majorBidi"/>
          <w:b/>
        </w:rPr>
        <w:t xml:space="preserve">sudo chown </w:t>
      </w:r>
      <w:r w:rsidRPr="00A70007" w:rsidR="00515787">
        <w:rPr>
          <w:rFonts w:asciiTheme="majorBidi" w:hAnsiTheme="majorBidi" w:cstheme="majorBidi"/>
          <w:b/>
        </w:rPr>
        <w:t>analyst:analyst</w:t>
      </w:r>
      <w:r w:rsidRPr="00A70007">
        <w:rPr>
          <w:rFonts w:asciiTheme="majorBidi" w:hAnsiTheme="majorBidi" w:cstheme="majorBidi"/>
          <w:b/>
        </w:rPr>
        <w:t xml:space="preserve"> myFile.txt </w:t>
      </w:r>
      <w:r w:rsidRPr="00A70007">
        <w:rPr>
          <w:rFonts w:asciiTheme="majorBidi" w:hAnsiTheme="majorBidi" w:cstheme="majorBidi"/>
        </w:rPr>
        <w:t>format.</w:t>
      </w:r>
    </w:p>
    <w:p w:rsidRPr="00A70007" w:rsidR="009E5F9D" w:rsidP="009E5F9D" w:rsidRDefault="009E5F9D" w14:paraId="73CC674E" w14:textId="173B1666">
      <w:pPr>
        <w:pStyle w:val="SubStepAlpha"/>
        <w:rPr>
          <w:rFonts w:asciiTheme="majorBidi" w:hAnsiTheme="majorBidi" w:cstheme="majorBidi"/>
        </w:rPr>
      </w:pPr>
      <w:r w:rsidRPr="00A70007">
        <w:rPr>
          <w:rFonts w:asciiTheme="majorBidi" w:hAnsiTheme="majorBidi" w:cstheme="majorBidi"/>
        </w:rPr>
        <w:t xml:space="preserve">Now that </w:t>
      </w:r>
      <w:r w:rsidRPr="00A70007" w:rsidR="00BA4857">
        <w:rPr>
          <w:rFonts w:asciiTheme="majorBidi" w:hAnsiTheme="majorBidi" w:cstheme="majorBidi"/>
        </w:rPr>
        <w:t>analyst</w:t>
      </w:r>
      <w:r w:rsidRPr="00A70007">
        <w:rPr>
          <w:rFonts w:asciiTheme="majorBidi" w:hAnsiTheme="majorBidi" w:cstheme="majorBidi"/>
        </w:rPr>
        <w:t xml:space="preserve"> is the file owner, try appending the word ‘test’ to the end of </w:t>
      </w:r>
      <w:r w:rsidRPr="00A70007">
        <w:rPr>
          <w:rFonts w:asciiTheme="majorBidi" w:hAnsiTheme="majorBidi" w:cstheme="majorBidi"/>
          <w:b/>
        </w:rPr>
        <w:t>myFile.txt</w:t>
      </w:r>
      <w:r w:rsidRPr="00A70007">
        <w:rPr>
          <w:rFonts w:asciiTheme="majorBidi" w:hAnsiTheme="majorBidi" w:cstheme="majorBidi"/>
        </w:rPr>
        <w:t>.</w:t>
      </w:r>
    </w:p>
    <w:p w:rsidR="009E5F9D" w:rsidP="009E5F9D" w:rsidRDefault="009E5F9D" w14:paraId="03A40105" w14:textId="50D70D1D">
      <w:pPr>
        <w:pStyle w:val="CMD"/>
        <w:rPr>
          <w:b/>
        </w:rPr>
      </w:pPr>
      <w:r w:rsidRPr="004745C5">
        <w:t xml:space="preserve">[analyst@secOps second_drive]$ </w:t>
      </w:r>
      <w:r>
        <w:rPr>
          <w:b/>
        </w:rPr>
        <w:t>e</w:t>
      </w:r>
      <w:r w:rsidRPr="004745C5">
        <w:rPr>
          <w:b/>
        </w:rPr>
        <w:t>cho test &gt;&gt; myFile.txt</w:t>
      </w:r>
    </w:p>
    <w:p w:rsidR="009E5F9D" w:rsidP="009E5F9D" w:rsidRDefault="009E5F9D" w14:paraId="45C7BCA9" w14:textId="77777777">
      <w:pPr>
        <w:pStyle w:val="CMD"/>
        <w:rPr>
          <w:b/>
        </w:rPr>
      </w:pPr>
      <w:r w:rsidRPr="004745C5">
        <w:t>[s</w:t>
      </w:r>
      <w:r>
        <w:t>udo]</w:t>
      </w:r>
      <w:r w:rsidRPr="004745C5">
        <w:t xml:space="preserve"> </w:t>
      </w:r>
      <w:r>
        <w:t>password for analyst:</w:t>
      </w:r>
    </w:p>
    <w:p w:rsidR="009E5F9D" w:rsidP="009E5F9D" w:rsidRDefault="009E5F9D" w14:paraId="1A9D80CE" w14:textId="77777777">
      <w:pPr>
        <w:pStyle w:val="CMD"/>
        <w:rPr>
          <w:b/>
        </w:rPr>
      </w:pPr>
      <w:r w:rsidRPr="004745C5">
        <w:t xml:space="preserve">[analyst@secOps second_drive]$ </w:t>
      </w:r>
      <w:r>
        <w:rPr>
          <w:b/>
        </w:rPr>
        <w:t>cat</w:t>
      </w:r>
      <w:r w:rsidRPr="004745C5">
        <w:rPr>
          <w:b/>
        </w:rPr>
        <w:t xml:space="preserve"> myFile.txt</w:t>
      </w:r>
    </w:p>
    <w:p w:rsidR="009E5F9D" w:rsidP="009E5F9D" w:rsidRDefault="009E5F9D" w14:paraId="61E4511E" w14:textId="77777777">
      <w:pPr>
        <w:pStyle w:val="Heading4"/>
      </w:pPr>
      <w:r>
        <w:t>Question:</w:t>
      </w:r>
    </w:p>
    <w:p w:rsidR="00090131" w:rsidP="00090131" w:rsidRDefault="009E5F9D" w14:paraId="5388126C" w14:textId="77777777">
      <w:pPr>
        <w:pStyle w:val="BodyTextL50"/>
        <w:spacing w:before="0"/>
        <w:rPr>
          <w:rFonts w:asciiTheme="majorBidi" w:hAnsiTheme="majorBidi" w:cstheme="majorBidi"/>
        </w:rPr>
      </w:pPr>
      <w:r w:rsidRPr="00A70007">
        <w:rPr>
          <w:rFonts w:asciiTheme="majorBidi" w:hAnsiTheme="majorBidi" w:cstheme="majorBidi"/>
        </w:rPr>
        <w:t>Was the operation successful? Explain.</w:t>
      </w:r>
    </w:p>
    <w:p w:rsidRPr="00090131" w:rsidR="009E5F9D" w:rsidP="4E39CD10" w:rsidRDefault="009E5F9D" w14:paraId="39A064F4" w14:textId="5EEC2E89">
      <w:pPr>
        <w:pStyle w:val="BodyTextL50"/>
        <w:spacing w:before="0"/>
        <w:rPr>
          <w:rFonts w:ascii="Times New Roman" w:hAnsi="Times New Roman" w:cs="Times New Roman" w:asciiTheme="majorBidi" w:hAnsiTheme="majorBidi" w:cstheme="majorBidi"/>
          <w:b w:val="1"/>
          <w:bCs w:val="1"/>
          <w:i w:val="1"/>
          <w:iCs w:val="1"/>
        </w:rPr>
      </w:pPr>
      <w:proofErr w:type="gramStart"/>
      <w:r w:rsidRPr="4E39CD10" w:rsidR="4ACAAE2E">
        <w:rPr>
          <w:rFonts w:ascii="Times New Roman" w:hAnsi="Times New Roman" w:cs="Times New Roman" w:asciiTheme="majorBidi" w:hAnsiTheme="majorBidi" w:cstheme="majorBidi"/>
          <w:b w:val="1"/>
          <w:bCs w:val="1"/>
          <w:i w:val="1"/>
          <w:iCs w:val="1"/>
        </w:rPr>
        <w:t>Yes</w:t>
      </w:r>
      <w:proofErr w:type="gramEnd"/>
      <w:r w:rsidRPr="4E39CD10" w:rsidR="4ACAAE2E">
        <w:rPr>
          <w:rFonts w:ascii="Times New Roman" w:hAnsi="Times New Roman" w:cs="Times New Roman" w:asciiTheme="majorBidi" w:hAnsiTheme="majorBidi" w:cstheme="majorBidi"/>
          <w:b w:val="1"/>
          <w:bCs w:val="1"/>
          <w:i w:val="1"/>
          <w:iCs w:val="1"/>
        </w:rPr>
        <w:t xml:space="preserve"> it was successful. Now analyst is the owner of the file and for this file beside the root the owner also has write</w:t>
      </w:r>
      <w:r w:rsidRPr="4E39CD10" w:rsidR="5CB7386A">
        <w:rPr>
          <w:rFonts w:ascii="Times New Roman" w:hAnsi="Times New Roman" w:cs="Times New Roman" w:asciiTheme="majorBidi" w:hAnsiTheme="majorBidi" w:cstheme="majorBidi"/>
          <w:b w:val="1"/>
          <w:bCs w:val="1"/>
          <w:i w:val="1"/>
          <w:iCs w:val="1"/>
        </w:rPr>
        <w:t xml:space="preserve"> right to it.</w:t>
      </w:r>
    </w:p>
    <w:p w:rsidR="00090131" w:rsidP="00090131" w:rsidRDefault="00090131" w14:paraId="3BBEE0D6" w14:textId="24C43EB2">
      <w:pPr>
        <w:pStyle w:val="BodyTextL50"/>
        <w:spacing w:before="0"/>
        <w:rPr>
          <w:rFonts w:asciiTheme="majorBidi" w:hAnsiTheme="majorBidi" w:cstheme="majorBidi"/>
        </w:rPr>
      </w:pPr>
    </w:p>
    <w:p w:rsidRPr="00A70007" w:rsidR="00090131" w:rsidP="00090131" w:rsidRDefault="00090131" w14:paraId="17A5FB0C" w14:textId="77777777">
      <w:pPr>
        <w:pStyle w:val="BodyTextL50"/>
        <w:spacing w:before="0"/>
        <w:rPr>
          <w:rFonts w:asciiTheme="majorBidi" w:hAnsiTheme="majorBidi" w:cstheme="majorBidi"/>
        </w:rPr>
      </w:pPr>
    </w:p>
    <w:p w:rsidRPr="00A70007" w:rsidR="009E5F9D" w:rsidP="009E5F9D" w:rsidRDefault="009E5F9D" w14:paraId="13106EB5" w14:textId="77777777">
      <w:pPr>
        <w:pStyle w:val="Heading3"/>
        <w:rPr>
          <w:rFonts w:asciiTheme="majorBidi" w:hAnsiTheme="majorBidi" w:cstheme="majorBidi"/>
        </w:rPr>
      </w:pPr>
      <w:r w:rsidRPr="00A70007">
        <w:rPr>
          <w:rFonts w:asciiTheme="majorBidi" w:hAnsiTheme="majorBidi" w:cstheme="majorBidi"/>
        </w:rPr>
        <w:t>Directory and Permissions</w:t>
      </w:r>
    </w:p>
    <w:p w:rsidRPr="00A70007" w:rsidR="009E5F9D" w:rsidP="009E5F9D" w:rsidRDefault="009E5F9D" w14:paraId="7873DC8F" w14:textId="77777777">
      <w:pPr>
        <w:pStyle w:val="BodyTextL25"/>
        <w:rPr>
          <w:rFonts w:asciiTheme="majorBidi" w:hAnsiTheme="majorBidi" w:cstheme="majorBidi"/>
        </w:rPr>
      </w:pPr>
      <w:r w:rsidRPr="00A70007">
        <w:rPr>
          <w:rFonts w:asciiTheme="majorBidi" w:hAnsiTheme="majorBidi" w:cstheme="majorBidi"/>
        </w:rPr>
        <w:t>Similar to regular files, directories also carry permissions. Both files and directories have 9 bits for the permissions of the owner/user, the group, and others. There are also three more bits for special permissions: setuid, setgid, and sticky which is beyond the scope of this lab.</w:t>
      </w:r>
    </w:p>
    <w:p w:rsidRPr="00A70007" w:rsidR="009E5F9D" w:rsidP="009E5F9D" w:rsidRDefault="009E5F9D" w14:paraId="0FE14CBE" w14:textId="77777777">
      <w:pPr>
        <w:pStyle w:val="SubStepAlpha"/>
        <w:rPr>
          <w:rFonts w:asciiTheme="majorBidi" w:hAnsiTheme="majorBidi" w:cstheme="majorBidi"/>
        </w:rPr>
      </w:pPr>
      <w:r w:rsidRPr="00A70007">
        <w:rPr>
          <w:rFonts w:asciiTheme="majorBidi" w:hAnsiTheme="majorBidi" w:cstheme="majorBidi"/>
        </w:rPr>
        <w:t xml:space="preserve">Change back to the /home/analyst/lab.support.files directory and issue the </w:t>
      </w:r>
      <w:r w:rsidRPr="00A70007">
        <w:rPr>
          <w:rFonts w:asciiTheme="majorBidi" w:hAnsiTheme="majorBidi" w:cstheme="majorBidi"/>
          <w:b/>
        </w:rPr>
        <w:t>ls -l</w:t>
      </w:r>
      <w:r w:rsidRPr="00A70007">
        <w:rPr>
          <w:rFonts w:asciiTheme="majorBidi" w:hAnsiTheme="majorBidi" w:cstheme="majorBidi"/>
        </w:rPr>
        <w:t xml:space="preserve"> command to list all the files with details:</w:t>
      </w:r>
    </w:p>
    <w:p w:rsidRPr="00A86F7E" w:rsidR="009E5F9D" w:rsidP="009E5F9D" w:rsidRDefault="009E5F9D" w14:paraId="5149D2FD" w14:textId="77777777">
      <w:pPr>
        <w:pStyle w:val="BodyTextL50"/>
        <w:keepNext/>
        <w:rPr>
          <w:rFonts w:ascii="Courier New" w:hAnsi="Courier New"/>
        </w:rPr>
      </w:pPr>
      <w:r w:rsidRPr="00A86F7E">
        <w:rPr>
          <w:rFonts w:ascii="Courier New" w:hAnsi="Courier New"/>
        </w:rPr>
        <w:t xml:space="preserve">[analyst@secOps second_drive]$ </w:t>
      </w:r>
      <w:r w:rsidRPr="00A86F7E">
        <w:rPr>
          <w:rFonts w:ascii="Courier New" w:hAnsi="Courier New"/>
          <w:b/>
        </w:rPr>
        <w:t>cd ~/lab.support.files/</w:t>
      </w:r>
    </w:p>
    <w:p w:rsidRPr="00A70007" w:rsidR="009E5F9D" w:rsidP="009E5F9D" w:rsidRDefault="009E5F9D" w14:paraId="18301612" w14:textId="77777777">
      <w:pPr>
        <w:pStyle w:val="BodyTextL50"/>
        <w:keepNext/>
        <w:rPr>
          <w:rFonts w:ascii="Courier New" w:hAnsi="Courier New"/>
          <w:lang w:val="fr-FR"/>
        </w:rPr>
      </w:pPr>
      <w:r w:rsidRPr="00A70007">
        <w:rPr>
          <w:rFonts w:ascii="Courier New" w:hAnsi="Courier New"/>
          <w:lang w:val="fr-FR"/>
        </w:rPr>
        <w:t xml:space="preserve">[analyst@secOps lab.support.files]$ </w:t>
      </w:r>
      <w:r w:rsidRPr="00A70007">
        <w:rPr>
          <w:rFonts w:ascii="Courier New" w:hAnsi="Courier New"/>
          <w:b/>
          <w:lang w:val="fr-FR"/>
        </w:rPr>
        <w:t>ls -l</w:t>
      </w:r>
    </w:p>
    <w:p w:rsidRPr="00A86F7E" w:rsidR="009E5F9D" w:rsidP="009E5F9D" w:rsidRDefault="009E5F9D" w14:paraId="07CB6212" w14:textId="77777777">
      <w:pPr>
        <w:pStyle w:val="CMDOutput"/>
      </w:pPr>
      <w:r w:rsidRPr="00A86F7E">
        <w:t>total 580</w:t>
      </w:r>
    </w:p>
    <w:p w:rsidRPr="00A86F7E" w:rsidR="009E5F9D" w:rsidP="009E5F9D" w:rsidRDefault="009E5F9D" w14:paraId="207E027D" w14:textId="77777777">
      <w:pPr>
        <w:pStyle w:val="CMDOutput"/>
      </w:pPr>
      <w:r w:rsidRPr="00A86F7E">
        <w:rPr>
          <w:highlight w:val="yellow"/>
        </w:rPr>
        <w:t>-rw-r--r--</w:t>
      </w:r>
      <w:r w:rsidRPr="00A86F7E">
        <w:t xml:space="preserve"> 1 analyst analyst    649 Jun 28 18:34 apache_in_epoch.log</w:t>
      </w:r>
    </w:p>
    <w:p w:rsidRPr="00A86F7E" w:rsidR="009E5F9D" w:rsidP="009E5F9D" w:rsidRDefault="009E5F9D" w14:paraId="1D3246DC" w14:textId="77777777">
      <w:pPr>
        <w:pStyle w:val="CMDOutput"/>
      </w:pPr>
      <w:r w:rsidRPr="00A86F7E">
        <w:rPr>
          <w:highlight w:val="yellow"/>
        </w:rPr>
        <w:t>-rw-r--r--</w:t>
      </w:r>
      <w:r w:rsidRPr="00A86F7E">
        <w:t xml:space="preserve"> 1 analyst analyst    126 Jun 28 11:13 applicationX_in_epoch.log</w:t>
      </w:r>
    </w:p>
    <w:p w:rsidRPr="00A86F7E" w:rsidR="009E5F9D" w:rsidP="009E5F9D" w:rsidRDefault="009E5F9D" w14:paraId="2CD52A68" w14:textId="77777777">
      <w:pPr>
        <w:pStyle w:val="CMDOutput"/>
      </w:pPr>
      <w:r w:rsidRPr="00A86F7E">
        <w:rPr>
          <w:highlight w:val="yellow"/>
        </w:rPr>
        <w:t>drwxr-xr-x</w:t>
      </w:r>
      <w:r w:rsidRPr="00A86F7E">
        <w:t xml:space="preserve"> 4 analyst analyst   4096 Aug  7 15:29 attack_scripts</w:t>
      </w:r>
    </w:p>
    <w:p w:rsidRPr="00A86F7E" w:rsidR="009E5F9D" w:rsidP="009E5F9D" w:rsidRDefault="009E5F9D" w14:paraId="08C8B260" w14:textId="77777777">
      <w:pPr>
        <w:pStyle w:val="CMDOutput"/>
      </w:pPr>
      <w:r w:rsidRPr="00A86F7E">
        <w:rPr>
          <w:highlight w:val="yellow"/>
        </w:rPr>
        <w:t>-rw-r--r--</w:t>
      </w:r>
      <w:r w:rsidRPr="00A86F7E">
        <w:t xml:space="preserve"> 1 analyst analyst    102 Jul 20 09:37 confidential.txt</w:t>
      </w:r>
    </w:p>
    <w:p w:rsidRPr="00A86F7E" w:rsidR="009E5F9D" w:rsidP="009E5F9D" w:rsidRDefault="009E5F9D" w14:paraId="166FB125" w14:textId="77777777">
      <w:pPr>
        <w:pStyle w:val="CMDOutput"/>
      </w:pPr>
      <w:r w:rsidRPr="00A86F7E">
        <w:rPr>
          <w:highlight w:val="yellow"/>
        </w:rPr>
        <w:t>-rw-r--r--</w:t>
      </w:r>
      <w:r w:rsidRPr="00A86F7E">
        <w:t xml:space="preserve"> 1 analyst analyst   2871 Dec 15  2016 cyops.mn</w:t>
      </w:r>
    </w:p>
    <w:p w:rsidRPr="00A86F7E" w:rsidR="009E5F9D" w:rsidP="009E5F9D" w:rsidRDefault="009E5F9D" w14:paraId="55EB889F" w14:textId="77777777">
      <w:pPr>
        <w:pStyle w:val="CMDOutput"/>
      </w:pPr>
      <w:r w:rsidRPr="00A86F7E">
        <w:rPr>
          <w:highlight w:val="yellow"/>
        </w:rPr>
        <w:t>-rw-r--r--</w:t>
      </w:r>
      <w:r w:rsidRPr="00A86F7E">
        <w:t xml:space="preserve"> 1 analyst analyst     75 May 24 11:07 elk_services</w:t>
      </w:r>
    </w:p>
    <w:p w:rsidRPr="00A86F7E" w:rsidR="009E5F9D" w:rsidP="009E5F9D" w:rsidRDefault="009E5F9D" w14:paraId="47E50DBC" w14:textId="77777777">
      <w:pPr>
        <w:pStyle w:val="CMDOutput"/>
      </w:pPr>
      <w:r w:rsidRPr="00A86F7E">
        <w:rPr>
          <w:highlight w:val="yellow"/>
        </w:rPr>
        <w:t>-rw-r--r--</w:t>
      </w:r>
      <w:r w:rsidRPr="00A86F7E">
        <w:t xml:space="preserve"> 1 analyst analyst    373 Feb 16 16:04 h2_dropbear.banner</w:t>
      </w:r>
    </w:p>
    <w:p w:rsidRPr="00A86F7E" w:rsidR="009E5F9D" w:rsidP="009E5F9D" w:rsidRDefault="009E5F9D" w14:paraId="394CB432" w14:textId="77777777">
      <w:pPr>
        <w:pStyle w:val="CMDOutput"/>
      </w:pPr>
      <w:r w:rsidRPr="00A86F7E">
        <w:rPr>
          <w:highlight w:val="yellow"/>
        </w:rPr>
        <w:lastRenderedPageBreak/>
        <w:t>-rw-r--r--</w:t>
      </w:r>
      <w:r w:rsidRPr="00A86F7E">
        <w:t xml:space="preserve"> 1 analyst analyst    147 Mar 21 15:30 index.html</w:t>
      </w:r>
    </w:p>
    <w:p w:rsidRPr="00A86F7E" w:rsidR="009E5F9D" w:rsidP="009E5F9D" w:rsidRDefault="009E5F9D" w14:paraId="4EA9C645" w14:textId="77777777">
      <w:pPr>
        <w:pStyle w:val="CMDOutput"/>
      </w:pPr>
      <w:r w:rsidRPr="00A86F7E">
        <w:rPr>
          <w:highlight w:val="yellow"/>
        </w:rPr>
        <w:t>-rw-r--r--</w:t>
      </w:r>
      <w:r w:rsidRPr="00A86F7E">
        <w:t xml:space="preserve"> 1 analyst analyst    255 May  2 13:11 letter_to_grandma.txt</w:t>
      </w:r>
    </w:p>
    <w:p w:rsidRPr="00A86F7E" w:rsidR="009E5F9D" w:rsidP="009E5F9D" w:rsidRDefault="009E5F9D" w14:paraId="62281251" w14:textId="77777777">
      <w:pPr>
        <w:pStyle w:val="CMDOutput"/>
      </w:pPr>
      <w:r w:rsidRPr="00A86F7E">
        <w:rPr>
          <w:highlight w:val="yellow"/>
        </w:rPr>
        <w:t>-rw-r--r--</w:t>
      </w:r>
      <w:r w:rsidRPr="00A86F7E">
        <w:t xml:space="preserve"> 1 analyst analyst  24464 Feb  7  2017 logstash-tutorial.log</w:t>
      </w:r>
    </w:p>
    <w:p w:rsidRPr="00A86F7E" w:rsidR="009E5F9D" w:rsidP="009E5F9D" w:rsidRDefault="009E5F9D" w14:paraId="365391AE" w14:textId="77777777">
      <w:pPr>
        <w:pStyle w:val="CMDOutput"/>
      </w:pPr>
      <w:r w:rsidRPr="00A86F7E">
        <w:rPr>
          <w:highlight w:val="yellow"/>
        </w:rPr>
        <w:t>drwxr-xr-x</w:t>
      </w:r>
      <w:r w:rsidRPr="00A86F7E">
        <w:t xml:space="preserve"> 2 analyst analyst   4096 May 25 13:01 malware</w:t>
      </w:r>
    </w:p>
    <w:p w:rsidRPr="00A86F7E" w:rsidR="009E5F9D" w:rsidP="009E5F9D" w:rsidRDefault="009E5F9D" w14:paraId="3F089B66" w14:textId="77777777">
      <w:pPr>
        <w:pStyle w:val="CMDOutput"/>
      </w:pPr>
      <w:r w:rsidRPr="00A86F7E">
        <w:rPr>
          <w:highlight w:val="yellow"/>
        </w:rPr>
        <w:t>-rwxr-xr-x</w:t>
      </w:r>
      <w:r w:rsidRPr="00A86F7E">
        <w:t xml:space="preserve"> 1 analyst analyst    172 Jul 25 16:27 mininet_services</w:t>
      </w:r>
    </w:p>
    <w:p w:rsidRPr="00A86F7E" w:rsidR="009E5F9D" w:rsidP="009E5F9D" w:rsidRDefault="009E5F9D" w14:paraId="483E7411" w14:textId="77777777">
      <w:pPr>
        <w:pStyle w:val="CMDOutput"/>
      </w:pPr>
      <w:r w:rsidRPr="00A86F7E">
        <w:rPr>
          <w:highlight w:val="yellow"/>
        </w:rPr>
        <w:t>drwxr-xr-x</w:t>
      </w:r>
      <w:r w:rsidRPr="00A86F7E">
        <w:t xml:space="preserve"> 2 analyst analyst   4096 Feb 14  2017 openssl_lab</w:t>
      </w:r>
    </w:p>
    <w:p w:rsidRPr="00A86F7E" w:rsidR="009E5F9D" w:rsidP="009E5F9D" w:rsidRDefault="009E5F9D" w14:paraId="1EF78C1D" w14:textId="77777777">
      <w:pPr>
        <w:pStyle w:val="CMDOutput"/>
      </w:pPr>
      <w:r w:rsidRPr="00A86F7E">
        <w:rPr>
          <w:highlight w:val="yellow"/>
        </w:rPr>
        <w:t>drwxr-xr-x</w:t>
      </w:r>
      <w:r w:rsidRPr="00A86F7E">
        <w:t xml:space="preserve"> 2 analyst analyst   4096 Aug  7 15:25 pcaps</w:t>
      </w:r>
    </w:p>
    <w:p w:rsidRPr="00A86F7E" w:rsidR="009E5F9D" w:rsidP="009E5F9D" w:rsidRDefault="009E5F9D" w14:paraId="19C70982" w14:textId="77777777">
      <w:pPr>
        <w:pStyle w:val="CMDOutput"/>
      </w:pPr>
      <w:r w:rsidRPr="00A86F7E">
        <w:rPr>
          <w:highlight w:val="yellow"/>
        </w:rPr>
        <w:t>drwxr-xr-x</w:t>
      </w:r>
      <w:r w:rsidRPr="00A86F7E">
        <w:t xml:space="preserve"> 7 analyst analyst   4096 Sep 20  2016 pox</w:t>
      </w:r>
    </w:p>
    <w:p w:rsidRPr="00A86F7E" w:rsidR="009E5F9D" w:rsidP="009E5F9D" w:rsidRDefault="009E5F9D" w14:paraId="03C472F5" w14:textId="77777777">
      <w:pPr>
        <w:pStyle w:val="CMDOutput"/>
      </w:pPr>
      <w:r w:rsidRPr="00A86F7E">
        <w:rPr>
          <w:highlight w:val="yellow"/>
        </w:rPr>
        <w:t>-rw-r--r--</w:t>
      </w:r>
      <w:r w:rsidRPr="00A86F7E">
        <w:t xml:space="preserve"> 1 analyst analyst 473363 Feb 16 15:32 sample.img</w:t>
      </w:r>
    </w:p>
    <w:p w:rsidRPr="00A86F7E" w:rsidR="009E5F9D" w:rsidP="009E5F9D" w:rsidRDefault="009E5F9D" w14:paraId="227AD35C" w14:textId="77777777">
      <w:pPr>
        <w:pStyle w:val="CMDOutput"/>
      </w:pPr>
      <w:r w:rsidRPr="00A86F7E">
        <w:rPr>
          <w:highlight w:val="yellow"/>
        </w:rPr>
        <w:t>-rw-r--r--</w:t>
      </w:r>
      <w:r w:rsidRPr="00A86F7E">
        <w:t xml:space="preserve"> 1 analyst analyst     65 Feb 16 15:45 sample.img_SHA256.sig</w:t>
      </w:r>
    </w:p>
    <w:p w:rsidRPr="00A86F7E" w:rsidR="009E5F9D" w:rsidP="009E5F9D" w:rsidRDefault="009E5F9D" w14:paraId="5D0B264B" w14:textId="77777777">
      <w:pPr>
        <w:pStyle w:val="CMDOutput"/>
      </w:pPr>
      <w:r w:rsidRPr="00A86F7E">
        <w:rPr>
          <w:highlight w:val="yellow"/>
        </w:rPr>
        <w:t>drwxr-xr-x</w:t>
      </w:r>
      <w:r w:rsidRPr="00A86F7E">
        <w:t xml:space="preserve"> 3 analyst analyst   4096 Jul 18 10:10 scripts</w:t>
      </w:r>
    </w:p>
    <w:p w:rsidR="009E5F9D" w:rsidP="009E5F9D" w:rsidRDefault="009E5F9D" w14:paraId="0FC8FC17" w14:textId="77777777">
      <w:pPr>
        <w:pStyle w:val="CMDOutput"/>
      </w:pPr>
      <w:r w:rsidRPr="00A86F7E">
        <w:rPr>
          <w:highlight w:val="yellow"/>
        </w:rPr>
        <w:t>-rw-r--r--</w:t>
      </w:r>
      <w:r w:rsidRPr="00A86F7E">
        <w:t xml:space="preserve"> 1 analyst analyst  25553 Feb 13  2017 SQL_Lab.pcap</w:t>
      </w:r>
    </w:p>
    <w:p w:rsidR="009E5F9D" w:rsidP="009E5F9D" w:rsidRDefault="009E5F9D" w14:paraId="76E0F57C" w14:textId="77777777">
      <w:pPr>
        <w:pStyle w:val="Heading4"/>
      </w:pPr>
      <w:r>
        <w:t>Question:</w:t>
      </w:r>
    </w:p>
    <w:p w:rsidR="00090131" w:rsidP="00090131" w:rsidRDefault="009E5F9D" w14:paraId="600E42E0" w14:textId="77777777">
      <w:pPr>
        <w:pStyle w:val="BodyTextL50"/>
        <w:keepNext/>
        <w:spacing w:before="0"/>
        <w:rPr>
          <w:rFonts w:asciiTheme="majorBidi" w:hAnsiTheme="majorBidi" w:cstheme="majorBidi"/>
        </w:rPr>
      </w:pPr>
      <w:r w:rsidRPr="4E39CD10" w:rsidR="70570807">
        <w:rPr>
          <w:rFonts w:ascii="Times New Roman" w:hAnsi="Times New Roman" w:cs="Times New Roman" w:asciiTheme="majorBidi" w:hAnsiTheme="majorBidi" w:cstheme="majorBidi"/>
        </w:rPr>
        <w:t xml:space="preserve">Compare the permissions of the </w:t>
      </w:r>
      <w:r w:rsidRPr="4E39CD10" w:rsidR="70570807">
        <w:rPr>
          <w:rFonts w:ascii="Times New Roman" w:hAnsi="Times New Roman" w:cs="Times New Roman" w:asciiTheme="majorBidi" w:hAnsiTheme="majorBidi" w:cstheme="majorBidi"/>
          <w:b w:val="1"/>
          <w:bCs w:val="1"/>
        </w:rPr>
        <w:t>malware</w:t>
      </w:r>
      <w:r w:rsidRPr="4E39CD10" w:rsidR="70570807">
        <w:rPr>
          <w:rFonts w:ascii="Times New Roman" w:hAnsi="Times New Roman" w:cs="Times New Roman" w:asciiTheme="majorBidi" w:hAnsiTheme="majorBidi" w:cstheme="majorBidi"/>
        </w:rPr>
        <w:t xml:space="preserve"> directory with the </w:t>
      </w:r>
      <w:r w:rsidRPr="4E39CD10" w:rsidR="70570807">
        <w:rPr>
          <w:rFonts w:ascii="Times New Roman" w:hAnsi="Times New Roman" w:cs="Times New Roman" w:asciiTheme="majorBidi" w:hAnsiTheme="majorBidi" w:cstheme="majorBidi"/>
          <w:b w:val="1"/>
          <w:bCs w:val="1"/>
        </w:rPr>
        <w:t>mininet_services</w:t>
      </w:r>
      <w:r w:rsidRPr="4E39CD10" w:rsidR="70570807">
        <w:rPr>
          <w:rFonts w:ascii="Times New Roman" w:hAnsi="Times New Roman" w:cs="Times New Roman" w:asciiTheme="majorBidi" w:hAnsiTheme="majorBidi" w:cstheme="majorBidi"/>
        </w:rPr>
        <w:t xml:space="preserve"> file. What is the difference between beginning part of the malware line and the mininet_services line?</w:t>
      </w:r>
    </w:p>
    <w:p w:rsidRPr="00A70007" w:rsidR="00090131" w:rsidP="4E39CD10" w:rsidRDefault="00090131" w14:paraId="23F2F01C" w14:textId="0A393781">
      <w:pPr>
        <w:pStyle w:val="BodyTextL50"/>
        <w:bidi w:val="0"/>
        <w:spacing w:before="0" w:beforeAutospacing="off" w:after="120" w:afterAutospacing="off" w:line="240" w:lineRule="auto"/>
        <w:ind w:left="720" w:right="0"/>
        <w:jc w:val="left"/>
      </w:pPr>
      <w:r w:rsidRPr="4E39CD10" w:rsidR="322B2D81">
        <w:rPr>
          <w:rFonts w:ascii="Times New Roman" w:hAnsi="Times New Roman" w:cs="Times New Roman" w:asciiTheme="majorBidi" w:hAnsiTheme="majorBidi" w:cstheme="majorBidi"/>
          <w:b w:val="1"/>
          <w:bCs w:val="1"/>
          <w:i w:val="1"/>
          <w:iCs w:val="1"/>
        </w:rPr>
        <w:t>For malware in the beginning it has d, indicating that it is a directory.</w:t>
      </w:r>
    </w:p>
    <w:p w:rsidRPr="00A70007" w:rsidR="009E5F9D" w:rsidP="009E5F9D" w:rsidRDefault="009E5F9D" w14:paraId="202A6EA7" w14:textId="77777777">
      <w:pPr>
        <w:pStyle w:val="BodyTextL50"/>
        <w:rPr>
          <w:rFonts w:asciiTheme="majorBidi" w:hAnsiTheme="majorBidi" w:cstheme="majorBidi"/>
        </w:rPr>
      </w:pPr>
      <w:r w:rsidRPr="00A70007">
        <w:rPr>
          <w:rFonts w:asciiTheme="majorBidi" w:hAnsiTheme="majorBidi" w:cstheme="majorBidi"/>
        </w:rPr>
        <w:t>The letter ‘d’ at the beginning of the line indicates that the file type is a directory and not a file. Another difference between file and directory permissions is the execution bit. If a file has its execution bit turned on, it means it can be executed by the system. Directories are different than files with the execution bit set (a file with the execution bit set is an executable script or program). A directory with the execution bit set specifies whether a user can enter that directory.</w:t>
      </w:r>
    </w:p>
    <w:p w:rsidRPr="00A70007" w:rsidR="009E5F9D" w:rsidP="009E5F9D" w:rsidRDefault="009E5F9D" w14:paraId="16E3B6D1" w14:textId="77777777">
      <w:pPr>
        <w:pStyle w:val="BodyTextL50"/>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chmod</w:t>
      </w:r>
      <w:r w:rsidRPr="00A70007">
        <w:rPr>
          <w:rFonts w:asciiTheme="majorBidi" w:hAnsiTheme="majorBidi" w:cstheme="majorBidi"/>
        </w:rPr>
        <w:t xml:space="preserve"> and </w:t>
      </w:r>
      <w:r w:rsidRPr="00A70007">
        <w:rPr>
          <w:rFonts w:asciiTheme="majorBidi" w:hAnsiTheme="majorBidi" w:cstheme="majorBidi"/>
          <w:b/>
        </w:rPr>
        <w:t>chown</w:t>
      </w:r>
      <w:r w:rsidRPr="00A70007">
        <w:rPr>
          <w:rFonts w:asciiTheme="majorBidi" w:hAnsiTheme="majorBidi" w:cstheme="majorBidi"/>
        </w:rPr>
        <w:t xml:space="preserve"> commands work for directories in the same way they work for files.</w:t>
      </w:r>
    </w:p>
    <w:p w:rsidRPr="00A70007" w:rsidR="009E5F9D" w:rsidP="009E5F9D" w:rsidRDefault="009E5F9D" w14:paraId="38E9219B" w14:textId="77777777">
      <w:pPr>
        <w:pStyle w:val="Heading2"/>
        <w:rPr>
          <w:rFonts w:asciiTheme="majorBidi" w:hAnsiTheme="majorBidi" w:cstheme="majorBidi"/>
        </w:rPr>
      </w:pPr>
      <w:r w:rsidRPr="00A70007">
        <w:rPr>
          <w:rFonts w:asciiTheme="majorBidi" w:hAnsiTheme="majorBidi" w:cstheme="majorBidi"/>
        </w:rPr>
        <w:t>Symbolic Links and other Special File Types</w:t>
      </w:r>
    </w:p>
    <w:p w:rsidRPr="00A70007" w:rsidR="009E5F9D" w:rsidP="009E5F9D" w:rsidRDefault="009E5F9D" w14:paraId="62BAFB31" w14:textId="77777777">
      <w:pPr>
        <w:pStyle w:val="BodyTextL25"/>
        <w:rPr>
          <w:rFonts w:asciiTheme="majorBidi" w:hAnsiTheme="majorBidi" w:cstheme="majorBidi"/>
        </w:rPr>
      </w:pPr>
      <w:r w:rsidRPr="00A70007">
        <w:rPr>
          <w:rFonts w:asciiTheme="majorBidi" w:hAnsiTheme="majorBidi" w:cstheme="majorBidi"/>
        </w:rPr>
        <w:t xml:space="preserve">You have now seen some of the different file types in Linux. The first character in each file listed with the </w:t>
      </w:r>
      <w:r w:rsidRPr="00A70007">
        <w:rPr>
          <w:rFonts w:asciiTheme="majorBidi" w:hAnsiTheme="majorBidi" w:cstheme="majorBidi"/>
          <w:b/>
        </w:rPr>
        <w:t>ls –l</w:t>
      </w:r>
      <w:r w:rsidRPr="00A70007">
        <w:rPr>
          <w:rFonts w:asciiTheme="majorBidi" w:hAnsiTheme="majorBidi" w:cstheme="majorBidi"/>
        </w:rPr>
        <w:t xml:space="preserve"> command shows the file type. The three different types of files in Linux including their sub-types and characters are: </w:t>
      </w:r>
    </w:p>
    <w:p w:rsidRPr="00A70007" w:rsidR="009E5F9D" w:rsidP="009E5F9D" w:rsidRDefault="009E5F9D" w14:paraId="3A43765F" w14:textId="77777777">
      <w:pPr>
        <w:pStyle w:val="Bulletlevel1"/>
        <w:spacing w:before="60" w:after="60" w:line="276" w:lineRule="auto"/>
        <w:rPr>
          <w:rFonts w:asciiTheme="majorBidi" w:hAnsiTheme="majorBidi" w:cstheme="majorBidi"/>
        </w:rPr>
      </w:pPr>
      <w:r w:rsidRPr="00A70007">
        <w:rPr>
          <w:rFonts w:asciiTheme="majorBidi" w:hAnsiTheme="majorBidi" w:cstheme="majorBidi"/>
          <w:b/>
        </w:rPr>
        <w:t>Regular files (-)</w:t>
      </w:r>
      <w:r w:rsidRPr="00A70007">
        <w:rPr>
          <w:rFonts w:asciiTheme="majorBidi" w:hAnsiTheme="majorBidi" w:cstheme="majorBidi"/>
        </w:rPr>
        <w:t xml:space="preserve"> including: </w:t>
      </w:r>
    </w:p>
    <w:p w:rsidRPr="00A70007" w:rsidR="009E5F9D" w:rsidP="009E5F9D" w:rsidRDefault="009E5F9D" w14:paraId="4920DFBF"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 xml:space="preserve">Readable files – text files  </w:t>
      </w:r>
    </w:p>
    <w:p w:rsidRPr="00A70007" w:rsidR="009E5F9D" w:rsidP="009E5F9D" w:rsidRDefault="009E5F9D" w14:paraId="0D3475EF"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Binary files - programs</w:t>
      </w:r>
    </w:p>
    <w:p w:rsidRPr="00A70007" w:rsidR="009E5F9D" w:rsidP="009E5F9D" w:rsidRDefault="009E5F9D" w14:paraId="309D199B"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Image files</w:t>
      </w:r>
    </w:p>
    <w:p w:rsidRPr="00A70007" w:rsidR="009E5F9D" w:rsidP="009E5F9D" w:rsidRDefault="009E5F9D" w14:paraId="15EC299A"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Compressed files</w:t>
      </w:r>
    </w:p>
    <w:p w:rsidRPr="00A70007" w:rsidR="009E5F9D" w:rsidP="009E5F9D" w:rsidRDefault="009E5F9D" w14:paraId="2004A7B4" w14:textId="77777777">
      <w:pPr>
        <w:pStyle w:val="Bulletlevel1"/>
        <w:spacing w:before="60" w:after="60" w:line="276" w:lineRule="auto"/>
        <w:rPr>
          <w:rFonts w:asciiTheme="majorBidi" w:hAnsiTheme="majorBidi" w:cstheme="majorBidi"/>
          <w:b/>
        </w:rPr>
      </w:pPr>
      <w:r w:rsidRPr="00A70007">
        <w:rPr>
          <w:rFonts w:asciiTheme="majorBidi" w:hAnsiTheme="majorBidi" w:cstheme="majorBidi"/>
          <w:b/>
        </w:rPr>
        <w:t>Directory files (d)</w:t>
      </w:r>
    </w:p>
    <w:p w:rsidRPr="00A70007" w:rsidR="009E5F9D" w:rsidP="009E5F9D" w:rsidRDefault="009E5F9D" w14:paraId="6DA2650D"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Folders</w:t>
      </w:r>
    </w:p>
    <w:p w:rsidRPr="00A70007" w:rsidR="009E5F9D" w:rsidP="009E5F9D" w:rsidRDefault="009E5F9D" w14:paraId="0A0B9A90" w14:textId="77777777">
      <w:pPr>
        <w:pStyle w:val="Bulletlevel1"/>
        <w:spacing w:before="60" w:after="60" w:line="276" w:lineRule="auto"/>
        <w:rPr>
          <w:rFonts w:asciiTheme="majorBidi" w:hAnsiTheme="majorBidi" w:cstheme="majorBidi"/>
        </w:rPr>
      </w:pPr>
      <w:r w:rsidRPr="00A70007">
        <w:rPr>
          <w:rFonts w:asciiTheme="majorBidi" w:hAnsiTheme="majorBidi" w:cstheme="majorBidi"/>
          <w:b/>
        </w:rPr>
        <w:t>Special Files</w:t>
      </w:r>
      <w:r w:rsidRPr="00A70007">
        <w:rPr>
          <w:rFonts w:asciiTheme="majorBidi" w:hAnsiTheme="majorBidi" w:cstheme="majorBidi"/>
        </w:rPr>
        <w:t xml:space="preserve"> including:</w:t>
      </w:r>
    </w:p>
    <w:p w:rsidRPr="00A70007" w:rsidR="009E5F9D" w:rsidP="009E5F9D" w:rsidRDefault="009E5F9D" w14:paraId="7A353D15"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Block files (b)</w:t>
      </w:r>
      <w:r w:rsidRPr="00A70007">
        <w:rPr>
          <w:rFonts w:asciiTheme="majorBidi" w:hAnsiTheme="majorBidi" w:cstheme="majorBidi"/>
        </w:rPr>
        <w:t xml:space="preserve"> – Files used to access physical hardware like mount points to access hard drives.</w:t>
      </w:r>
    </w:p>
    <w:p w:rsidRPr="00A70007" w:rsidR="009E5F9D" w:rsidP="009E5F9D" w:rsidRDefault="009E5F9D" w14:paraId="6775465D"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Character device files (c)</w:t>
      </w:r>
      <w:r w:rsidRPr="00A70007">
        <w:rPr>
          <w:rFonts w:asciiTheme="majorBidi" w:hAnsiTheme="majorBidi" w:cstheme="majorBidi"/>
        </w:rPr>
        <w:t xml:space="preserve"> – Files that provide a serial stream of input and output. tty terminals are examples of this type of file.</w:t>
      </w:r>
    </w:p>
    <w:p w:rsidRPr="00A70007" w:rsidR="009E5F9D" w:rsidP="009E5F9D" w:rsidRDefault="009E5F9D" w14:paraId="191941D1"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Pipe files (p)</w:t>
      </w:r>
      <w:r w:rsidRPr="00A70007">
        <w:rPr>
          <w:rFonts w:asciiTheme="majorBidi" w:hAnsiTheme="majorBidi" w:cstheme="majorBidi"/>
        </w:rPr>
        <w:t xml:space="preserve"> – A file used to pass information where the first bytes in are the first bytes out. This is also known as FIFO (first in first out).</w:t>
      </w:r>
    </w:p>
    <w:p w:rsidRPr="00A70007" w:rsidR="009E5F9D" w:rsidP="009E5F9D" w:rsidRDefault="009E5F9D" w14:paraId="78FEB535"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Symbolic Link files (l)</w:t>
      </w:r>
      <w:r w:rsidRPr="00A70007">
        <w:rPr>
          <w:rFonts w:asciiTheme="majorBidi" w:hAnsiTheme="majorBidi" w:cstheme="majorBidi"/>
        </w:rPr>
        <w:t xml:space="preserve"> – Files used to link to other files or directories. There are two types: symbolic links and hard links.</w:t>
      </w:r>
    </w:p>
    <w:p w:rsidRPr="00A70007" w:rsidR="009E5F9D" w:rsidP="009E5F9D" w:rsidRDefault="009E5F9D" w14:paraId="5E7A9AA1" w14:textId="77777777">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Socket files (s)</w:t>
      </w:r>
      <w:r w:rsidRPr="00A70007">
        <w:rPr>
          <w:rFonts w:asciiTheme="majorBidi" w:hAnsiTheme="majorBidi" w:cstheme="majorBidi"/>
        </w:rPr>
        <w:t xml:space="preserve"> – These are used to pass information from application to application in order to communicate over a network.</w:t>
      </w:r>
    </w:p>
    <w:p w:rsidRPr="00A70007" w:rsidR="009E5F9D" w:rsidP="009E5F9D" w:rsidRDefault="009E5F9D" w14:paraId="208AED61" w14:textId="77777777">
      <w:pPr>
        <w:pStyle w:val="Heading3"/>
        <w:rPr>
          <w:rFonts w:asciiTheme="majorBidi" w:hAnsiTheme="majorBidi" w:cstheme="majorBidi"/>
        </w:rPr>
      </w:pPr>
      <w:r w:rsidRPr="00A70007">
        <w:rPr>
          <w:rFonts w:asciiTheme="majorBidi" w:hAnsiTheme="majorBidi" w:cstheme="majorBidi"/>
        </w:rPr>
        <w:lastRenderedPageBreak/>
        <w:t>Examine file types.</w:t>
      </w:r>
    </w:p>
    <w:p w:rsidRPr="00A70007" w:rsidR="009E5F9D" w:rsidP="009E5F9D" w:rsidRDefault="009E5F9D" w14:paraId="0CC16261" w14:textId="5A44BD6F">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the files</w:t>
      </w:r>
      <w:r w:rsidRPr="00A70007" w:rsidR="002C7362">
        <w:rPr>
          <w:rFonts w:asciiTheme="majorBidi" w:hAnsiTheme="majorBidi" w:cstheme="majorBidi"/>
        </w:rPr>
        <w:t xml:space="preserve"> in the /home/analyst folder</w:t>
      </w:r>
      <w:r w:rsidRPr="00A70007">
        <w:rPr>
          <w:rFonts w:asciiTheme="majorBidi" w:hAnsiTheme="majorBidi" w:cstheme="majorBidi"/>
        </w:rPr>
        <w:t>. Notice the first characters of each line are either a “–“ indicating a file or a “d” indicating a directory.</w:t>
      </w:r>
    </w:p>
    <w:p w:rsidRPr="005B772E" w:rsidR="009E5F9D" w:rsidP="009E5F9D" w:rsidRDefault="009E5F9D" w14:paraId="71E7E94B" w14:textId="77777777">
      <w:pPr>
        <w:pStyle w:val="CMD"/>
      </w:pPr>
      <w:r w:rsidRPr="005B772E">
        <w:t xml:space="preserve">[analyst@secOps ~]$ </w:t>
      </w:r>
      <w:r w:rsidRPr="005B772E">
        <w:rPr>
          <w:b/>
        </w:rPr>
        <w:t>ls -l</w:t>
      </w:r>
    </w:p>
    <w:p w:rsidR="009E5F9D" w:rsidP="009E5F9D" w:rsidRDefault="009E5F9D" w14:paraId="68EDDC14" w14:textId="77777777">
      <w:pPr>
        <w:pStyle w:val="CMD"/>
      </w:pPr>
      <w:r>
        <w:t>total 28</w:t>
      </w:r>
    </w:p>
    <w:p w:rsidR="009E5F9D" w:rsidP="009E5F9D" w:rsidRDefault="009E5F9D" w14:paraId="0820D298" w14:textId="77777777">
      <w:pPr>
        <w:pStyle w:val="CMD"/>
      </w:pPr>
      <w:r w:rsidRPr="00A86F7E">
        <w:rPr>
          <w:highlight w:val="yellow"/>
        </w:rPr>
        <w:t>d</w:t>
      </w:r>
      <w:r>
        <w:t>rwxr-xr-x 3 analyst analyst 4096 Aug 16 15:15 cyops_folder2</w:t>
      </w:r>
    </w:p>
    <w:p w:rsidR="009E5F9D" w:rsidP="009E5F9D" w:rsidRDefault="009E5F9D" w14:paraId="6E3BD733" w14:textId="77777777">
      <w:pPr>
        <w:pStyle w:val="CMD"/>
      </w:pPr>
      <w:r w:rsidRPr="00A86F7E">
        <w:rPr>
          <w:highlight w:val="yellow"/>
        </w:rPr>
        <w:t>d</w:t>
      </w:r>
      <w:r>
        <w:t>rwxr-xr-x 2 analyst analyst 4096 Sep 26  2014 Desktop</w:t>
      </w:r>
    </w:p>
    <w:p w:rsidR="009E5F9D" w:rsidP="009E5F9D" w:rsidRDefault="009E5F9D" w14:paraId="08BBB265" w14:textId="77777777">
      <w:pPr>
        <w:pStyle w:val="CMD"/>
      </w:pPr>
      <w:r w:rsidRPr="00A86F7E">
        <w:rPr>
          <w:highlight w:val="yellow"/>
        </w:rPr>
        <w:t>d</w:t>
      </w:r>
      <w:r>
        <w:t>rwx------ 3 analyst analyst 4096 Jul 14 11:28 Downloads</w:t>
      </w:r>
    </w:p>
    <w:p w:rsidR="009E5F9D" w:rsidP="009E5F9D" w:rsidRDefault="009E5F9D" w14:paraId="23B791B4" w14:textId="77777777">
      <w:pPr>
        <w:pStyle w:val="CMD"/>
      </w:pPr>
      <w:r w:rsidRPr="00A86F7E">
        <w:rPr>
          <w:highlight w:val="yellow"/>
        </w:rPr>
        <w:t>d</w:t>
      </w:r>
      <w:r>
        <w:t>rwxr-xr-x 9 analyst analyst 4096 Jul 25 16:27 lab.support.files</w:t>
      </w:r>
    </w:p>
    <w:p w:rsidR="009E5F9D" w:rsidP="009E5F9D" w:rsidRDefault="009E5F9D" w14:paraId="545D6508" w14:textId="77777777">
      <w:pPr>
        <w:pStyle w:val="CMD"/>
      </w:pPr>
      <w:r w:rsidRPr="00A86F7E">
        <w:rPr>
          <w:highlight w:val="yellow"/>
        </w:rPr>
        <w:t>d</w:t>
      </w:r>
      <w:r>
        <w:t>rwxr-xr-x 3 analyst analyst 4096 Mar  3 18:23 second_drive</w:t>
      </w:r>
    </w:p>
    <w:p w:rsidR="009E5F9D" w:rsidP="009E5F9D" w:rsidRDefault="009E5F9D" w14:paraId="1DF9B80E" w14:textId="77777777">
      <w:pPr>
        <w:pStyle w:val="CMD"/>
      </w:pPr>
      <w:r w:rsidRPr="00A86F7E">
        <w:rPr>
          <w:highlight w:val="yellow"/>
        </w:rPr>
        <w:t>-</w:t>
      </w:r>
      <w:r>
        <w:t>rw-r--r-- 1 analyst analyst  142 Aug 16 15:11 some_text_file.txt</w:t>
      </w:r>
    </w:p>
    <w:p w:rsidR="009E5F9D" w:rsidP="009E5F9D" w:rsidRDefault="009E5F9D" w14:paraId="1016A3E4" w14:textId="77777777">
      <w:pPr>
        <w:pStyle w:val="CMD"/>
      </w:pPr>
      <w:r w:rsidRPr="00A86F7E">
        <w:rPr>
          <w:highlight w:val="yellow"/>
        </w:rPr>
        <w:t>-</w:t>
      </w:r>
      <w:r>
        <w:t>rw-r--r-- 1 analyst analyst  254 Aug 16 13:38 space.txt</w:t>
      </w:r>
    </w:p>
    <w:p w:rsidRPr="00A70007" w:rsidR="009E5F9D" w:rsidP="009E5F9D" w:rsidRDefault="009E5F9D" w14:paraId="4F9A1B26" w14:textId="77777777">
      <w:pPr>
        <w:pStyle w:val="SubStepAlpha"/>
        <w:rPr>
          <w:rFonts w:asciiTheme="majorBidi" w:hAnsiTheme="majorBidi" w:cstheme="majorBidi"/>
        </w:rPr>
      </w:pPr>
      <w:r w:rsidRPr="00A70007">
        <w:rPr>
          <w:rFonts w:asciiTheme="majorBidi" w:hAnsiTheme="majorBidi" w:cstheme="majorBidi"/>
        </w:rPr>
        <w:t xml:space="preserve">Produce a listing of the </w:t>
      </w:r>
      <w:r w:rsidRPr="00A70007">
        <w:rPr>
          <w:rFonts w:asciiTheme="majorBidi" w:hAnsiTheme="majorBidi" w:cstheme="majorBidi"/>
          <w:b/>
        </w:rPr>
        <w:t>/dev</w:t>
      </w:r>
      <w:r w:rsidRPr="00A70007">
        <w:rPr>
          <w:rFonts w:asciiTheme="majorBidi" w:hAnsiTheme="majorBidi" w:cstheme="majorBidi"/>
        </w:rPr>
        <w:t xml:space="preserve"> directory. Scroll to the middle of the output and notice how the block files begin with a “b”, the character device files begin with a “c” and the symbolic link files begin with an “l”:</w:t>
      </w:r>
    </w:p>
    <w:p w:rsidRPr="00A70007" w:rsidR="009E5F9D" w:rsidP="009E5F9D" w:rsidRDefault="009E5F9D" w14:paraId="661058EB" w14:textId="77777777">
      <w:pPr>
        <w:pStyle w:val="CMD"/>
        <w:rPr>
          <w:b/>
          <w:lang w:val="fr-FR"/>
        </w:rPr>
      </w:pPr>
      <w:r w:rsidRPr="00A70007">
        <w:rPr>
          <w:lang w:val="fr-FR"/>
        </w:rPr>
        <w:t xml:space="preserve">[analyst@secOps ~]$ </w:t>
      </w:r>
      <w:r w:rsidRPr="00A70007">
        <w:rPr>
          <w:b/>
          <w:lang w:val="fr-FR"/>
        </w:rPr>
        <w:t>ls -l /dev/</w:t>
      </w:r>
    </w:p>
    <w:p w:rsidR="009E5F9D" w:rsidP="009E5F9D" w:rsidRDefault="009E5F9D" w14:paraId="1C302097" w14:textId="77777777">
      <w:pPr>
        <w:pStyle w:val="CMDOutput"/>
      </w:pPr>
      <w:r>
        <w:t>&lt;output omitted&gt;</w:t>
      </w:r>
    </w:p>
    <w:p w:rsidR="009E5F9D" w:rsidP="009E5F9D" w:rsidRDefault="009E5F9D" w14:paraId="7D5F05F0" w14:textId="77777777">
      <w:pPr>
        <w:pStyle w:val="CMDOutput"/>
      </w:pPr>
      <w:r w:rsidRPr="00B20A2B">
        <w:rPr>
          <w:highlight w:val="yellow"/>
        </w:rPr>
        <w:t>c</w:t>
      </w:r>
      <w:r>
        <w:t>rw-rw-rw-  1 root tty       5,   2 May 29 18:32 ptmx</w:t>
      </w:r>
    </w:p>
    <w:p w:rsidR="009E5F9D" w:rsidP="009E5F9D" w:rsidRDefault="009E5F9D" w14:paraId="4173B429" w14:textId="77777777">
      <w:pPr>
        <w:pStyle w:val="CMDOutput"/>
      </w:pPr>
      <w:r>
        <w:t>drwxr-xr-x  2 root root           0 May 23 06:40 pts</w:t>
      </w:r>
    </w:p>
    <w:p w:rsidR="009E5F9D" w:rsidP="009E5F9D" w:rsidRDefault="009E5F9D" w14:paraId="0ED358FF" w14:textId="77777777">
      <w:pPr>
        <w:pStyle w:val="CMDOutput"/>
      </w:pPr>
      <w:r w:rsidRPr="00B20A2B">
        <w:rPr>
          <w:highlight w:val="yellow"/>
        </w:rPr>
        <w:t>c</w:t>
      </w:r>
      <w:r>
        <w:t>rw-rw-rw-  1 root root      1,   8 May 23 06:41 random</w:t>
      </w:r>
    </w:p>
    <w:p w:rsidR="009E5F9D" w:rsidP="009E5F9D" w:rsidRDefault="009E5F9D" w14:paraId="5D09E8C8" w14:textId="77777777">
      <w:pPr>
        <w:pStyle w:val="CMDOutput"/>
      </w:pPr>
      <w:r w:rsidRPr="00B20A2B">
        <w:rPr>
          <w:highlight w:val="yellow"/>
        </w:rPr>
        <w:t>c</w:t>
      </w:r>
      <w:r>
        <w:t>rw-rw-r--  1 root root     10,  56 May 23 06:41 rfkill</w:t>
      </w:r>
    </w:p>
    <w:p w:rsidR="009E5F9D" w:rsidP="009E5F9D" w:rsidRDefault="009E5F9D" w14:paraId="603418B2" w14:textId="77777777">
      <w:pPr>
        <w:pStyle w:val="CMDOutput"/>
      </w:pPr>
      <w:r w:rsidRPr="00B20A2B">
        <w:rPr>
          <w:highlight w:val="yellow"/>
        </w:rPr>
        <w:t>l</w:t>
      </w:r>
      <w:r>
        <w:t>rwxrwxrwx  1 root root           4 May 23 06:41 rtc -&gt; rtc0</w:t>
      </w:r>
    </w:p>
    <w:p w:rsidR="009E5F9D" w:rsidP="009E5F9D" w:rsidRDefault="009E5F9D" w14:paraId="49A44EEA" w14:textId="77777777">
      <w:pPr>
        <w:pStyle w:val="CMDOutput"/>
      </w:pPr>
      <w:r w:rsidRPr="00B20A2B">
        <w:rPr>
          <w:highlight w:val="yellow"/>
        </w:rPr>
        <w:t>c</w:t>
      </w:r>
      <w:r>
        <w:t>rw-rw----  1 root audio   253,   0 May 23 06:41 rtc0</w:t>
      </w:r>
    </w:p>
    <w:p w:rsidR="009E5F9D" w:rsidP="009E5F9D" w:rsidRDefault="009E5F9D" w14:paraId="3F743037" w14:textId="77777777">
      <w:pPr>
        <w:pStyle w:val="CMDOutput"/>
      </w:pPr>
      <w:r w:rsidRPr="00B20A2B">
        <w:rPr>
          <w:highlight w:val="yellow"/>
        </w:rPr>
        <w:t>b</w:t>
      </w:r>
      <w:r>
        <w:t>rw-rw----  1 root disk      8,   0 May 23 06:41 sda</w:t>
      </w:r>
    </w:p>
    <w:p w:rsidR="009E5F9D" w:rsidP="009E5F9D" w:rsidRDefault="009E5F9D" w14:paraId="676A7336" w14:textId="77777777">
      <w:pPr>
        <w:pStyle w:val="CMDOutput"/>
      </w:pPr>
      <w:r w:rsidRPr="00B20A2B">
        <w:rPr>
          <w:highlight w:val="yellow"/>
        </w:rPr>
        <w:t>b</w:t>
      </w:r>
      <w:r>
        <w:t>rw-rw----  1 root disk      8,   1 May 23 06:41 sda1</w:t>
      </w:r>
    </w:p>
    <w:p w:rsidR="009E5F9D" w:rsidP="009E5F9D" w:rsidRDefault="009E5F9D" w14:paraId="79D2D886" w14:textId="77777777">
      <w:pPr>
        <w:pStyle w:val="CMDOutput"/>
      </w:pPr>
      <w:r w:rsidRPr="00B20A2B">
        <w:rPr>
          <w:highlight w:val="yellow"/>
        </w:rPr>
        <w:t>b</w:t>
      </w:r>
      <w:r>
        <w:t>rw-rw----  1 root disk      8,  16 May 23 06:41 sdb</w:t>
      </w:r>
    </w:p>
    <w:p w:rsidR="009E5F9D" w:rsidP="009E5F9D" w:rsidRDefault="009E5F9D" w14:paraId="28C97AD3" w14:textId="77777777">
      <w:pPr>
        <w:pStyle w:val="CMDOutput"/>
      </w:pPr>
      <w:r w:rsidRPr="00B20A2B">
        <w:rPr>
          <w:highlight w:val="yellow"/>
        </w:rPr>
        <w:t>b</w:t>
      </w:r>
      <w:r>
        <w:t>rw-rw----  1 root disk      8,  17 May 23 06:41 sdb1</w:t>
      </w:r>
    </w:p>
    <w:p w:rsidR="009E5F9D" w:rsidP="009E5F9D" w:rsidRDefault="009E5F9D" w14:paraId="5479CB17" w14:textId="77777777">
      <w:pPr>
        <w:pStyle w:val="CMDOutput"/>
      </w:pPr>
      <w:r>
        <w:t>drwxrwxrwt  2 root root          40 May 28 13:47 shm</w:t>
      </w:r>
    </w:p>
    <w:p w:rsidR="009E5F9D" w:rsidP="009E5F9D" w:rsidRDefault="009E5F9D" w14:paraId="5F711469" w14:textId="77777777">
      <w:pPr>
        <w:pStyle w:val="CMDOutput"/>
      </w:pPr>
      <w:r w:rsidRPr="00B20A2B">
        <w:rPr>
          <w:highlight w:val="yellow"/>
        </w:rPr>
        <w:t>c</w:t>
      </w:r>
      <w:r>
        <w:t>rw-------  1 root root     10, 231 May 23 06:41 snapshot</w:t>
      </w:r>
    </w:p>
    <w:p w:rsidR="009E5F9D" w:rsidP="009E5F9D" w:rsidRDefault="009E5F9D" w14:paraId="1028DEEF" w14:textId="77777777">
      <w:pPr>
        <w:pStyle w:val="CMDOutput"/>
      </w:pPr>
      <w:r>
        <w:t>drwxr-xr-x  2 root root          80 May 23 06:41 snd</w:t>
      </w:r>
    </w:p>
    <w:p w:rsidR="009E5F9D" w:rsidP="009E5F9D" w:rsidRDefault="009E5F9D" w14:paraId="0AFD21B0" w14:textId="77777777">
      <w:pPr>
        <w:pStyle w:val="CMDOutput"/>
      </w:pPr>
      <w:r w:rsidRPr="00B20A2B">
        <w:rPr>
          <w:highlight w:val="yellow"/>
        </w:rPr>
        <w:t>b</w:t>
      </w:r>
      <w:r>
        <w:t>rw-rw----+ 1 root optical  11,   0 May 23 06:41 sr0</w:t>
      </w:r>
    </w:p>
    <w:p w:rsidR="009E5F9D" w:rsidP="009E5F9D" w:rsidRDefault="009E5F9D" w14:paraId="2C020C85" w14:textId="77777777">
      <w:pPr>
        <w:pStyle w:val="CMDOutput"/>
      </w:pPr>
      <w:r w:rsidRPr="00B20A2B">
        <w:rPr>
          <w:highlight w:val="yellow"/>
        </w:rPr>
        <w:t>l</w:t>
      </w:r>
      <w:r>
        <w:t>rwxrwxrwx  1 root root          15 May 23 06:40 stderr -&gt; /proc/self/fd/2</w:t>
      </w:r>
    </w:p>
    <w:p w:rsidR="009E5F9D" w:rsidP="009E5F9D" w:rsidRDefault="009E5F9D" w14:paraId="65A70AE7" w14:textId="77777777">
      <w:pPr>
        <w:pStyle w:val="CMDOutput"/>
      </w:pPr>
      <w:r w:rsidRPr="00B20A2B">
        <w:rPr>
          <w:highlight w:val="yellow"/>
        </w:rPr>
        <w:t>l</w:t>
      </w:r>
      <w:r>
        <w:t>rwxrwxrwx  1 root root          15 May 23 06:40 stdin -&gt; /proc/self/fd/0</w:t>
      </w:r>
    </w:p>
    <w:p w:rsidR="009E5F9D" w:rsidP="009E5F9D" w:rsidRDefault="009E5F9D" w14:paraId="545A2FC9" w14:textId="77777777">
      <w:pPr>
        <w:pStyle w:val="CMDOutput"/>
      </w:pPr>
      <w:r w:rsidRPr="00B20A2B">
        <w:rPr>
          <w:highlight w:val="yellow"/>
        </w:rPr>
        <w:t>l</w:t>
      </w:r>
      <w:r>
        <w:t>rwxrwxrwx  1 root root          15 May 23 06:40 stdout -&gt; /proc/self/fd/1</w:t>
      </w:r>
    </w:p>
    <w:p w:rsidR="009E5F9D" w:rsidP="009E5F9D" w:rsidRDefault="009E5F9D" w14:paraId="22E81321" w14:textId="77777777">
      <w:pPr>
        <w:pStyle w:val="CMDOutput"/>
      </w:pPr>
      <w:r w:rsidRPr="00B20A2B">
        <w:rPr>
          <w:highlight w:val="yellow"/>
        </w:rPr>
        <w:t>c</w:t>
      </w:r>
      <w:r>
        <w:t>rw-rw-rw-  1 root tty       5,   0 May 29 17:36 tty</w:t>
      </w:r>
    </w:p>
    <w:p w:rsidR="009E5F9D" w:rsidP="009E5F9D" w:rsidRDefault="009E5F9D" w14:paraId="3C329C0D" w14:textId="77777777">
      <w:pPr>
        <w:pStyle w:val="CMDOutput"/>
      </w:pPr>
      <w:r w:rsidRPr="00B20A2B">
        <w:rPr>
          <w:highlight w:val="yellow"/>
        </w:rPr>
        <w:t>c</w:t>
      </w:r>
      <w:r>
        <w:t>rw--w----  1 root tty       4,   0 May 23 06:41 tty0</w:t>
      </w:r>
    </w:p>
    <w:p w:rsidR="009E5F9D" w:rsidP="009E5F9D" w:rsidRDefault="009E5F9D" w14:paraId="7C996800" w14:textId="77777777">
      <w:pPr>
        <w:pStyle w:val="CMDOutput"/>
        <w:rPr>
          <w:rStyle w:val="AnswerGray"/>
        </w:rPr>
      </w:pPr>
      <w:r>
        <w:t>&lt;output omitted&gt;</w:t>
      </w:r>
    </w:p>
    <w:p w:rsidRPr="00A70007" w:rsidR="009E5F9D" w:rsidP="009E5F9D" w:rsidRDefault="009E5F9D" w14:paraId="2437BA91" w14:textId="77777777">
      <w:pPr>
        <w:pStyle w:val="SubStepAlpha"/>
        <w:rPr>
          <w:rFonts w:asciiTheme="majorBidi" w:hAnsiTheme="majorBidi" w:cstheme="majorBidi"/>
        </w:rPr>
      </w:pPr>
      <w:r w:rsidRPr="00A70007">
        <w:rPr>
          <w:rFonts w:asciiTheme="majorBidi" w:hAnsiTheme="majorBidi" w:cstheme="majorBidi"/>
        </w:rPr>
        <w:t xml:space="preserve">Symbolic links in Linux are like shortcuts in Windows. There are two types of links in Linux: symbolic links and hard links. The difference between symbolic links and a hard links is that a symbolic link file points to the filename of another file and a hard link file points to the contents of another file. Create two files by using echo: </w:t>
      </w:r>
    </w:p>
    <w:p w:rsidR="009E5F9D" w:rsidP="009E5F9D" w:rsidRDefault="009E5F9D" w14:paraId="08FD1C2E" w14:textId="77777777">
      <w:pPr>
        <w:pStyle w:val="CMD"/>
        <w:rPr>
          <w:b/>
        </w:rPr>
      </w:pPr>
      <w:r w:rsidRPr="005B772E">
        <w:t xml:space="preserve">[analyst@secOps ~]$ </w:t>
      </w:r>
      <w:r>
        <w:rPr>
          <w:b/>
        </w:rPr>
        <w:t>echo "symbolic" &gt; file1.txt</w:t>
      </w:r>
    </w:p>
    <w:p w:rsidR="009E5F9D" w:rsidP="009E5F9D" w:rsidRDefault="009E5F9D" w14:paraId="712EB978" w14:textId="77777777">
      <w:pPr>
        <w:pStyle w:val="CMD"/>
      </w:pPr>
      <w:r>
        <w:t>[</w:t>
      </w:r>
      <w:r w:rsidRPr="005B772E">
        <w:t xml:space="preserve">analyst@secOps ~]$ </w:t>
      </w:r>
      <w:r w:rsidRPr="00A95194">
        <w:rPr>
          <w:b/>
        </w:rPr>
        <w:t>cat file1.txt</w:t>
      </w:r>
    </w:p>
    <w:p w:rsidR="009E5F9D" w:rsidP="009E5F9D" w:rsidRDefault="009E5F9D" w14:paraId="288E299B" w14:textId="77777777">
      <w:pPr>
        <w:pStyle w:val="CMDOutput"/>
        <w:rPr>
          <w:b/>
        </w:rPr>
      </w:pPr>
      <w:r w:rsidRPr="00B20A2B">
        <w:t>symbolic</w:t>
      </w:r>
    </w:p>
    <w:p w:rsidR="009E5F9D" w:rsidP="009E5F9D" w:rsidRDefault="009E5F9D" w14:paraId="70DEE045" w14:textId="77777777">
      <w:pPr>
        <w:pStyle w:val="CMD"/>
        <w:rPr>
          <w:b/>
        </w:rPr>
      </w:pPr>
      <w:r>
        <w:t>[</w:t>
      </w:r>
      <w:r w:rsidRPr="005B772E">
        <w:t xml:space="preserve">analyst@secOps ~]$ </w:t>
      </w:r>
      <w:r>
        <w:rPr>
          <w:b/>
        </w:rPr>
        <w:t>echo "hard" &gt; file2.txt</w:t>
      </w:r>
    </w:p>
    <w:p w:rsidR="009E5F9D" w:rsidP="009E5F9D" w:rsidRDefault="009E5F9D" w14:paraId="314EA36A" w14:textId="77777777">
      <w:pPr>
        <w:pStyle w:val="CMD"/>
      </w:pPr>
      <w:r>
        <w:t>[</w:t>
      </w:r>
      <w:r w:rsidRPr="005B772E">
        <w:t xml:space="preserve">analyst@secOps ~]$ </w:t>
      </w:r>
      <w:r w:rsidRPr="00A95194">
        <w:rPr>
          <w:b/>
        </w:rPr>
        <w:t>cat</w:t>
      </w:r>
      <w:r>
        <w:rPr>
          <w:b/>
        </w:rPr>
        <w:t xml:space="preserve"> file2</w:t>
      </w:r>
      <w:r w:rsidRPr="00A9384B">
        <w:rPr>
          <w:b/>
        </w:rPr>
        <w:t>.txt</w:t>
      </w:r>
    </w:p>
    <w:p w:rsidR="009E5F9D" w:rsidP="009E5F9D" w:rsidRDefault="009E5F9D" w14:paraId="30DFE629" w14:textId="77777777">
      <w:pPr>
        <w:pStyle w:val="CMDOutput"/>
        <w:rPr>
          <w:b/>
        </w:rPr>
      </w:pPr>
      <w:r>
        <w:t>hard</w:t>
      </w:r>
    </w:p>
    <w:p w:rsidRPr="00A70007" w:rsidR="009E5F9D" w:rsidP="009E5F9D" w:rsidRDefault="009E5F9D" w14:paraId="188D85C5" w14:textId="77777777">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ln –s</w:t>
      </w:r>
      <w:r w:rsidRPr="00A70007">
        <w:rPr>
          <w:rFonts w:asciiTheme="majorBidi" w:hAnsiTheme="majorBidi" w:cstheme="majorBidi"/>
        </w:rPr>
        <w:t xml:space="preserve"> to create a symbolic link to file1.txt, and </w:t>
      </w:r>
      <w:r w:rsidRPr="00A70007">
        <w:rPr>
          <w:rFonts w:asciiTheme="majorBidi" w:hAnsiTheme="majorBidi" w:cstheme="majorBidi"/>
          <w:b/>
        </w:rPr>
        <w:t>ln</w:t>
      </w:r>
      <w:r w:rsidRPr="00A70007">
        <w:rPr>
          <w:rFonts w:asciiTheme="majorBidi" w:hAnsiTheme="majorBidi" w:cstheme="majorBidi"/>
        </w:rPr>
        <w:t xml:space="preserve"> to create a hard link to file2.txt:</w:t>
      </w:r>
    </w:p>
    <w:p w:rsidRPr="004745C5" w:rsidR="009E5F9D" w:rsidP="009E5F9D" w:rsidRDefault="009E5F9D" w14:paraId="08518600" w14:textId="77777777">
      <w:pPr>
        <w:pStyle w:val="CMD"/>
      </w:pPr>
      <w:r w:rsidRPr="004745C5">
        <w:lastRenderedPageBreak/>
        <w:t xml:space="preserve">[analyst@secOps ~]$ </w:t>
      </w:r>
      <w:r>
        <w:rPr>
          <w:b/>
        </w:rPr>
        <w:t>ln –s file1.txt file1symbolic</w:t>
      </w:r>
    </w:p>
    <w:p w:rsidR="009E5F9D" w:rsidP="009E5F9D" w:rsidRDefault="009E5F9D" w14:paraId="3A8E60A7" w14:textId="77777777">
      <w:pPr>
        <w:pStyle w:val="CMD"/>
        <w:rPr>
          <w:b/>
        </w:rPr>
      </w:pPr>
      <w:r>
        <w:t>[analyst@secOps ~</w:t>
      </w:r>
      <w:r w:rsidRPr="004745C5">
        <w:t xml:space="preserve">]$ </w:t>
      </w:r>
      <w:r>
        <w:rPr>
          <w:b/>
        </w:rPr>
        <w:t>ln file2.txt file2hard</w:t>
      </w:r>
    </w:p>
    <w:p w:rsidRPr="00A70007" w:rsidR="009E5F9D" w:rsidP="009E5F9D" w:rsidRDefault="009E5F9D" w14:paraId="031EB86B" w14:textId="77777777">
      <w:pPr>
        <w:pStyle w:val="SubStepAlpha"/>
        <w:rPr>
          <w:rFonts w:asciiTheme="majorBidi" w:hAnsiTheme="majorBidi" w:cstheme="majorBidi"/>
        </w:rPr>
      </w:pPr>
      <w:r w:rsidRPr="00A70007">
        <w:rPr>
          <w:rFonts w:asciiTheme="majorBidi" w:hAnsiTheme="majorBidi" w:cstheme="majorBidi"/>
        </w:rPr>
        <w:t>Use the ls –l command and examine the directory listing:</w:t>
      </w:r>
    </w:p>
    <w:p w:rsidR="009E5F9D" w:rsidP="009E5F9D" w:rsidRDefault="009E5F9D" w14:paraId="4C959ADD" w14:textId="77777777">
      <w:pPr>
        <w:pStyle w:val="CMD"/>
        <w:rPr>
          <w:b/>
        </w:rPr>
      </w:pPr>
      <w:r>
        <w:t>[analyst@secOps ~</w:t>
      </w:r>
      <w:r w:rsidRPr="004745C5">
        <w:t xml:space="preserve">]$ </w:t>
      </w:r>
      <w:r>
        <w:rPr>
          <w:b/>
        </w:rPr>
        <w:t>ls -l</w:t>
      </w:r>
    </w:p>
    <w:p w:rsidR="009E5F9D" w:rsidP="009E5F9D" w:rsidRDefault="009E5F9D" w14:paraId="226300C2" w14:textId="77777777">
      <w:pPr>
        <w:pStyle w:val="CMDOutput"/>
      </w:pPr>
      <w:r>
        <w:t>total 40</w:t>
      </w:r>
    </w:p>
    <w:p w:rsidR="009E5F9D" w:rsidP="009E5F9D" w:rsidRDefault="009E5F9D" w14:paraId="4B20CF3E" w14:textId="77777777">
      <w:pPr>
        <w:pStyle w:val="CMDOutput"/>
      </w:pPr>
      <w:r>
        <w:t>drwxr-xr-x 3 analyst analyst 4096 Aug 16 15:15 cyops_folder2</w:t>
      </w:r>
    </w:p>
    <w:p w:rsidR="009E5F9D" w:rsidP="009E5F9D" w:rsidRDefault="009E5F9D" w14:paraId="44BB6347" w14:textId="77777777">
      <w:pPr>
        <w:pStyle w:val="CMDOutput"/>
      </w:pPr>
      <w:r>
        <w:t>drwxr-xr-x 2 analyst analyst 4096 Sep 26  2014 Desktop</w:t>
      </w:r>
    </w:p>
    <w:p w:rsidR="009E5F9D" w:rsidP="009E5F9D" w:rsidRDefault="009E5F9D" w14:paraId="63DC67E4" w14:textId="77777777">
      <w:pPr>
        <w:pStyle w:val="CMDOutput"/>
      </w:pPr>
      <w:r>
        <w:t>drwx------ 3 analyst analyst 4096 Jul 14 11:28 Downloads</w:t>
      </w:r>
    </w:p>
    <w:p w:rsidRPr="00AB4407" w:rsidR="009E5F9D" w:rsidP="009E5F9D" w:rsidRDefault="009E5F9D" w14:paraId="198A9283" w14:textId="77777777">
      <w:pPr>
        <w:pStyle w:val="CMDOutput"/>
        <w:rPr>
          <w:highlight w:val="yellow"/>
        </w:rPr>
      </w:pPr>
      <w:r w:rsidRPr="00AB4407">
        <w:rPr>
          <w:highlight w:val="yellow"/>
        </w:rPr>
        <w:t>lrwxrwxrwx 1 analyst analyst    9 Aug 17 16:43 file1symbolic -&gt; file1.txt</w:t>
      </w:r>
    </w:p>
    <w:p w:rsidRPr="00AB4407" w:rsidR="009E5F9D" w:rsidP="009E5F9D" w:rsidRDefault="009E5F9D" w14:paraId="742368A7" w14:textId="77777777">
      <w:pPr>
        <w:pStyle w:val="CMDOutput"/>
        <w:rPr>
          <w:highlight w:val="yellow"/>
        </w:rPr>
      </w:pPr>
      <w:r w:rsidRPr="00AB4407">
        <w:rPr>
          <w:highlight w:val="yellow"/>
        </w:rPr>
        <w:t>-rw-r--r-- 1 analyst analyst    9 Aug 17 16:41 file1.txt</w:t>
      </w:r>
    </w:p>
    <w:p w:rsidRPr="00AB4407" w:rsidR="009E5F9D" w:rsidP="009E5F9D" w:rsidRDefault="009E5F9D" w14:paraId="0D72D04C" w14:textId="77777777">
      <w:pPr>
        <w:pStyle w:val="CMDOutput"/>
        <w:rPr>
          <w:highlight w:val="yellow"/>
        </w:rPr>
      </w:pPr>
      <w:r w:rsidRPr="00AB4407">
        <w:rPr>
          <w:highlight w:val="yellow"/>
        </w:rPr>
        <w:t>-rw-r--r-- 2 analyst analyst    5 Aug 17 16:42 file2hard</w:t>
      </w:r>
    </w:p>
    <w:p w:rsidR="009E5F9D" w:rsidP="009E5F9D" w:rsidRDefault="009E5F9D" w14:paraId="08ADB061" w14:textId="77777777">
      <w:pPr>
        <w:pStyle w:val="CMDOutput"/>
      </w:pPr>
      <w:r w:rsidRPr="00AB4407">
        <w:rPr>
          <w:highlight w:val="yellow"/>
        </w:rPr>
        <w:t>-rw-r--r-- 2 analyst analyst    5 Aug 17 16:42 file2.txt</w:t>
      </w:r>
    </w:p>
    <w:p w:rsidR="009E5F9D" w:rsidP="009E5F9D" w:rsidRDefault="009E5F9D" w14:paraId="0A5438A2" w14:textId="77777777">
      <w:pPr>
        <w:pStyle w:val="CMDOutput"/>
      </w:pPr>
      <w:r>
        <w:t>drwxr-xr-x 9 analyst analyst 4096 Jul 25 16:27 lab.support.files</w:t>
      </w:r>
    </w:p>
    <w:p w:rsidR="009E5F9D" w:rsidP="009E5F9D" w:rsidRDefault="009E5F9D" w14:paraId="5C0D4597" w14:textId="77777777">
      <w:pPr>
        <w:pStyle w:val="CMDOutput"/>
      </w:pPr>
      <w:r>
        <w:t>drwxr-xr-x 3 analyst analyst 4096 Mar  3 18:23 second_drive</w:t>
      </w:r>
    </w:p>
    <w:p w:rsidR="009E5F9D" w:rsidP="009E5F9D" w:rsidRDefault="009E5F9D" w14:paraId="0433882D" w14:textId="77777777">
      <w:pPr>
        <w:pStyle w:val="CMDOutput"/>
      </w:pPr>
      <w:r>
        <w:t>-rw-r--r-- 1 analyst analyst  142 Aug 16 15:11 some_text_file.txt</w:t>
      </w:r>
    </w:p>
    <w:p w:rsidR="009E5F9D" w:rsidP="009E5F9D" w:rsidRDefault="009E5F9D" w14:paraId="47FBE36A" w14:textId="77777777">
      <w:pPr>
        <w:pStyle w:val="CMDOutput"/>
      </w:pPr>
      <w:r>
        <w:t>-rw-r--r-- 1 analyst analyst  254 Aug 16 13:38 space.txt</w:t>
      </w:r>
    </w:p>
    <w:p w:rsidRPr="00A70007" w:rsidR="009E5F9D" w:rsidP="009E5F9D" w:rsidRDefault="009E5F9D" w14:paraId="255034C6" w14:textId="77777777">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the file </w:t>
      </w:r>
      <w:r w:rsidRPr="00A70007">
        <w:rPr>
          <w:rFonts w:asciiTheme="majorBidi" w:hAnsiTheme="majorBidi" w:cstheme="majorBidi"/>
          <w:b/>
        </w:rPr>
        <w:t>file1symbolic</w:t>
      </w:r>
      <w:r w:rsidRPr="00A70007">
        <w:rPr>
          <w:rFonts w:asciiTheme="majorBidi" w:hAnsiTheme="majorBidi" w:cstheme="majorBidi"/>
        </w:rPr>
        <w:t xml:space="preserve"> is a symbolic link with an </w:t>
      </w:r>
      <w:r w:rsidRPr="00A70007">
        <w:rPr>
          <w:rFonts w:asciiTheme="majorBidi" w:hAnsiTheme="majorBidi" w:cstheme="majorBidi"/>
          <w:b/>
        </w:rPr>
        <w:t>l</w:t>
      </w:r>
      <w:r w:rsidRPr="00A70007">
        <w:rPr>
          <w:rFonts w:asciiTheme="majorBidi" w:hAnsiTheme="majorBidi" w:cstheme="majorBidi"/>
        </w:rPr>
        <w:t xml:space="preserve"> at the beginning of the line and a pointer -&gt; to </w:t>
      </w:r>
      <w:r w:rsidRPr="00A70007">
        <w:rPr>
          <w:rFonts w:asciiTheme="majorBidi" w:hAnsiTheme="majorBidi" w:cstheme="majorBidi"/>
          <w:b/>
        </w:rPr>
        <w:t>file1.txt</w:t>
      </w:r>
      <w:r w:rsidRPr="00A70007">
        <w:rPr>
          <w:rFonts w:asciiTheme="majorBidi" w:hAnsiTheme="majorBidi" w:cstheme="majorBidi"/>
        </w:rPr>
        <w:t xml:space="preserve">. The </w:t>
      </w:r>
      <w:r w:rsidRPr="00A70007">
        <w:rPr>
          <w:rFonts w:asciiTheme="majorBidi" w:hAnsiTheme="majorBidi" w:cstheme="majorBidi"/>
          <w:b/>
        </w:rPr>
        <w:t>file2hard</w:t>
      </w:r>
      <w:r w:rsidRPr="00A70007">
        <w:rPr>
          <w:rFonts w:asciiTheme="majorBidi" w:hAnsiTheme="majorBidi" w:cstheme="majorBidi"/>
        </w:rPr>
        <w:t xml:space="preserve"> appears to be a regular file, because in fact it is a regular file that happens to point to the same inode on the hard disk drive as </w:t>
      </w:r>
      <w:r w:rsidRPr="00A70007">
        <w:rPr>
          <w:rFonts w:asciiTheme="majorBidi" w:hAnsiTheme="majorBidi" w:cstheme="majorBidi"/>
          <w:b/>
        </w:rPr>
        <w:t>file2.txt</w:t>
      </w:r>
      <w:r w:rsidRPr="00A70007">
        <w:rPr>
          <w:rFonts w:asciiTheme="majorBidi" w:hAnsiTheme="majorBidi" w:cstheme="majorBidi"/>
        </w:rPr>
        <w:t xml:space="preserve">. In other words, </w:t>
      </w:r>
      <w:r w:rsidRPr="00A70007">
        <w:rPr>
          <w:rFonts w:asciiTheme="majorBidi" w:hAnsiTheme="majorBidi" w:cstheme="majorBidi"/>
          <w:b/>
        </w:rPr>
        <w:t>file2hard</w:t>
      </w:r>
      <w:r w:rsidRPr="00A70007">
        <w:rPr>
          <w:rFonts w:asciiTheme="majorBidi" w:hAnsiTheme="majorBidi" w:cstheme="majorBidi"/>
        </w:rPr>
        <w:t xml:space="preserve"> points to the same attributes and disk block location as </w:t>
      </w:r>
      <w:r w:rsidRPr="00A70007">
        <w:rPr>
          <w:rFonts w:asciiTheme="majorBidi" w:hAnsiTheme="majorBidi" w:cstheme="majorBidi"/>
          <w:b/>
        </w:rPr>
        <w:t>file2.txt</w:t>
      </w:r>
      <w:r w:rsidRPr="00A70007">
        <w:rPr>
          <w:rFonts w:asciiTheme="majorBidi" w:hAnsiTheme="majorBidi" w:cstheme="majorBidi"/>
        </w:rPr>
        <w:t xml:space="preserve">. The number 2 in the fifth column of the listing for </w:t>
      </w:r>
      <w:r w:rsidRPr="00A70007">
        <w:rPr>
          <w:rFonts w:asciiTheme="majorBidi" w:hAnsiTheme="majorBidi" w:cstheme="majorBidi"/>
          <w:b/>
          <w:bCs/>
        </w:rPr>
        <w:t>file2hard</w:t>
      </w:r>
      <w:r w:rsidRPr="00A70007">
        <w:rPr>
          <w:rFonts w:asciiTheme="majorBidi" w:hAnsiTheme="majorBidi" w:cstheme="majorBidi"/>
        </w:rPr>
        <w:t xml:space="preserve"> and </w:t>
      </w:r>
      <w:r w:rsidRPr="00A70007">
        <w:rPr>
          <w:rFonts w:asciiTheme="majorBidi" w:hAnsiTheme="majorBidi" w:cstheme="majorBidi"/>
          <w:b/>
          <w:bCs/>
        </w:rPr>
        <w:t>file2.txt</w:t>
      </w:r>
      <w:r w:rsidRPr="00A70007">
        <w:rPr>
          <w:rFonts w:asciiTheme="majorBidi" w:hAnsiTheme="majorBidi" w:cstheme="majorBidi"/>
        </w:rPr>
        <w:t xml:space="preserve"> indicates that there are 2 files hard linked to the same inode. For a directory listing the fifth column indicates the number of directories within the directory including hidden folders.</w:t>
      </w:r>
    </w:p>
    <w:p w:rsidRPr="00A70007" w:rsidR="009E5F9D" w:rsidP="009E5F9D" w:rsidRDefault="009E5F9D" w14:paraId="11054C8D" w14:textId="77777777">
      <w:pPr>
        <w:pStyle w:val="SubStepAlpha"/>
        <w:ind w:left="360"/>
        <w:rPr>
          <w:rFonts w:asciiTheme="majorBidi" w:hAnsiTheme="majorBidi" w:cstheme="majorBidi"/>
        </w:rPr>
      </w:pPr>
      <w:r w:rsidRPr="00A70007">
        <w:rPr>
          <w:rFonts w:asciiTheme="majorBidi" w:hAnsiTheme="majorBidi" w:cstheme="majorBidi"/>
        </w:rPr>
        <w:t>Change the names of the original files: file1.txt and file2.txt, and notice how it effects the linked files.</w:t>
      </w:r>
    </w:p>
    <w:p w:rsidRPr="004745C5" w:rsidR="009E5F9D" w:rsidP="009E5F9D" w:rsidRDefault="009E5F9D" w14:paraId="13566EAE" w14:textId="77777777">
      <w:pPr>
        <w:pStyle w:val="CMD"/>
      </w:pPr>
      <w:r>
        <w:t>[</w:t>
      </w:r>
      <w:r w:rsidRPr="004745C5">
        <w:t xml:space="preserve">analyst@secOps ~]$ </w:t>
      </w:r>
      <w:r>
        <w:rPr>
          <w:b/>
        </w:rPr>
        <w:t>mv file1.txt file1new.txt</w:t>
      </w:r>
    </w:p>
    <w:p w:rsidR="009E5F9D" w:rsidP="009E5F9D" w:rsidRDefault="009E5F9D" w14:paraId="75E0B830" w14:textId="77777777">
      <w:pPr>
        <w:pStyle w:val="CMD"/>
        <w:rPr>
          <w:b/>
        </w:rPr>
      </w:pPr>
      <w:r>
        <w:t>[analyst@secOps ~</w:t>
      </w:r>
      <w:r w:rsidRPr="004745C5">
        <w:t xml:space="preserve">]$ </w:t>
      </w:r>
      <w:r>
        <w:rPr>
          <w:b/>
        </w:rPr>
        <w:t>mv file2.txt file2new.txt</w:t>
      </w:r>
    </w:p>
    <w:p w:rsidR="009E5F9D" w:rsidP="009E5F9D" w:rsidRDefault="009E5F9D" w14:paraId="4907055E" w14:textId="77777777">
      <w:pPr>
        <w:pStyle w:val="CMD"/>
        <w:rPr>
          <w:b/>
        </w:rPr>
      </w:pPr>
    </w:p>
    <w:p w:rsidR="009E5F9D" w:rsidP="009E5F9D" w:rsidRDefault="009E5F9D" w14:paraId="2D65D1C6" w14:textId="77777777">
      <w:pPr>
        <w:pStyle w:val="CMD"/>
      </w:pPr>
      <w:r>
        <w:t>[</w:t>
      </w:r>
      <w:r w:rsidRPr="004745C5">
        <w:t xml:space="preserve">analyst@secOps ~]$ </w:t>
      </w:r>
      <w:r>
        <w:rPr>
          <w:b/>
        </w:rPr>
        <w:t>cat file1symbolic</w:t>
      </w:r>
    </w:p>
    <w:p w:rsidR="009E5F9D" w:rsidP="009E5F9D" w:rsidRDefault="009E5F9D" w14:paraId="362D5E9D" w14:textId="77777777">
      <w:pPr>
        <w:pStyle w:val="CMD"/>
      </w:pPr>
      <w:r>
        <w:t>cat: file1symbolic: no such file or directory</w:t>
      </w:r>
    </w:p>
    <w:p w:rsidRPr="004745C5" w:rsidR="009E5F9D" w:rsidP="009E5F9D" w:rsidRDefault="009E5F9D" w14:paraId="05938408" w14:textId="77777777">
      <w:pPr>
        <w:pStyle w:val="CMD"/>
      </w:pPr>
    </w:p>
    <w:p w:rsidRPr="00642C89" w:rsidR="009E5F9D" w:rsidP="009E5F9D" w:rsidRDefault="009E5F9D" w14:paraId="073CD5F7" w14:textId="77777777">
      <w:pPr>
        <w:pStyle w:val="CMD"/>
        <w:rPr>
          <w:b/>
        </w:rPr>
      </w:pPr>
      <w:r>
        <w:t>[analyst@secOps ~</w:t>
      </w:r>
      <w:r w:rsidRPr="004745C5">
        <w:t xml:space="preserve">]$ </w:t>
      </w:r>
      <w:r>
        <w:rPr>
          <w:b/>
        </w:rPr>
        <w:t>cat file2hard</w:t>
      </w:r>
    </w:p>
    <w:p w:rsidR="009E5F9D" w:rsidP="009E5F9D" w:rsidRDefault="009E5F9D" w14:paraId="43E91AE7" w14:textId="77777777">
      <w:pPr>
        <w:pStyle w:val="CMD"/>
        <w:rPr>
          <w:b/>
        </w:rPr>
      </w:pPr>
      <w:r w:rsidRPr="00B20A2B">
        <w:t>hard</w:t>
      </w:r>
    </w:p>
    <w:p w:rsidRPr="00A70007" w:rsidR="009E5F9D" w:rsidP="009E5F9D" w:rsidRDefault="009E5F9D" w14:paraId="60B9F645" w14:textId="77777777">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w:t>
      </w:r>
      <w:r w:rsidRPr="00A70007">
        <w:rPr>
          <w:rFonts w:asciiTheme="majorBidi" w:hAnsiTheme="majorBidi" w:cstheme="majorBidi"/>
          <w:b/>
        </w:rPr>
        <w:t>file1symbolic</w:t>
      </w:r>
      <w:r w:rsidRPr="00A70007">
        <w:rPr>
          <w:rFonts w:asciiTheme="majorBidi" w:hAnsiTheme="majorBidi" w:cstheme="majorBidi"/>
        </w:rPr>
        <w:t xml:space="preserve"> is now a broken symbolic link because the name of the file that it pointed to </w:t>
      </w:r>
      <w:r w:rsidRPr="00A70007">
        <w:rPr>
          <w:rFonts w:asciiTheme="majorBidi" w:hAnsiTheme="majorBidi" w:cstheme="majorBidi"/>
          <w:b/>
        </w:rPr>
        <w:t>file1.txt</w:t>
      </w:r>
      <w:r w:rsidRPr="00A70007">
        <w:rPr>
          <w:rFonts w:asciiTheme="majorBidi" w:hAnsiTheme="majorBidi" w:cstheme="majorBidi"/>
        </w:rPr>
        <w:t xml:space="preserve"> has changed, but the hard link file </w:t>
      </w:r>
      <w:r w:rsidRPr="00A70007">
        <w:rPr>
          <w:rFonts w:asciiTheme="majorBidi" w:hAnsiTheme="majorBidi" w:cstheme="majorBidi"/>
          <w:b/>
        </w:rPr>
        <w:t>file2hard</w:t>
      </w:r>
      <w:r w:rsidRPr="00A70007">
        <w:rPr>
          <w:rFonts w:asciiTheme="majorBidi" w:hAnsiTheme="majorBidi" w:cstheme="majorBidi"/>
        </w:rPr>
        <w:t xml:space="preserve"> still works correctly because it points to the inode of </w:t>
      </w:r>
      <w:r w:rsidRPr="00A70007">
        <w:rPr>
          <w:rFonts w:asciiTheme="majorBidi" w:hAnsiTheme="majorBidi" w:cstheme="majorBidi"/>
          <w:b/>
        </w:rPr>
        <w:t>file2.txt</w:t>
      </w:r>
      <w:r w:rsidRPr="00A70007">
        <w:rPr>
          <w:rFonts w:asciiTheme="majorBidi" w:hAnsiTheme="majorBidi" w:cstheme="majorBidi"/>
        </w:rPr>
        <w:t xml:space="preserve"> and not its name, which is now </w:t>
      </w:r>
      <w:r w:rsidRPr="00A70007">
        <w:rPr>
          <w:rFonts w:asciiTheme="majorBidi" w:hAnsiTheme="majorBidi" w:cstheme="majorBidi"/>
          <w:b/>
        </w:rPr>
        <w:t>file2new.txt</w:t>
      </w:r>
      <w:r w:rsidRPr="00A70007">
        <w:rPr>
          <w:rFonts w:asciiTheme="majorBidi" w:hAnsiTheme="majorBidi" w:cstheme="majorBidi"/>
        </w:rPr>
        <w:t>.</w:t>
      </w:r>
    </w:p>
    <w:p w:rsidRPr="00A70007" w:rsidR="00353F78" w:rsidP="00353F78" w:rsidRDefault="00353F78" w14:paraId="610DFB3C" w14:textId="77777777">
      <w:pPr>
        <w:pStyle w:val="Heading4"/>
        <w:rPr>
          <w:rFonts w:asciiTheme="majorBidi" w:hAnsiTheme="majorBidi" w:cstheme="majorBidi"/>
        </w:rPr>
      </w:pPr>
      <w:r w:rsidRPr="00A70007">
        <w:rPr>
          <w:rFonts w:asciiTheme="majorBidi" w:hAnsiTheme="majorBidi" w:cstheme="majorBidi"/>
        </w:rPr>
        <w:t>Question:</w:t>
      </w:r>
    </w:p>
    <w:p w:rsidR="00090131" w:rsidP="00090131" w:rsidRDefault="009E5F9D" w14:paraId="1E8D9C79" w14:textId="77777777">
      <w:pPr>
        <w:pStyle w:val="SubStepAlpha"/>
        <w:numPr>
          <w:ilvl w:val="0"/>
          <w:numId w:val="0"/>
        </w:numPr>
        <w:spacing w:before="0"/>
        <w:ind w:left="720"/>
        <w:rPr>
          <w:rFonts w:asciiTheme="majorBidi" w:hAnsiTheme="majorBidi" w:cstheme="majorBidi"/>
        </w:rPr>
      </w:pPr>
      <w:r w:rsidRPr="00A70007">
        <w:rPr>
          <w:rFonts w:asciiTheme="majorBidi" w:hAnsiTheme="majorBidi" w:cstheme="majorBidi"/>
        </w:rPr>
        <w:t xml:space="preserve">What do you think would happen to </w:t>
      </w:r>
      <w:r w:rsidRPr="00A70007">
        <w:rPr>
          <w:rFonts w:asciiTheme="majorBidi" w:hAnsiTheme="majorBidi" w:cstheme="majorBidi"/>
          <w:b/>
        </w:rPr>
        <w:t>file2hard</w:t>
      </w:r>
      <w:r w:rsidRPr="00A70007">
        <w:rPr>
          <w:rFonts w:asciiTheme="majorBidi" w:hAnsiTheme="majorBidi" w:cstheme="majorBidi"/>
        </w:rPr>
        <w:t xml:space="preserve"> if you opened a text editor and changed the text in </w:t>
      </w:r>
      <w:r w:rsidRPr="00A70007">
        <w:rPr>
          <w:rFonts w:asciiTheme="majorBidi" w:hAnsiTheme="majorBidi" w:cstheme="majorBidi"/>
          <w:b/>
        </w:rPr>
        <w:t>file2new.txt</w:t>
      </w:r>
      <w:r w:rsidRPr="00A70007">
        <w:rPr>
          <w:rFonts w:asciiTheme="majorBidi" w:hAnsiTheme="majorBidi" w:cstheme="majorBidi"/>
        </w:rPr>
        <w:t>?</w:t>
      </w:r>
    </w:p>
    <w:p w:rsidRPr="00090131" w:rsidR="009E5F9D" w:rsidP="4E39CD10" w:rsidRDefault="00353F78" w14:paraId="0155B2B5" w14:textId="3E30CD8E">
      <w:pPr>
        <w:pStyle w:val="SubStepAlpha"/>
        <w:numPr>
          <w:numId w:val="0"/>
        </w:numPr>
        <w:spacing w:before="0"/>
        <w:ind w:left="720"/>
        <w:rPr>
          <w:rFonts w:ascii="Times New Roman" w:hAnsi="Times New Roman" w:cs="Times New Roman" w:asciiTheme="majorBidi" w:hAnsiTheme="majorBidi" w:cstheme="majorBidi"/>
          <w:b w:val="1"/>
          <w:bCs w:val="1"/>
          <w:i w:val="1"/>
          <w:iCs w:val="1"/>
        </w:rPr>
      </w:pPr>
      <w:r w:rsidRPr="4E39CD10" w:rsidR="22160A2D">
        <w:rPr>
          <w:rFonts w:ascii="Times New Roman" w:hAnsi="Times New Roman" w:cs="Times New Roman" w:asciiTheme="majorBidi" w:hAnsiTheme="majorBidi" w:cstheme="majorBidi"/>
          <w:b w:val="1"/>
          <w:bCs w:val="1"/>
          <w:i w:val="1"/>
          <w:iCs w:val="1"/>
        </w:rPr>
        <w:t xml:space="preserve">The </w:t>
      </w:r>
      <w:proofErr w:type="spellStart"/>
      <w:r w:rsidRPr="4E39CD10" w:rsidR="22160A2D">
        <w:rPr>
          <w:rFonts w:ascii="Times New Roman" w:hAnsi="Times New Roman" w:cs="Times New Roman" w:asciiTheme="majorBidi" w:hAnsiTheme="majorBidi" w:cstheme="majorBidi"/>
          <w:b w:val="1"/>
          <w:bCs w:val="1"/>
          <w:i w:val="1"/>
          <w:iCs w:val="1"/>
        </w:rPr>
        <w:t>chages</w:t>
      </w:r>
      <w:proofErr w:type="spellEnd"/>
      <w:r w:rsidRPr="4E39CD10" w:rsidR="22160A2D">
        <w:rPr>
          <w:rFonts w:ascii="Times New Roman" w:hAnsi="Times New Roman" w:cs="Times New Roman" w:asciiTheme="majorBidi" w:hAnsiTheme="majorBidi" w:cstheme="majorBidi"/>
          <w:b w:val="1"/>
          <w:bCs w:val="1"/>
          <w:i w:val="1"/>
          <w:iCs w:val="1"/>
        </w:rPr>
        <w:t xml:space="preserve"> made in file2new.txt are reflected in file2hard as well</w:t>
      </w:r>
      <w:r w:rsidRPr="4E39CD10" w:rsidR="4E0B5E54">
        <w:rPr>
          <w:rFonts w:ascii="Times New Roman" w:hAnsi="Times New Roman" w:cs="Times New Roman" w:asciiTheme="majorBidi" w:hAnsiTheme="majorBidi" w:cstheme="majorBidi"/>
          <w:b w:val="1"/>
          <w:bCs w:val="1"/>
          <w:i w:val="1"/>
          <w:iCs w:val="1"/>
        </w:rPr>
        <w:t>. Because both file2hard and file2new.txt are reference to the same content.</w:t>
      </w:r>
    </w:p>
    <w:p w:rsidR="00090131" w:rsidP="00090131" w:rsidRDefault="00090131" w14:paraId="78529996" w14:textId="13DAFE3D">
      <w:pPr>
        <w:pStyle w:val="SubStepAlpha"/>
        <w:numPr>
          <w:ilvl w:val="0"/>
          <w:numId w:val="0"/>
        </w:numPr>
        <w:spacing w:before="0"/>
        <w:ind w:left="720"/>
        <w:rPr>
          <w:rFonts w:asciiTheme="majorBidi" w:hAnsiTheme="majorBidi" w:cstheme="majorBidi"/>
        </w:rPr>
      </w:pPr>
    </w:p>
    <w:p w:rsidR="00090131" w:rsidP="00090131" w:rsidRDefault="00090131" w14:paraId="53582F9E" w14:textId="7927A8D8">
      <w:pPr>
        <w:pStyle w:val="SubStepAlpha"/>
        <w:numPr>
          <w:ilvl w:val="0"/>
          <w:numId w:val="0"/>
        </w:numPr>
        <w:spacing w:before="0"/>
        <w:ind w:left="720"/>
        <w:rPr>
          <w:rFonts w:asciiTheme="majorBidi" w:hAnsiTheme="majorBidi" w:cstheme="majorBidi"/>
        </w:rPr>
      </w:pPr>
    </w:p>
    <w:p w:rsidRPr="00A70007" w:rsidR="00090131" w:rsidP="00090131" w:rsidRDefault="00090131" w14:paraId="01856E9E" w14:textId="77777777">
      <w:pPr>
        <w:pStyle w:val="SubStepAlpha"/>
        <w:numPr>
          <w:ilvl w:val="0"/>
          <w:numId w:val="0"/>
        </w:numPr>
        <w:spacing w:before="0"/>
        <w:ind w:left="720"/>
        <w:rPr>
          <w:rFonts w:asciiTheme="majorBidi" w:hAnsiTheme="majorBidi" w:cstheme="majorBidi"/>
        </w:rPr>
      </w:pPr>
    </w:p>
    <w:p w:rsidRPr="00A70007" w:rsidR="009E5F9D" w:rsidP="009E5F9D" w:rsidRDefault="009E5F9D" w14:paraId="003BD5FE" w14:textId="77777777">
      <w:pPr>
        <w:pStyle w:val="Heading1"/>
        <w:numPr>
          <w:ilvl w:val="0"/>
          <w:numId w:val="3"/>
        </w:numPr>
        <w:rPr>
          <w:rFonts w:asciiTheme="majorBidi" w:hAnsiTheme="majorBidi" w:cstheme="majorBidi"/>
        </w:rPr>
      </w:pPr>
      <w:r w:rsidRPr="00A70007">
        <w:rPr>
          <w:rFonts w:asciiTheme="majorBidi" w:hAnsiTheme="majorBidi" w:cstheme="majorBidi"/>
        </w:rPr>
        <w:t>Reflection</w:t>
      </w:r>
    </w:p>
    <w:p w:rsidRPr="008169FC" w:rsidR="00C162C0" w:rsidP="008169FC" w:rsidRDefault="009E5F9D" w14:paraId="038BA47A" w14:textId="7989A41A">
      <w:pPr>
        <w:pStyle w:val="BodyTextL25"/>
        <w:rPr>
          <w:rFonts w:asciiTheme="majorBidi" w:hAnsiTheme="majorBidi" w:cstheme="majorBidi"/>
          <w:b/>
          <w:shd w:val="clear" w:color="auto" w:fill="BFBFBF"/>
        </w:rPr>
      </w:pPr>
      <w:r w:rsidRPr="00A70007">
        <w:rPr>
          <w:rFonts w:asciiTheme="majorBidi" w:hAnsiTheme="majorBidi" w:cstheme="majorBidi"/>
        </w:rPr>
        <w:t>File permissions and ownership are two of the most important aspects of Linux. They are also a common cause of problems. A file that has the wrong permissions or ownership set will not be available to the programs that need to access it. In this scenario, the program will usually break and errors will be encountered.</w:t>
      </w:r>
    </w:p>
    <w:sectPr w:rsidRPr="008169FC" w:rsidR="00C162C0" w:rsidSect="009C3182">
      <w:headerReference w:type="default" r:id="rId8"/>
      <w:footerReference w:type="default" r:id="rId9"/>
      <w:headerReference w:type="first" r:id="rId10"/>
      <w:footerReference w:type="first" r:id="rId11"/>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2A45" w:rsidP="00710659" w:rsidRDefault="00AE2A45" w14:paraId="7B7E7429" w14:textId="77777777">
      <w:pPr>
        <w:spacing w:after="0" w:line="240" w:lineRule="auto"/>
      </w:pPr>
      <w:r>
        <w:separator/>
      </w:r>
    </w:p>
    <w:p w:rsidR="00AE2A45" w:rsidRDefault="00AE2A45" w14:paraId="3D3B377D" w14:textId="77777777"/>
  </w:endnote>
  <w:endnote w:type="continuationSeparator" w:id="0">
    <w:p w:rsidR="00AE2A45" w:rsidP="00710659" w:rsidRDefault="00AE2A45" w14:paraId="7A5C3232" w14:textId="77777777">
      <w:pPr>
        <w:spacing w:after="0" w:line="240" w:lineRule="auto"/>
      </w:pPr>
      <w:r>
        <w:continuationSeparator/>
      </w:r>
    </w:p>
    <w:p w:rsidR="00AE2A45" w:rsidRDefault="00AE2A45" w14:paraId="3DFE917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40255C" w:rsidP="00E859E3" w:rsidRDefault="00ED334D" w14:paraId="1B328602" w14:textId="57BBA4DA">
    <w:pPr>
      <w:pStyle w:val="Footer"/>
      <w:rPr>
        <w:szCs w:val="16"/>
      </w:rPr>
    </w:pPr>
    <w:r w:rsidRPr="00CA3408">
      <w:rPr>
        <w:noProof/>
      </w:rPr>
      <w:drawing>
        <wp:inline distT="0" distB="0" distL="0" distR="0" wp14:anchorId="54B01630" wp14:editId="025004DC">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40255C" w:rsidP="00E859E3" w:rsidRDefault="00ED334D" w14:paraId="2EF6EDE7" w14:textId="42692A9D">
    <w:pPr>
      <w:pStyle w:val="Footer"/>
      <w:rPr>
        <w:szCs w:val="16"/>
      </w:rPr>
    </w:pPr>
    <w:r w:rsidRPr="00CA3408">
      <w:rPr>
        <w:noProof/>
      </w:rPr>
      <w:drawing>
        <wp:inline distT="0" distB="0" distL="0" distR="0" wp14:anchorId="5794A0C6" wp14:editId="7BE8C0AA">
          <wp:extent cx="2821305" cy="195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2A45" w:rsidP="00710659" w:rsidRDefault="00AE2A45" w14:paraId="60B697BD" w14:textId="77777777">
      <w:pPr>
        <w:spacing w:after="0" w:line="240" w:lineRule="auto"/>
      </w:pPr>
      <w:r>
        <w:separator/>
      </w:r>
    </w:p>
    <w:p w:rsidR="00AE2A45" w:rsidRDefault="00AE2A45" w14:paraId="57E82099" w14:textId="77777777"/>
  </w:footnote>
  <w:footnote w:type="continuationSeparator" w:id="0">
    <w:p w:rsidR="00AE2A45" w:rsidP="00710659" w:rsidRDefault="00AE2A45" w14:paraId="0F3081C0" w14:textId="77777777">
      <w:pPr>
        <w:spacing w:after="0" w:line="240" w:lineRule="auto"/>
      </w:pPr>
      <w:r>
        <w:continuationSeparator/>
      </w:r>
    </w:p>
    <w:p w:rsidR="00AE2A45" w:rsidRDefault="00AE2A45" w14:paraId="52EE550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Content>
      <w:p w:rsidR="0040255C" w:rsidP="008402F2" w:rsidRDefault="00D73CAC" w14:paraId="0DA6BB84" w14:textId="736A90C0">
        <w:pPr>
          <w:pStyle w:val="PageHead"/>
        </w:pPr>
        <w:r>
          <w:t xml:space="preserve">Lab </w:t>
        </w:r>
        <w:r w:rsidR="008169FC">
          <w:t>6</w:t>
        </w:r>
        <w:r>
          <w:t xml:space="preserve"> - Navigating the Linux Filesystem and Permission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0255C" w:rsidP="006C3FCF" w:rsidRDefault="00ED334D" w14:paraId="01B10CAD" w14:textId="2AB248D3">
    <w:pPr>
      <w:ind w:left="-288"/>
    </w:pPr>
    <w:r>
      <w:rPr>
        <w:noProof/>
      </w:rPr>
      <w:drawing>
        <wp:inline distT="0" distB="0" distL="0" distR="0" wp14:anchorId="14A086CB" wp14:editId="6D5FDFCD">
          <wp:extent cx="1261183" cy="392170"/>
          <wp:effectExtent l="0" t="0" r="0" b="1905"/>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96116690">
    <w:abstractNumId w:val="8"/>
  </w:num>
  <w:num w:numId="2" w16cid:durableId="53701013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01177167">
    <w:abstractNumId w:val="2"/>
  </w:num>
  <w:num w:numId="4" w16cid:durableId="91050840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1116766">
    <w:abstractNumId w:val="4"/>
  </w:num>
  <w:num w:numId="6" w16cid:durableId="723984168">
    <w:abstractNumId w:val="0"/>
  </w:num>
  <w:num w:numId="7" w16cid:durableId="499007065">
    <w:abstractNumId w:val="1"/>
  </w:num>
  <w:num w:numId="8" w16cid:durableId="394818850">
    <w:abstractNumId w:val="5"/>
    <w:lvlOverride w:ilvl="0">
      <w:lvl w:ilvl="0">
        <w:start w:val="1"/>
        <w:numFmt w:val="decimal"/>
        <w:lvlText w:val="Part %1:"/>
        <w:lvlJc w:val="left"/>
        <w:pPr>
          <w:tabs>
            <w:tab w:val="num" w:pos="1152"/>
          </w:tabs>
          <w:ind w:left="1152" w:hanging="792"/>
        </w:pPr>
        <w:rPr>
          <w:rFonts w:hint="default"/>
        </w:rPr>
      </w:lvl>
    </w:lvlOverride>
  </w:num>
  <w:num w:numId="9" w16cid:durableId="965350203">
    <w:abstractNumId w:val="4"/>
  </w:num>
  <w:num w:numId="10" w16cid:durableId="1931741582">
    <w:abstractNumId w:val="7"/>
  </w:num>
  <w:num w:numId="11" w16cid:durableId="1537694202">
    <w:abstractNumId w:val="3"/>
    <w:lvlOverride w:ilvl="0">
      <w:lvl w:ilvl="0">
        <w:start w:val="1"/>
        <w:numFmt w:val="decimal"/>
        <w:lvlText w:val="Part %1:"/>
        <w:lvlJc w:val="left"/>
        <w:pPr>
          <w:tabs>
            <w:tab w:val="num" w:pos="2340"/>
          </w:tabs>
          <w:ind w:left="234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511797872">
    <w:abstractNumId w:val="3"/>
  </w:num>
  <w:num w:numId="13" w16cid:durableId="12712081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9E4"/>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131"/>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6C"/>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C55"/>
    <w:rsid w:val="001F4E83"/>
    <w:rsid w:val="001F643A"/>
    <w:rsid w:val="001F7DD8"/>
    <w:rsid w:val="00201928"/>
    <w:rsid w:val="00203E26"/>
    <w:rsid w:val="0020449C"/>
    <w:rsid w:val="00206761"/>
    <w:rsid w:val="002113B8"/>
    <w:rsid w:val="00215665"/>
    <w:rsid w:val="002163BB"/>
    <w:rsid w:val="0021792C"/>
    <w:rsid w:val="00220909"/>
    <w:rsid w:val="002240AB"/>
    <w:rsid w:val="00225E37"/>
    <w:rsid w:val="00231DCA"/>
    <w:rsid w:val="00235792"/>
    <w:rsid w:val="00242ADE"/>
    <w:rsid w:val="00242E3A"/>
    <w:rsid w:val="0024446F"/>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362"/>
    <w:rsid w:val="002D1FD5"/>
    <w:rsid w:val="002D6C2A"/>
    <w:rsid w:val="002D7A86"/>
    <w:rsid w:val="002F45FF"/>
    <w:rsid w:val="002F66D3"/>
    <w:rsid w:val="002F6D17"/>
    <w:rsid w:val="00302887"/>
    <w:rsid w:val="003056EB"/>
    <w:rsid w:val="003071FF"/>
    <w:rsid w:val="00310652"/>
    <w:rsid w:val="00311065"/>
    <w:rsid w:val="0031371D"/>
    <w:rsid w:val="0031789F"/>
    <w:rsid w:val="00320788"/>
    <w:rsid w:val="00320FB9"/>
    <w:rsid w:val="003233A3"/>
    <w:rsid w:val="00334C33"/>
    <w:rsid w:val="0034218C"/>
    <w:rsid w:val="0034455D"/>
    <w:rsid w:val="0034604B"/>
    <w:rsid w:val="00346D17"/>
    <w:rsid w:val="00347972"/>
    <w:rsid w:val="00353F78"/>
    <w:rsid w:val="0035469B"/>
    <w:rsid w:val="003559CC"/>
    <w:rsid w:val="00355D4B"/>
    <w:rsid w:val="003569D7"/>
    <w:rsid w:val="003608AC"/>
    <w:rsid w:val="00363A23"/>
    <w:rsid w:val="0036440C"/>
    <w:rsid w:val="0036465A"/>
    <w:rsid w:val="0038064F"/>
    <w:rsid w:val="0038682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55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787"/>
    <w:rsid w:val="00516142"/>
    <w:rsid w:val="0051681C"/>
    <w:rsid w:val="00517F5A"/>
    <w:rsid w:val="00520027"/>
    <w:rsid w:val="0052093C"/>
    <w:rsid w:val="00521B31"/>
    <w:rsid w:val="005221C7"/>
    <w:rsid w:val="00522469"/>
    <w:rsid w:val="0052400A"/>
    <w:rsid w:val="00536277"/>
    <w:rsid w:val="00536F43"/>
    <w:rsid w:val="00537FE0"/>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A8C"/>
    <w:rsid w:val="005A63EF"/>
    <w:rsid w:val="005A6E62"/>
    <w:rsid w:val="005B2FB3"/>
    <w:rsid w:val="005C6DE5"/>
    <w:rsid w:val="005D2B29"/>
    <w:rsid w:val="005D2DF1"/>
    <w:rsid w:val="005D354A"/>
    <w:rsid w:val="005D3E53"/>
    <w:rsid w:val="005D506C"/>
    <w:rsid w:val="005E3235"/>
    <w:rsid w:val="005E4176"/>
    <w:rsid w:val="005E4876"/>
    <w:rsid w:val="005E65B5"/>
    <w:rsid w:val="005F0301"/>
    <w:rsid w:val="005F1AAE"/>
    <w:rsid w:val="005F3AE9"/>
    <w:rsid w:val="006007BB"/>
    <w:rsid w:val="00601DC0"/>
    <w:rsid w:val="006034CB"/>
    <w:rsid w:val="00603503"/>
    <w:rsid w:val="00603C52"/>
    <w:rsid w:val="006131CE"/>
    <w:rsid w:val="0061336B"/>
    <w:rsid w:val="00617D6E"/>
    <w:rsid w:val="00620ED5"/>
    <w:rsid w:val="00622695"/>
    <w:rsid w:val="00622D61"/>
    <w:rsid w:val="00624198"/>
    <w:rsid w:val="00636C28"/>
    <w:rsid w:val="006428E5"/>
    <w:rsid w:val="00642F21"/>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8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21A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FC"/>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30C"/>
    <w:rsid w:val="0098155C"/>
    <w:rsid w:val="00981CCA"/>
    <w:rsid w:val="00983B77"/>
    <w:rsid w:val="0099397A"/>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F9D"/>
    <w:rsid w:val="009F4C2E"/>
    <w:rsid w:val="00A014A3"/>
    <w:rsid w:val="00A027CC"/>
    <w:rsid w:val="00A0412D"/>
    <w:rsid w:val="00A15DF0"/>
    <w:rsid w:val="00A21211"/>
    <w:rsid w:val="00A22874"/>
    <w:rsid w:val="00A30F8A"/>
    <w:rsid w:val="00A33890"/>
    <w:rsid w:val="00A34E7F"/>
    <w:rsid w:val="00A46F0A"/>
    <w:rsid w:val="00A46F25"/>
    <w:rsid w:val="00A47CC2"/>
    <w:rsid w:val="00A502BA"/>
    <w:rsid w:val="00A60146"/>
    <w:rsid w:val="00A601A9"/>
    <w:rsid w:val="00A60F6F"/>
    <w:rsid w:val="00A622C4"/>
    <w:rsid w:val="00A6283D"/>
    <w:rsid w:val="00A676FF"/>
    <w:rsid w:val="00A70007"/>
    <w:rsid w:val="00A71C9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A45"/>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F21"/>
    <w:rsid w:val="00B6183E"/>
    <w:rsid w:val="00B62809"/>
    <w:rsid w:val="00B72F2A"/>
    <w:rsid w:val="00B738FD"/>
    <w:rsid w:val="00B74716"/>
    <w:rsid w:val="00B7675A"/>
    <w:rsid w:val="00B81898"/>
    <w:rsid w:val="00B82DED"/>
    <w:rsid w:val="00B8606B"/>
    <w:rsid w:val="00B878E7"/>
    <w:rsid w:val="00B879CC"/>
    <w:rsid w:val="00B97278"/>
    <w:rsid w:val="00B97943"/>
    <w:rsid w:val="00BA1D0B"/>
    <w:rsid w:val="00BA2B50"/>
    <w:rsid w:val="00BA4857"/>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DC2"/>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386"/>
    <w:rsid w:val="00C87039"/>
    <w:rsid w:val="00C8718B"/>
    <w:rsid w:val="00C872E4"/>
    <w:rsid w:val="00C878D9"/>
    <w:rsid w:val="00C90311"/>
    <w:rsid w:val="00C91C26"/>
    <w:rsid w:val="00CA2BB2"/>
    <w:rsid w:val="00CA73D5"/>
    <w:rsid w:val="00CB2FC9"/>
    <w:rsid w:val="00CB5068"/>
    <w:rsid w:val="00CB7D2B"/>
    <w:rsid w:val="00CC1C87"/>
    <w:rsid w:val="00CC2AEB"/>
    <w:rsid w:val="00CC3000"/>
    <w:rsid w:val="00CC4859"/>
    <w:rsid w:val="00CC7A35"/>
    <w:rsid w:val="00CD072A"/>
    <w:rsid w:val="00CD1070"/>
    <w:rsid w:val="00CD3F65"/>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0B7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3CA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0DA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34D"/>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C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513"/>
    <w:rsid w:val="096AC33C"/>
    <w:rsid w:val="097A933F"/>
    <w:rsid w:val="12B70CEB"/>
    <w:rsid w:val="15F5357F"/>
    <w:rsid w:val="16149DA4"/>
    <w:rsid w:val="173AA53C"/>
    <w:rsid w:val="1F057AF7"/>
    <w:rsid w:val="1F8989C6"/>
    <w:rsid w:val="1FF74530"/>
    <w:rsid w:val="22160A2D"/>
    <w:rsid w:val="2288A46D"/>
    <w:rsid w:val="247B04CA"/>
    <w:rsid w:val="24C9DBF3"/>
    <w:rsid w:val="254B5661"/>
    <w:rsid w:val="2A90574E"/>
    <w:rsid w:val="2F63C871"/>
    <w:rsid w:val="322B2D81"/>
    <w:rsid w:val="3592CDCB"/>
    <w:rsid w:val="38FC931B"/>
    <w:rsid w:val="424478B1"/>
    <w:rsid w:val="4ACAAE2E"/>
    <w:rsid w:val="4E0B5E54"/>
    <w:rsid w:val="4E39CD10"/>
    <w:rsid w:val="4FC29D2D"/>
    <w:rsid w:val="519CD8B8"/>
    <w:rsid w:val="557DD3B7"/>
    <w:rsid w:val="5CB7386A"/>
    <w:rsid w:val="5D2910E7"/>
    <w:rsid w:val="5EC4E148"/>
    <w:rsid w:val="5F2A2F3F"/>
    <w:rsid w:val="690E4644"/>
    <w:rsid w:val="69263EB6"/>
    <w:rsid w:val="6929A9C5"/>
    <w:rsid w:val="6C900406"/>
    <w:rsid w:val="70570807"/>
    <w:rsid w:val="747733E4"/>
    <w:rsid w:val="74B11B0D"/>
    <w:rsid w:val="7B5B6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D6103"/>
  <w15:docId w15:val="{5D6F57C0-6102-4A43-8476-561E296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1FD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2D1FD5"/>
    <w:pPr>
      <w:spacing w:after="48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2D1FD5"/>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2D1FD5"/>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numbering" w:styleId="PartStepSubStepList" w:customStyle="1">
    <w:name w:val="Part_Step_SubStep_List"/>
    <w:basedOn w:val="NoList"/>
    <w:uiPriority w:val="99"/>
    <w:rsid w:val="009E5F9D"/>
    <w:pPr>
      <w:numPr>
        <w:numId w:val="12"/>
      </w:numPr>
    </w:pPr>
  </w:style>
  <w:style w:type="paragraph" w:styleId="ListParagraph">
    <w:name w:val="List Paragraph"/>
    <w:basedOn w:val="Normal"/>
    <w:uiPriority w:val="34"/>
    <w:unhideWhenUsed/>
    <w:qFormat/>
    <w:rsid w:val="00ED33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BB12CD544A4821AB54472BD440EE68"/>
        <w:category>
          <w:name w:val="General"/>
          <w:gallery w:val="placeholder"/>
        </w:category>
        <w:types>
          <w:type w:val="bbPlcHdr"/>
        </w:types>
        <w:behaviors>
          <w:behavior w:val="content"/>
        </w:behaviors>
        <w:guid w:val="{6041672D-066E-463B-925D-E2469E094A13}"/>
      </w:docPartPr>
      <w:docPartBody>
        <w:p w:rsidR="0089505B" w:rsidRDefault="00954F60">
          <w:pPr>
            <w:pStyle w:val="E9BB12CD544A4821AB54472BD440EE68"/>
          </w:pPr>
          <w:r w:rsidRPr="00E97C7A">
            <w:rPr>
              <w:rStyle w:val="PlaceholderText"/>
            </w:rPr>
            <w:t>[Title]</w:t>
          </w:r>
        </w:p>
      </w:docPartBody>
    </w:docPart>
    <w:docPart>
      <w:docPartPr>
        <w:name w:val="B79E4EC957133148B2A4F33C6311B9D7"/>
        <w:category>
          <w:name w:val="General"/>
          <w:gallery w:val="placeholder"/>
        </w:category>
        <w:types>
          <w:type w:val="bbPlcHdr"/>
        </w:types>
        <w:behaviors>
          <w:behavior w:val="content"/>
        </w:behaviors>
        <w:guid w:val="{0FECE42E-8D46-E146-882F-254411709233}"/>
      </w:docPartPr>
      <w:docPartBody>
        <w:p w:rsidR="00A72E2C" w:rsidRDefault="005B67B4" w:rsidP="005B67B4">
          <w:pPr>
            <w:pStyle w:val="B79E4EC957133148B2A4F33C6311B9D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0"/>
    <w:rsid w:val="0016720F"/>
    <w:rsid w:val="001D290E"/>
    <w:rsid w:val="002F7DFB"/>
    <w:rsid w:val="0035694D"/>
    <w:rsid w:val="003850CB"/>
    <w:rsid w:val="00597D0C"/>
    <w:rsid w:val="005B67B4"/>
    <w:rsid w:val="0081793E"/>
    <w:rsid w:val="0089505B"/>
    <w:rsid w:val="00954F60"/>
    <w:rsid w:val="00A72E2C"/>
    <w:rsid w:val="00B11BE7"/>
    <w:rsid w:val="00B52C53"/>
    <w:rsid w:val="00B675FF"/>
    <w:rsid w:val="00D365A4"/>
    <w:rsid w:val="00E032BB"/>
    <w:rsid w:val="00EE50D9"/>
    <w:rsid w:val="00EE6F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7B4"/>
    <w:rPr>
      <w:color w:val="808080"/>
    </w:rPr>
  </w:style>
  <w:style w:type="paragraph" w:customStyle="1" w:styleId="E9BB12CD544A4821AB54472BD440EE68">
    <w:name w:val="E9BB12CD544A4821AB54472BD440EE68"/>
  </w:style>
  <w:style w:type="paragraph" w:customStyle="1" w:styleId="B79E4EC957133148B2A4F33C6311B9D7">
    <w:name w:val="B79E4EC957133148B2A4F33C6311B9D7"/>
    <w:rsid w:val="005B67B4"/>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91852-F98A-45A6-B641-CF8241928264}">
  <ds:schemaRefs>
    <ds:schemaRef ds:uri="http://schemas.openxmlformats.org/officeDocument/2006/bibliography"/>
  </ds:schemaRefs>
</ds:datastoreItem>
</file>

<file path=customXml/itemProps2.xml><?xml version="1.0" encoding="utf-8"?>
<ds:datastoreItem xmlns:ds="http://schemas.openxmlformats.org/officeDocument/2006/customXml" ds:itemID="{92EFC5A6-B72D-4248-BA4C-D16495019957}"/>
</file>

<file path=customXml/itemProps3.xml><?xml version="1.0" encoding="utf-8"?>
<ds:datastoreItem xmlns:ds="http://schemas.openxmlformats.org/officeDocument/2006/customXml" ds:itemID="{939A9780-3677-4A69-8E22-042419D8849E}"/>
</file>

<file path=customXml/itemProps4.xml><?xml version="1.0" encoding="utf-8"?>
<ds:datastoreItem xmlns:ds="http://schemas.openxmlformats.org/officeDocument/2006/customXml" ds:itemID="{88D617DC-9FDE-4CA6-B992-6C83972174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C:\Users\spennock\Curriculum_Development\CAE_Documentation\CAE_Activities_Template\Lab_Template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6 - Navigating the Linux Filesystem and Permission Settings</dc:title>
  <dc:creator>SP</dc:creator>
  <dc:description>2017</dc:description>
  <lastModifiedBy>Mirzonabot Mirzonabotov</lastModifiedBy>
  <revision>4</revision>
  <dcterms:created xsi:type="dcterms:W3CDTF">2023-01-31T14:43:00.0000000Z</dcterms:created>
  <dcterms:modified xsi:type="dcterms:W3CDTF">2023-02-01T14:49:02.3432334Z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