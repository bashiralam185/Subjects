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680E" w:rsidR="0056680E" w:rsidP="0056680E" w:rsidRDefault="0056680E" w14:paraId="36600B6C" w14:textId="77777777">
      <w:pPr>
        <w:pStyle w:val="ListParagraph"/>
        <w:numPr>
          <w:ilvl w:val="0"/>
          <w:numId w:val="3"/>
        </w:numPr>
        <w:rPr>
          <w:rFonts w:asciiTheme="majorBidi" w:hAnsiTheme="majorBidi" w:cstheme="majorBidi"/>
          <w:color w:val="000000" w:themeColor="text1"/>
        </w:rPr>
      </w:pPr>
    </w:p>
    <w:p w:rsidRPr="0056680E" w:rsidR="0056680E" w:rsidP="0056680E" w:rsidRDefault="0056680E" w14:paraId="1DA3047B"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p>
    <w:p w:rsidRPr="0056680E" w:rsidR="0056680E" w:rsidP="0056680E" w:rsidRDefault="0056680E" w14:paraId="11EF98C9"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rsidRPr="0056680E" w:rsidR="0056680E" w:rsidP="0056680E" w:rsidRDefault="0056680E" w14:paraId="2FC5100B" w14:textId="77777777">
      <w:pPr>
        <w:pStyle w:val="ListParagraph"/>
        <w:numPr>
          <w:ilvl w:val="0"/>
          <w:numId w:val="3"/>
        </w:numPr>
        <w:pBdr>
          <w:top w:val="single" w:color="auto" w:sz="4" w:space="1"/>
          <w:left w:val="single" w:color="auto" w:sz="4" w:space="4"/>
          <w:bottom w:val="single" w:color="auto" w:sz="4" w:space="1"/>
          <w:right w:val="single" w:color="auto" w:sz="4" w:space="4"/>
        </w:pBdr>
        <w:rPr>
          <w:rFonts w:asciiTheme="majorBidi" w:hAnsiTheme="majorBidi" w:cstheme="majorBidi"/>
          <w:b/>
          <w:color w:val="000000" w:themeColor="text1"/>
          <w:sz w:val="40"/>
          <w:szCs w:val="40"/>
        </w:rPr>
      </w:pPr>
    </w:p>
    <w:p w:rsidRPr="0056680E" w:rsidR="0056680E" w:rsidP="00030B09" w:rsidRDefault="00030B09" w14:paraId="3605323D" w14:textId="231B55C4">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rsidRPr="0056680E" w:rsidR="0056680E" w:rsidP="0056680E" w:rsidRDefault="0056680E" w14:paraId="00652980" w14:textId="77777777">
      <w:pPr>
        <w:pStyle w:val="ListParagraph"/>
        <w:numPr>
          <w:ilvl w:val="0"/>
          <w:numId w:val="3"/>
        </w:numPr>
        <w:pBdr>
          <w:top w:val="single" w:color="auto" w:sz="4" w:space="1"/>
          <w:left w:val="single" w:color="auto" w:sz="4" w:space="4"/>
          <w:bottom w:val="single" w:color="auto" w:sz="4" w:space="1"/>
          <w:right w:val="single" w:color="auto" w:sz="4" w:space="4"/>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3438FFC31B40F94B8BAB92662FC808BC"/>
        </w:placeholder>
        <w:dataBinding w:prefixMappings="xmlns:ns0='http://purl.org/dc/elements/1.1/' xmlns:ns1='http://schemas.openxmlformats.org/package/2006/metadata/core-properties' " w:xpath="/ns1:coreProperties[1]/ns0:title[1]" w:storeItemID="{6C3C8BC8-F283-45AE-878A-BAB7291924A1}"/>
        <w:text/>
      </w:sdtPr>
      <w:sdtContent>
        <w:p w:rsidRPr="0056680E" w:rsidR="0056680E" w:rsidP="0056680E" w:rsidRDefault="0056680E" w14:paraId="72EB62BB" w14:textId="47AB3A84">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 xml:space="preserve">Lab </w:t>
          </w:r>
          <w:r w:rsidR="00472FCB">
            <w:rPr>
              <w:rFonts w:asciiTheme="majorBidi" w:hAnsiTheme="majorBidi" w:cstheme="majorBidi"/>
              <w:b/>
              <w:color w:val="000000" w:themeColor="text1"/>
              <w:sz w:val="40"/>
              <w:szCs w:val="40"/>
            </w:rPr>
            <w:t>5</w:t>
          </w:r>
          <w:r w:rsidRPr="0056680E">
            <w:rPr>
              <w:rFonts w:asciiTheme="majorBidi" w:hAnsiTheme="majorBidi" w:cstheme="majorBidi"/>
              <w:b/>
              <w:color w:val="000000" w:themeColor="text1"/>
              <w:sz w:val="40"/>
              <w:szCs w:val="40"/>
            </w:rPr>
            <w:t xml:space="preserve"> - Working with Text Files in the CLI</w:t>
          </w:r>
        </w:p>
      </w:sdtContent>
    </w:sdt>
    <w:p w:rsidRPr="0056680E" w:rsidR="0056680E" w:rsidP="0056680E" w:rsidRDefault="0056680E" w14:paraId="49493AB0"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28"/>
          <w:szCs w:val="28"/>
        </w:rPr>
      </w:pPr>
    </w:p>
    <w:p w:rsidRPr="0056680E" w:rsidR="0056680E" w:rsidP="0056680E" w:rsidRDefault="0056680E" w14:paraId="195D560B" w14:textId="77777777">
      <w:pPr>
        <w:pStyle w:val="ListParagraph"/>
        <w:numPr>
          <w:ilvl w:val="0"/>
          <w:numId w:val="3"/>
        </w:numPr>
        <w:rPr>
          <w:rFonts w:asciiTheme="majorBidi" w:hAnsiTheme="majorBidi" w:cstheme="majorBidi"/>
          <w:b/>
          <w:color w:val="000000" w:themeColor="text1"/>
          <w:sz w:val="28"/>
          <w:szCs w:val="28"/>
        </w:rPr>
      </w:pPr>
    </w:p>
    <w:p w:rsidRPr="0056680E" w:rsidR="0056680E" w:rsidP="0056680E" w:rsidRDefault="0056680E" w14:paraId="2CBAB140" w14:textId="77777777">
      <w:pPr>
        <w:pStyle w:val="ListParagraph"/>
        <w:numPr>
          <w:ilvl w:val="0"/>
          <w:numId w:val="3"/>
        </w:numPr>
        <w:rPr>
          <w:rFonts w:asciiTheme="majorBidi" w:hAnsiTheme="majorBidi" w:cstheme="majorBidi"/>
          <w:b/>
          <w:color w:val="000000" w:themeColor="text1"/>
          <w:sz w:val="28"/>
          <w:szCs w:val="28"/>
        </w:rPr>
      </w:pPr>
    </w:p>
    <w:p w:rsidRPr="001D7355" w:rsidR="00143CFB" w:rsidP="00143CFB" w:rsidRDefault="009E6EB3" w14:paraId="4C900461" w14:textId="0D94386F">
      <w:pPr>
        <w:pStyle w:val="Heading1"/>
        <w:numPr>
          <w:ilvl w:val="0"/>
          <w:numId w:val="3"/>
        </w:numPr>
        <w:rPr>
          <w:rFonts w:asciiTheme="majorBidi" w:hAnsiTheme="majorBidi" w:cstheme="majorBidi"/>
          <w:bCs w:val="0"/>
        </w:rPr>
      </w:pPr>
      <w:r w:rsidRPr="001D7355">
        <w:rPr>
          <w:rFonts w:asciiTheme="majorBidi" w:hAnsiTheme="majorBidi" w:cstheme="majorBidi"/>
        </w:rPr>
        <w:t>Objectives</w:t>
      </w:r>
    </w:p>
    <w:p w:rsidRPr="001D7355" w:rsidR="00143CFB" w:rsidP="00143CFB" w:rsidRDefault="00143CFB" w14:paraId="4C04C9AA" w14:textId="49DC3529">
      <w:pPr>
        <w:pStyle w:val="BodyTextL25"/>
        <w:rPr>
          <w:rFonts w:asciiTheme="majorBidi" w:hAnsiTheme="majorBidi" w:cstheme="majorBidi"/>
        </w:rPr>
      </w:pPr>
      <w:r w:rsidRPr="001D7355">
        <w:rPr>
          <w:rFonts w:asciiTheme="majorBidi" w:hAnsiTheme="majorBidi" w:cstheme="majorBidi"/>
        </w:rPr>
        <w:t>In this lab, you will become familiar with Linux command line text editors and configuration files.</w:t>
      </w:r>
    </w:p>
    <w:p w:rsidRPr="001D7355" w:rsidR="002646B0" w:rsidP="002646B0" w:rsidRDefault="002646B0" w14:paraId="1FF03938" w14:textId="7FCC071B">
      <w:pPr>
        <w:pStyle w:val="BodyTextL25Bold"/>
        <w:rPr>
          <w:rFonts w:asciiTheme="majorBidi" w:hAnsiTheme="majorBidi" w:cstheme="majorBidi"/>
        </w:rPr>
      </w:pPr>
      <w:r w:rsidRPr="001D7355">
        <w:rPr>
          <w:rFonts w:asciiTheme="majorBidi" w:hAnsiTheme="majorBidi" w:cstheme="majorBidi"/>
        </w:rPr>
        <w:t xml:space="preserve">Part 1: </w:t>
      </w:r>
      <w:r w:rsidRPr="00395399">
        <w:rPr>
          <w:rFonts w:asciiTheme="majorBidi" w:hAnsiTheme="majorBidi" w:cstheme="majorBidi"/>
          <w:b w:val="0"/>
          <w:bCs/>
        </w:rPr>
        <w:t>Graphical Text Editors</w:t>
      </w:r>
      <w:r w:rsidR="00395399">
        <w:rPr>
          <w:rFonts w:asciiTheme="majorBidi" w:hAnsiTheme="majorBidi" w:cstheme="majorBidi"/>
          <w:b w:val="0"/>
          <w:bCs/>
        </w:rPr>
        <w:t>.</w:t>
      </w:r>
    </w:p>
    <w:p w:rsidRPr="001D7355" w:rsidR="002646B0" w:rsidP="002646B0" w:rsidRDefault="002646B0" w14:paraId="11BCA566" w14:textId="513991EA">
      <w:pPr>
        <w:pStyle w:val="BodyTextL25Bold"/>
        <w:rPr>
          <w:rFonts w:asciiTheme="majorBidi" w:hAnsiTheme="majorBidi" w:cstheme="majorBidi"/>
        </w:rPr>
      </w:pPr>
      <w:r w:rsidRPr="001D7355">
        <w:rPr>
          <w:rFonts w:asciiTheme="majorBidi" w:hAnsiTheme="majorBidi" w:cstheme="majorBidi"/>
        </w:rPr>
        <w:t xml:space="preserve">Part 2: </w:t>
      </w:r>
      <w:r w:rsidRPr="00395399">
        <w:rPr>
          <w:rFonts w:asciiTheme="majorBidi" w:hAnsiTheme="majorBidi" w:cstheme="majorBidi"/>
          <w:b w:val="0"/>
          <w:bCs/>
        </w:rPr>
        <w:t>Command Line Text Editors</w:t>
      </w:r>
      <w:r w:rsidR="00395399">
        <w:rPr>
          <w:rFonts w:asciiTheme="majorBidi" w:hAnsiTheme="majorBidi" w:cstheme="majorBidi"/>
          <w:b w:val="0"/>
          <w:bCs/>
        </w:rPr>
        <w:t>.</w:t>
      </w:r>
    </w:p>
    <w:p w:rsidRPr="001D7355" w:rsidR="002646B0" w:rsidP="002646B0" w:rsidRDefault="002646B0" w14:paraId="7D325ABE" w14:textId="289FA8A2">
      <w:pPr>
        <w:pStyle w:val="BodyTextL25Bold"/>
        <w:rPr>
          <w:rFonts w:asciiTheme="majorBidi" w:hAnsiTheme="majorBidi" w:cstheme="majorBidi"/>
        </w:rPr>
      </w:pPr>
      <w:r w:rsidRPr="001D7355">
        <w:rPr>
          <w:rFonts w:asciiTheme="majorBidi" w:hAnsiTheme="majorBidi" w:cstheme="majorBidi"/>
        </w:rPr>
        <w:t xml:space="preserve">Part 3: </w:t>
      </w:r>
      <w:r w:rsidRPr="00395399">
        <w:rPr>
          <w:rFonts w:asciiTheme="majorBidi" w:hAnsiTheme="majorBidi" w:cstheme="majorBidi"/>
          <w:b w:val="0"/>
          <w:bCs/>
        </w:rPr>
        <w:t>Working with Configuration Files</w:t>
      </w:r>
      <w:r w:rsidR="00395399">
        <w:rPr>
          <w:rFonts w:asciiTheme="majorBidi" w:hAnsiTheme="majorBidi" w:cstheme="majorBidi"/>
          <w:b w:val="0"/>
          <w:bCs/>
        </w:rPr>
        <w:t>.</w:t>
      </w:r>
    </w:p>
    <w:p w:rsidRPr="001D7355" w:rsidR="00143CFB" w:rsidP="00143CFB" w:rsidRDefault="00143CFB" w14:paraId="6EB96316" w14:textId="77777777">
      <w:pPr>
        <w:pStyle w:val="Heading1"/>
        <w:numPr>
          <w:ilvl w:val="0"/>
          <w:numId w:val="3"/>
        </w:numPr>
        <w:rPr>
          <w:rFonts w:asciiTheme="majorBidi" w:hAnsiTheme="majorBidi" w:cstheme="majorBidi"/>
        </w:rPr>
      </w:pPr>
      <w:r w:rsidRPr="001D7355">
        <w:rPr>
          <w:rFonts w:asciiTheme="majorBidi" w:hAnsiTheme="majorBidi" w:cstheme="majorBidi"/>
        </w:rPr>
        <w:t>Required Resources</w:t>
      </w:r>
    </w:p>
    <w:p w:rsidRPr="001D7355" w:rsidR="0097343C" w:rsidP="0097343C" w:rsidRDefault="0097343C" w14:paraId="645C5519" w14:textId="618DEB72">
      <w:pPr>
        <w:pStyle w:val="Bulletlevel1"/>
        <w:rPr>
          <w:rFonts w:asciiTheme="majorBidi" w:hAnsiTheme="majorBidi" w:cstheme="majorBidi"/>
        </w:rPr>
      </w:pPr>
      <w:r w:rsidRPr="001D7355">
        <w:rPr>
          <w:rFonts w:asciiTheme="majorBidi" w:hAnsiTheme="majorBidi" w:cstheme="majorBidi"/>
        </w:rPr>
        <w:t xml:space="preserve">CyberOps Workstation virtual machine </w:t>
      </w:r>
    </w:p>
    <w:p w:rsidRPr="001D7355" w:rsidR="00143CFB" w:rsidP="00143CFB" w:rsidRDefault="00143CFB" w14:paraId="016CFAD9" w14:textId="77777777">
      <w:pPr>
        <w:pStyle w:val="Heading1"/>
        <w:numPr>
          <w:ilvl w:val="0"/>
          <w:numId w:val="3"/>
        </w:numPr>
        <w:rPr>
          <w:rFonts w:asciiTheme="majorBidi" w:hAnsiTheme="majorBidi" w:cstheme="majorBidi"/>
        </w:rPr>
      </w:pPr>
      <w:r w:rsidRPr="001D7355">
        <w:rPr>
          <w:rFonts w:asciiTheme="majorBidi" w:hAnsiTheme="majorBidi" w:cstheme="majorBidi"/>
        </w:rPr>
        <w:t>Instructions</w:t>
      </w:r>
    </w:p>
    <w:p w:rsidRPr="001D7355" w:rsidR="00143CFB" w:rsidP="003534C4" w:rsidRDefault="00143CFB" w14:paraId="4CE01AB7" w14:textId="77777777">
      <w:pPr>
        <w:pStyle w:val="Heading2"/>
        <w:rPr>
          <w:rFonts w:asciiTheme="majorBidi" w:hAnsiTheme="majorBidi" w:cstheme="majorBidi"/>
        </w:rPr>
      </w:pPr>
      <w:r w:rsidRPr="001D7355">
        <w:rPr>
          <w:rFonts w:asciiTheme="majorBidi" w:hAnsiTheme="majorBidi" w:cstheme="majorBidi"/>
        </w:rPr>
        <w:t>Graphical Text Editors</w:t>
      </w:r>
    </w:p>
    <w:p w:rsidRPr="001D7355" w:rsidR="00143CFB" w:rsidP="00143CFB" w:rsidRDefault="00143CFB" w14:paraId="4C6DCE0D" w14:textId="77777777">
      <w:pPr>
        <w:pStyle w:val="BodyTextL25"/>
        <w:rPr>
          <w:rFonts w:asciiTheme="majorBidi" w:hAnsiTheme="majorBidi" w:cstheme="majorBidi"/>
        </w:rPr>
      </w:pPr>
      <w:r w:rsidRPr="001D7355">
        <w:rPr>
          <w:rFonts w:asciiTheme="majorBidi" w:hAnsiTheme="majorBidi" w:cstheme="majorBidi"/>
        </w:rPr>
        <w:t>Before you can work with text files in Linux, you must be familiar with text editors.</w:t>
      </w:r>
    </w:p>
    <w:p w:rsidRPr="001D7355" w:rsidR="00143CFB" w:rsidP="00143CFB" w:rsidRDefault="00143CFB" w14:paraId="2B86996C" w14:textId="77777777">
      <w:pPr>
        <w:pStyle w:val="BodyTextL25"/>
        <w:rPr>
          <w:rFonts w:asciiTheme="majorBidi" w:hAnsiTheme="majorBidi" w:cstheme="majorBidi"/>
        </w:rPr>
      </w:pPr>
      <w:r w:rsidRPr="001D7355">
        <w:rPr>
          <w:rFonts w:asciiTheme="majorBidi" w:hAnsiTheme="majorBidi" w:cstheme="majorBidi"/>
        </w:rPr>
        <w:t>Text editors are one of the oldest categories of applications created for computers. Linux, like many other operating systems, has many different text editors, with various features and functions. Some text editors include graphical interfaces, while others are only usable via the command line. Each text editor includes a feature set designed to support a specific work scenario. Some text editors focus on the programmer and include features such as syntax highlighting, bracket matching, find and replace, multi-line Regex support, spell check, and other programming-focused features.</w:t>
      </w:r>
    </w:p>
    <w:p w:rsidRPr="001D7355" w:rsidR="00143CFB" w:rsidP="00143CFB" w:rsidRDefault="00143CFB" w14:paraId="65B88FC3" w14:textId="41AB3715">
      <w:pPr>
        <w:pStyle w:val="BodyTextL25"/>
        <w:rPr>
          <w:rFonts w:asciiTheme="majorBidi" w:hAnsiTheme="majorBidi" w:cstheme="majorBidi"/>
        </w:rPr>
      </w:pPr>
      <w:r w:rsidRPr="001D7355">
        <w:rPr>
          <w:rFonts w:asciiTheme="majorBidi" w:hAnsiTheme="majorBidi" w:cstheme="majorBidi"/>
        </w:rPr>
        <w:t xml:space="preserve">To save space and keep the virtual machine lean, the </w:t>
      </w:r>
      <w:r w:rsidRPr="001D7355">
        <w:rPr>
          <w:rFonts w:asciiTheme="majorBidi" w:hAnsiTheme="majorBidi" w:cstheme="majorBidi"/>
          <w:b/>
        </w:rPr>
        <w:t>CyberOps Workstation VM</w:t>
      </w:r>
      <w:r w:rsidRPr="001D7355">
        <w:rPr>
          <w:rFonts w:asciiTheme="majorBidi" w:hAnsiTheme="majorBidi" w:cstheme="majorBidi"/>
        </w:rPr>
        <w:t xml:space="preserve"> only includes </w:t>
      </w:r>
      <w:r w:rsidRPr="001D7355">
        <w:rPr>
          <w:rFonts w:asciiTheme="majorBidi" w:hAnsiTheme="majorBidi" w:cstheme="majorBidi"/>
          <w:b/>
        </w:rPr>
        <w:t>SciTE</w:t>
      </w:r>
      <w:r w:rsidRPr="001D7355">
        <w:rPr>
          <w:rFonts w:asciiTheme="majorBidi" w:hAnsiTheme="majorBidi" w:cstheme="majorBidi"/>
        </w:rPr>
        <w:t xml:space="preserve"> as a graphical text editor application. </w:t>
      </w:r>
      <w:r w:rsidRPr="001D7355">
        <w:rPr>
          <w:rFonts w:asciiTheme="majorBidi" w:hAnsiTheme="majorBidi" w:cstheme="majorBidi"/>
          <w:b/>
        </w:rPr>
        <w:t>SciTE</w:t>
      </w:r>
      <w:r w:rsidRPr="001D7355">
        <w:rPr>
          <w:rFonts w:asciiTheme="majorBidi" w:hAnsiTheme="majorBidi" w:cstheme="majorBidi"/>
        </w:rPr>
        <w:t xml:space="preserve"> is a simple, small and fast text editor. It does not have many advanced features</w:t>
      </w:r>
      <w:r w:rsidRPr="001D7355" w:rsidR="00724877">
        <w:rPr>
          <w:rFonts w:asciiTheme="majorBidi" w:hAnsiTheme="majorBidi" w:cstheme="majorBidi"/>
        </w:rPr>
        <w:t>,</w:t>
      </w:r>
      <w:r w:rsidRPr="001D7355">
        <w:rPr>
          <w:rFonts w:asciiTheme="majorBidi" w:hAnsiTheme="majorBidi" w:cstheme="majorBidi"/>
        </w:rPr>
        <w:t xml:space="preserve"> but it fully supports the work done in this course.</w:t>
      </w:r>
    </w:p>
    <w:p w:rsidRPr="001D7355" w:rsidR="00143CFB" w:rsidP="00143CFB" w:rsidRDefault="00143CFB" w14:paraId="74700946" w14:textId="77777777">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The choice of text editor is a personal one. There is no such thing as a best text editor. The best text editor is the one that you feel most comfortable with and works best for you.</w:t>
      </w:r>
    </w:p>
    <w:p w:rsidRPr="001D7355" w:rsidR="00143CFB" w:rsidP="003534C4" w:rsidRDefault="00143CFB" w14:paraId="0920AFAE" w14:textId="77777777">
      <w:pPr>
        <w:pStyle w:val="Heading3"/>
        <w:rPr>
          <w:rFonts w:asciiTheme="majorBidi" w:hAnsiTheme="majorBidi" w:cstheme="majorBidi"/>
          <w:bCs w:val="0"/>
        </w:rPr>
      </w:pPr>
      <w:r w:rsidRPr="001D7355">
        <w:rPr>
          <w:rFonts w:asciiTheme="majorBidi" w:hAnsiTheme="majorBidi" w:cstheme="majorBidi"/>
        </w:rPr>
        <w:t>Open SciTE from the GUI</w:t>
      </w:r>
    </w:p>
    <w:p w:rsidRPr="001D7355" w:rsidR="00143CFB" w:rsidP="00143CFB" w:rsidRDefault="00143CFB" w14:paraId="46005365" w14:textId="77777777">
      <w:pPr>
        <w:pStyle w:val="SubStepAlpha"/>
        <w:rPr>
          <w:rFonts w:asciiTheme="majorBidi" w:hAnsiTheme="majorBidi" w:cstheme="majorBidi"/>
        </w:rPr>
      </w:pPr>
      <w:r w:rsidRPr="001D7355">
        <w:rPr>
          <w:rFonts w:asciiTheme="majorBidi" w:hAnsiTheme="majorBidi" w:cstheme="majorBidi"/>
        </w:rPr>
        <w:t xml:space="preserve">Log on to the CyberOps VM as the user </w:t>
      </w:r>
      <w:r w:rsidRPr="001D7355">
        <w:rPr>
          <w:rFonts w:asciiTheme="majorBidi" w:hAnsiTheme="majorBidi" w:cstheme="majorBidi"/>
          <w:b/>
        </w:rPr>
        <w:t xml:space="preserve">analyst </w:t>
      </w:r>
      <w:r w:rsidRPr="001D7355">
        <w:rPr>
          <w:rFonts w:asciiTheme="majorBidi" w:hAnsiTheme="majorBidi" w:cstheme="majorBidi"/>
        </w:rPr>
        <w:t xml:space="preserve">using the password </w:t>
      </w:r>
      <w:r w:rsidRPr="001D7355">
        <w:rPr>
          <w:rFonts w:asciiTheme="majorBidi" w:hAnsiTheme="majorBidi" w:cstheme="majorBidi"/>
          <w:b/>
        </w:rPr>
        <w:t>cyberops</w:t>
      </w:r>
      <w:r w:rsidRPr="001D7355">
        <w:rPr>
          <w:rFonts w:asciiTheme="majorBidi" w:hAnsiTheme="majorBidi" w:cstheme="majorBidi"/>
        </w:rPr>
        <w:t xml:space="preserve">. The </w:t>
      </w:r>
      <w:r w:rsidRPr="001D7355">
        <w:rPr>
          <w:rFonts w:asciiTheme="majorBidi" w:hAnsiTheme="majorBidi" w:cstheme="majorBidi"/>
          <w:noProof/>
        </w:rPr>
        <w:t>account</w:t>
      </w:r>
      <w:r w:rsidRPr="001D7355">
        <w:rPr>
          <w:rFonts w:asciiTheme="majorBidi" w:hAnsiTheme="majorBidi" w:cstheme="majorBidi"/>
        </w:rPr>
        <w:t xml:space="preserve"> </w:t>
      </w:r>
      <w:r w:rsidRPr="001D7355">
        <w:rPr>
          <w:rFonts w:asciiTheme="majorBidi" w:hAnsiTheme="majorBidi" w:cstheme="majorBidi"/>
          <w:b/>
        </w:rPr>
        <w:t>analyst</w:t>
      </w:r>
      <w:r w:rsidRPr="001D7355">
        <w:rPr>
          <w:rFonts w:asciiTheme="majorBidi" w:hAnsiTheme="majorBidi" w:cstheme="majorBidi"/>
        </w:rPr>
        <w:t xml:space="preserve"> is used as the example user account throughout this lab.</w:t>
      </w:r>
    </w:p>
    <w:p w:rsidRPr="001D7355" w:rsidR="00143CFB" w:rsidP="00143CFB" w:rsidRDefault="00143CFB" w14:paraId="158C117A" w14:textId="77777777">
      <w:pPr>
        <w:pStyle w:val="SubStepAlpha"/>
        <w:rPr>
          <w:rFonts w:asciiTheme="majorBidi" w:hAnsiTheme="majorBidi" w:cstheme="majorBidi"/>
        </w:rPr>
      </w:pPr>
      <w:r w:rsidRPr="001D7355">
        <w:rPr>
          <w:rFonts w:asciiTheme="majorBidi" w:hAnsiTheme="majorBidi" w:cstheme="majorBidi"/>
        </w:rPr>
        <w:lastRenderedPageBreak/>
        <w:t xml:space="preserve">On the top bar, navigate to </w:t>
      </w:r>
      <w:r w:rsidRPr="001D7355">
        <w:rPr>
          <w:rFonts w:asciiTheme="majorBidi" w:hAnsiTheme="majorBidi" w:cstheme="majorBidi"/>
          <w:b/>
        </w:rPr>
        <w:t>Applications &gt; CyberOPS &gt; SciTE</w:t>
      </w:r>
      <w:r w:rsidRPr="001D7355">
        <w:rPr>
          <w:rFonts w:asciiTheme="majorBidi" w:hAnsiTheme="majorBidi" w:cstheme="majorBidi"/>
        </w:rPr>
        <w:t xml:space="preserve"> to launch the </w:t>
      </w:r>
      <w:r w:rsidRPr="001D7355">
        <w:rPr>
          <w:rFonts w:asciiTheme="majorBidi" w:hAnsiTheme="majorBidi" w:cstheme="majorBidi"/>
          <w:b/>
        </w:rPr>
        <w:t xml:space="preserve">SciTE </w:t>
      </w:r>
      <w:r w:rsidRPr="001D7355">
        <w:rPr>
          <w:rFonts w:asciiTheme="majorBidi" w:hAnsiTheme="majorBidi" w:cstheme="majorBidi"/>
        </w:rPr>
        <w:t>text editor.</w:t>
      </w:r>
    </w:p>
    <w:p w:rsidRPr="001D7355" w:rsidR="00143CFB" w:rsidP="00143CFB" w:rsidRDefault="00143CFB" w14:paraId="3987293F" w14:textId="77777777">
      <w:pPr>
        <w:pStyle w:val="SubStepAlpha"/>
        <w:rPr>
          <w:rFonts w:asciiTheme="majorBidi" w:hAnsiTheme="majorBidi" w:cstheme="majorBidi"/>
        </w:rPr>
      </w:pPr>
      <w:r w:rsidRPr="001D7355">
        <w:rPr>
          <w:rFonts w:asciiTheme="majorBidi" w:hAnsiTheme="majorBidi" w:cstheme="majorBidi"/>
          <w:b/>
        </w:rPr>
        <w:t>SciTE</w:t>
      </w:r>
      <w:r w:rsidRPr="001D7355">
        <w:rPr>
          <w:rFonts w:asciiTheme="majorBidi" w:hAnsiTheme="majorBidi" w:cstheme="majorBidi"/>
        </w:rPr>
        <w:t xml:space="preserve"> is simple but includes a few important features: tabbed environment, syntax highlighting and more. Spend a few minutes with SciTE. In the main work area, type or copy and paste the text below:</w:t>
      </w:r>
    </w:p>
    <w:p w:rsidRPr="001D7355" w:rsidR="00143CFB" w:rsidP="00143CFB" w:rsidRDefault="00143CFB" w14:paraId="11462B02" w14:textId="77777777">
      <w:pPr>
        <w:pStyle w:val="BodyTextL50"/>
        <w:keepNext/>
        <w:rPr>
          <w:rFonts w:asciiTheme="majorBidi" w:hAnsiTheme="majorBidi" w:cstheme="majorBidi"/>
        </w:rPr>
      </w:pPr>
      <w:r w:rsidRPr="001D7355">
        <w:rPr>
          <w:rFonts w:asciiTheme="majorBidi" w:hAnsiTheme="majorBidi" w:cstheme="majorBidi"/>
        </w:rPr>
        <w:t>“Space, is big. Really big. You just won't believe how vastly, hugely, mindbogglingly big it is. I mean, you may think it's a long way down the road to the chemist, but that's just peanuts to space.”</w:t>
      </w:r>
    </w:p>
    <w:p w:rsidRPr="001D7355" w:rsidR="00143CFB" w:rsidP="00143CFB" w:rsidRDefault="00143CFB" w14:paraId="4BECAC64" w14:textId="77777777">
      <w:pPr>
        <w:pStyle w:val="BodyTextL50"/>
        <w:rPr>
          <w:rFonts w:asciiTheme="majorBidi" w:hAnsiTheme="majorBidi" w:cstheme="majorBidi"/>
        </w:rPr>
      </w:pPr>
      <w:r w:rsidRPr="001D7355">
        <w:rPr>
          <w:rFonts w:asciiTheme="majorBidi" w:hAnsiTheme="majorBidi" w:cstheme="majorBidi"/>
        </w:rPr>
        <w:t>― Douglas Adams, The Hitchhiker’s Guide to the Galaxy</w:t>
      </w:r>
    </w:p>
    <w:p w:rsidRPr="001D7355" w:rsidR="00143CFB" w:rsidP="00143CFB" w:rsidRDefault="00143CFB" w14:paraId="519E48CD" w14:textId="77777777">
      <w:pPr>
        <w:pStyle w:val="SubStepAlpha"/>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to save the file. Notice that </w:t>
      </w:r>
      <w:r w:rsidRPr="001D7355">
        <w:rPr>
          <w:rFonts w:asciiTheme="majorBidi" w:hAnsiTheme="majorBidi" w:cstheme="majorBidi"/>
          <w:b/>
        </w:rPr>
        <w:t>SciTE</w:t>
      </w:r>
      <w:r w:rsidRPr="001D7355">
        <w:rPr>
          <w:rFonts w:asciiTheme="majorBidi" w:hAnsiTheme="majorBidi" w:cstheme="majorBidi"/>
        </w:rPr>
        <w:t xml:space="preserve"> attempts to save the file to the current user’s home directory, which is analyst, by default. Name the file </w:t>
      </w:r>
      <w:r w:rsidRPr="001D7355">
        <w:rPr>
          <w:rFonts w:asciiTheme="majorBidi" w:hAnsiTheme="majorBidi" w:cstheme="majorBidi"/>
          <w:b/>
        </w:rPr>
        <w:t xml:space="preserve">space.txt </w:t>
      </w:r>
      <w:r w:rsidRPr="001D7355">
        <w:rPr>
          <w:rFonts w:asciiTheme="majorBidi" w:hAnsiTheme="majorBidi" w:cstheme="majorBidi"/>
        </w:rPr>
        <w:t xml:space="preserve">and click </w:t>
      </w:r>
      <w:r w:rsidRPr="001D7355">
        <w:rPr>
          <w:rFonts w:asciiTheme="majorBidi" w:hAnsiTheme="majorBidi" w:cstheme="majorBidi"/>
          <w:b/>
        </w:rPr>
        <w:t>Save</w:t>
      </w:r>
      <w:r w:rsidRPr="001D7355">
        <w:rPr>
          <w:rFonts w:asciiTheme="majorBidi" w:hAnsiTheme="majorBidi" w:cstheme="majorBidi"/>
        </w:rPr>
        <w:t>.</w:t>
      </w:r>
    </w:p>
    <w:p w:rsidRPr="001D7355" w:rsidR="00143CFB" w:rsidP="00143CFB" w:rsidRDefault="00143CFB" w14:paraId="405BBD75" w14:textId="77777777">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 on the upper right side of the window and then reopen </w:t>
      </w:r>
      <w:r w:rsidRPr="001D7355">
        <w:rPr>
          <w:rFonts w:asciiTheme="majorBidi" w:hAnsiTheme="majorBidi" w:cstheme="majorBidi"/>
          <w:b/>
        </w:rPr>
        <w:t>SciTE</w:t>
      </w:r>
      <w:r w:rsidRPr="001D7355">
        <w:rPr>
          <w:rFonts w:asciiTheme="majorBidi" w:hAnsiTheme="majorBidi" w:cstheme="majorBidi"/>
        </w:rPr>
        <w:t>.</w:t>
      </w:r>
    </w:p>
    <w:p w:rsidRPr="001D7355" w:rsidR="00143CFB" w:rsidP="00BB7DB0" w:rsidRDefault="00143CFB" w14:paraId="1A801B4E" w14:textId="77777777">
      <w:pPr>
        <w:pStyle w:val="SubStepAlpha"/>
        <w:spacing w:after="0"/>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and search for the newly saved file, </w:t>
      </w:r>
      <w:r w:rsidRPr="001D7355">
        <w:rPr>
          <w:rFonts w:asciiTheme="majorBidi" w:hAnsiTheme="majorBidi" w:cstheme="majorBidi"/>
          <w:b/>
        </w:rPr>
        <w:t>space.txt</w:t>
      </w:r>
      <w:r w:rsidRPr="001D7355">
        <w:rPr>
          <w:rFonts w:asciiTheme="majorBidi" w:hAnsiTheme="majorBidi" w:cstheme="majorBidi"/>
        </w:rPr>
        <w:t>.</w:t>
      </w:r>
    </w:p>
    <w:p w:rsidRPr="001D7355" w:rsidR="00BB7DB0" w:rsidP="00BB7DB0" w:rsidRDefault="00BB7DB0" w14:paraId="3FA44518" w14:textId="77777777">
      <w:pPr>
        <w:pStyle w:val="Heading4"/>
        <w:rPr>
          <w:rFonts w:asciiTheme="majorBidi" w:hAnsiTheme="majorBidi" w:cstheme="majorBidi"/>
        </w:rPr>
      </w:pPr>
      <w:r w:rsidRPr="001D7355">
        <w:rPr>
          <w:rFonts w:asciiTheme="majorBidi" w:hAnsiTheme="majorBidi" w:cstheme="majorBidi"/>
        </w:rPr>
        <w:t>Question:</w:t>
      </w:r>
    </w:p>
    <w:p w:rsidR="00734B10" w:rsidP="00734B10" w:rsidRDefault="00143CFB" w14:paraId="3B08DC92" w14:textId="77777777">
      <w:pPr>
        <w:pStyle w:val="BodyTextL50"/>
        <w:spacing w:before="0"/>
        <w:rPr>
          <w:rFonts w:asciiTheme="majorBidi" w:hAnsiTheme="majorBidi" w:cstheme="majorBidi"/>
        </w:rPr>
      </w:pPr>
      <w:r w:rsidRPr="4732317A" w:rsidR="00143CFB">
        <w:rPr>
          <w:rFonts w:ascii="Times New Roman" w:hAnsi="Times New Roman" w:cs="Times New Roman" w:asciiTheme="majorBidi" w:hAnsiTheme="majorBidi" w:cstheme="majorBidi"/>
        </w:rPr>
        <w:t>Could you immediately find space.txt?</w:t>
      </w:r>
    </w:p>
    <w:p w:rsidR="4D65EAFE" w:rsidP="4732317A" w:rsidRDefault="4D65EAFE" w14:paraId="6762B332" w14:textId="7138201E">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proofErr w:type="gramStart"/>
      <w:r w:rsidRPr="4732317A" w:rsidR="4D65EAFE">
        <w:rPr>
          <w:rFonts w:ascii="Times New Roman" w:hAnsi="Times New Roman" w:cs="Times New Roman" w:asciiTheme="majorBidi" w:hAnsiTheme="majorBidi" w:cstheme="majorBidi"/>
          <w:b w:val="1"/>
          <w:bCs w:val="1"/>
          <w:i w:val="1"/>
          <w:iCs w:val="1"/>
        </w:rPr>
        <w:t>No</w:t>
      </w:r>
      <w:proofErr w:type="gramEnd"/>
      <w:r w:rsidRPr="4732317A" w:rsidR="4D65EAFE">
        <w:rPr>
          <w:rFonts w:ascii="Times New Roman" w:hAnsi="Times New Roman" w:cs="Times New Roman" w:asciiTheme="majorBidi" w:hAnsiTheme="majorBidi" w:cstheme="majorBidi"/>
          <w:b w:val="1"/>
          <w:bCs w:val="1"/>
          <w:i w:val="1"/>
          <w:iCs w:val="1"/>
        </w:rPr>
        <w:t xml:space="preserve"> it is not listed. It becomes only after choosing </w:t>
      </w:r>
      <w:r w:rsidRPr="4732317A" w:rsidR="1853CAD6">
        <w:rPr>
          <w:rFonts w:ascii="Times New Roman" w:hAnsi="Times New Roman" w:cs="Times New Roman" w:asciiTheme="majorBidi" w:hAnsiTheme="majorBidi" w:cstheme="majorBidi"/>
          <w:b w:val="1"/>
          <w:bCs w:val="1"/>
          <w:i w:val="1"/>
          <w:iCs w:val="1"/>
        </w:rPr>
        <w:t>(All files</w:t>
      </w:r>
      <w:r w:rsidRPr="4732317A" w:rsidR="78815687">
        <w:rPr>
          <w:rFonts w:ascii="Times New Roman" w:hAnsi="Times New Roman" w:cs="Times New Roman" w:asciiTheme="majorBidi" w:hAnsiTheme="majorBidi" w:cstheme="majorBidi"/>
          <w:b w:val="1"/>
          <w:bCs w:val="1"/>
          <w:i w:val="1"/>
          <w:iCs w:val="1"/>
        </w:rPr>
        <w:t xml:space="preserve"> (</w:t>
      </w:r>
      <w:r w:rsidRPr="4732317A" w:rsidR="4D65EAFE">
        <w:rPr>
          <w:rFonts w:ascii="Times New Roman" w:hAnsi="Times New Roman" w:cs="Times New Roman" w:asciiTheme="majorBidi" w:hAnsiTheme="majorBidi" w:cstheme="majorBidi"/>
          <w:b w:val="1"/>
          <w:bCs w:val="1"/>
          <w:i w:val="1"/>
          <w:iCs w:val="1"/>
        </w:rPr>
        <w:t>*</w:t>
      </w:r>
      <w:r w:rsidRPr="4732317A" w:rsidR="7A15C826">
        <w:rPr>
          <w:rFonts w:ascii="Times New Roman" w:hAnsi="Times New Roman" w:cs="Times New Roman" w:asciiTheme="majorBidi" w:hAnsiTheme="majorBidi" w:cstheme="majorBidi"/>
          <w:b w:val="1"/>
          <w:bCs w:val="1"/>
          <w:i w:val="1"/>
          <w:iCs w:val="1"/>
        </w:rPr>
        <w:t>)</w:t>
      </w:r>
      <w:r w:rsidRPr="4732317A" w:rsidR="48FA993F">
        <w:rPr>
          <w:rFonts w:ascii="Times New Roman" w:hAnsi="Times New Roman" w:cs="Times New Roman" w:asciiTheme="majorBidi" w:hAnsiTheme="majorBidi" w:cstheme="majorBidi"/>
          <w:b w:val="1"/>
          <w:bCs w:val="1"/>
          <w:i w:val="1"/>
          <w:iCs w:val="1"/>
        </w:rPr>
        <w:t>)</w:t>
      </w:r>
    </w:p>
    <w:p w:rsidRPr="001D7355" w:rsidR="00734B10" w:rsidP="00734B10" w:rsidRDefault="00734B10" w14:paraId="7AF4F021" w14:textId="77777777">
      <w:pPr>
        <w:pStyle w:val="BodyTextL50"/>
        <w:spacing w:before="0"/>
        <w:rPr>
          <w:rFonts w:asciiTheme="majorBidi" w:hAnsiTheme="majorBidi" w:cstheme="majorBidi"/>
        </w:rPr>
      </w:pPr>
    </w:p>
    <w:p w:rsidRPr="001D7355" w:rsidR="00143CFB" w:rsidP="00143CFB" w:rsidRDefault="00143CFB" w14:paraId="3920C08C" w14:textId="77777777">
      <w:pPr>
        <w:pStyle w:val="SubStepAlpha"/>
        <w:rPr>
          <w:rFonts w:asciiTheme="majorBidi" w:hAnsiTheme="majorBidi" w:cstheme="majorBidi"/>
        </w:rPr>
      </w:pPr>
      <w:r w:rsidRPr="001D7355">
        <w:rPr>
          <w:rFonts w:asciiTheme="majorBidi" w:hAnsiTheme="majorBidi" w:cstheme="majorBidi"/>
        </w:rPr>
        <w:t xml:space="preserve">Even though SciTE is looking at the correct directory (/home/analyst), space.txt is not displayed. This is because SciTE is looking for known extensions and .txt is not one of them. To display all files, click the dropdown menu at the bottom of the </w:t>
      </w:r>
      <w:r w:rsidRPr="001D7355">
        <w:rPr>
          <w:rFonts w:asciiTheme="majorBidi" w:hAnsiTheme="majorBidi" w:cstheme="majorBidi"/>
          <w:b/>
        </w:rPr>
        <w:t>Open File</w:t>
      </w:r>
      <w:r w:rsidRPr="001D7355">
        <w:rPr>
          <w:rFonts w:asciiTheme="majorBidi" w:hAnsiTheme="majorBidi" w:cstheme="majorBidi"/>
        </w:rPr>
        <w:t xml:space="preserve"> window and select </w:t>
      </w:r>
      <w:r w:rsidRPr="001D7355">
        <w:rPr>
          <w:rFonts w:asciiTheme="majorBidi" w:hAnsiTheme="majorBidi" w:cstheme="majorBidi"/>
          <w:b/>
        </w:rPr>
        <w:t>All Files (*)</w:t>
      </w:r>
      <w:r w:rsidRPr="001D7355">
        <w:rPr>
          <w:rFonts w:asciiTheme="majorBidi" w:hAnsiTheme="majorBidi" w:cstheme="majorBidi"/>
        </w:rPr>
        <w:t>.</w:t>
      </w:r>
    </w:p>
    <w:p w:rsidRPr="001D7355" w:rsidR="00143CFB" w:rsidP="00143CFB" w:rsidRDefault="00143CFB" w14:paraId="388784BD" w14:textId="77777777">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space.txt</w:t>
      </w:r>
      <w:r w:rsidRPr="001D7355">
        <w:rPr>
          <w:rFonts w:asciiTheme="majorBidi" w:hAnsiTheme="majorBidi" w:cstheme="majorBidi"/>
        </w:rPr>
        <w:t xml:space="preserve"> to open it.</w:t>
      </w:r>
    </w:p>
    <w:p w:rsidRPr="001D7355" w:rsidR="00143CFB" w:rsidP="00143CFB" w:rsidRDefault="00143CFB" w14:paraId="41FC243F" w14:textId="77777777">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While the Linux file systems do not rely on extensions, some applications such as </w:t>
      </w:r>
      <w:r w:rsidRPr="001D7355">
        <w:rPr>
          <w:rFonts w:asciiTheme="majorBidi" w:hAnsiTheme="majorBidi" w:cstheme="majorBidi"/>
          <w:b/>
        </w:rPr>
        <w:t>SciTE</w:t>
      </w:r>
      <w:r w:rsidRPr="001D7355">
        <w:rPr>
          <w:rFonts w:asciiTheme="majorBidi" w:hAnsiTheme="majorBidi" w:cstheme="majorBidi"/>
        </w:rPr>
        <w:t xml:space="preserve"> may attempt to use them to identify file types.</w:t>
      </w:r>
    </w:p>
    <w:p w:rsidRPr="001D7355" w:rsidR="00143CFB" w:rsidP="00143CFB" w:rsidRDefault="00143CFB" w14:paraId="010759B6" w14:textId="77777777">
      <w:pPr>
        <w:pStyle w:val="SubStepAlpha"/>
        <w:rPr>
          <w:rFonts w:asciiTheme="majorBidi" w:hAnsiTheme="majorBidi" w:cstheme="majorBidi"/>
        </w:rPr>
      </w:pPr>
      <w:r w:rsidRPr="001D7355">
        <w:rPr>
          <w:rFonts w:asciiTheme="majorBidi" w:hAnsiTheme="majorBidi" w:cstheme="majorBidi"/>
        </w:rPr>
        <w:t>Close space.txt when finished.</w:t>
      </w:r>
    </w:p>
    <w:p w:rsidRPr="001D7355" w:rsidR="00143CFB" w:rsidP="003534C4" w:rsidRDefault="00143CFB" w14:paraId="12093FE9" w14:textId="77777777">
      <w:pPr>
        <w:pStyle w:val="Heading3"/>
        <w:rPr>
          <w:rFonts w:asciiTheme="majorBidi" w:hAnsiTheme="majorBidi" w:cstheme="majorBidi"/>
        </w:rPr>
      </w:pPr>
      <w:r w:rsidRPr="001D7355">
        <w:rPr>
          <w:rFonts w:asciiTheme="majorBidi" w:hAnsiTheme="majorBidi" w:cstheme="majorBidi"/>
        </w:rPr>
        <w:t>Open SciTE from the Terminal.</w:t>
      </w:r>
    </w:p>
    <w:p w:rsidRPr="001D7355" w:rsidR="00143CFB" w:rsidP="00143CFB" w:rsidRDefault="00143CFB" w14:paraId="07E5883E" w14:textId="77777777">
      <w:pPr>
        <w:pStyle w:val="SubStepAlpha"/>
        <w:rPr>
          <w:rFonts w:asciiTheme="majorBidi" w:hAnsiTheme="majorBidi" w:cstheme="majorBidi"/>
        </w:rPr>
      </w:pPr>
      <w:r w:rsidRPr="001D7355">
        <w:rPr>
          <w:rFonts w:asciiTheme="majorBidi" w:hAnsiTheme="majorBidi" w:cstheme="majorBidi"/>
        </w:rPr>
        <w:t>Alternatively, you can also open SciTE from the command line. Click the</w:t>
      </w:r>
      <w:r w:rsidRPr="001D7355">
        <w:rPr>
          <w:rFonts w:asciiTheme="majorBidi" w:hAnsiTheme="majorBidi" w:cstheme="majorBidi"/>
          <w:b/>
        </w:rPr>
        <w:t xml:space="preserve"> terminal</w:t>
      </w:r>
      <w:r w:rsidRPr="001D7355">
        <w:rPr>
          <w:rFonts w:asciiTheme="majorBidi" w:hAnsiTheme="majorBidi" w:cstheme="majorBidi"/>
        </w:rPr>
        <w:t xml:space="preserve"> icon located in the Dock at the bottom of the desktop. The </w:t>
      </w:r>
      <w:r w:rsidRPr="001D7355">
        <w:rPr>
          <w:rFonts w:asciiTheme="majorBidi" w:hAnsiTheme="majorBidi" w:cstheme="majorBidi"/>
          <w:b/>
        </w:rPr>
        <w:t>terminal</w:t>
      </w:r>
      <w:r w:rsidRPr="001D7355">
        <w:rPr>
          <w:rFonts w:asciiTheme="majorBidi" w:hAnsiTheme="majorBidi" w:cstheme="majorBidi"/>
        </w:rPr>
        <w:t xml:space="preserve"> emulator opens.</w:t>
      </w:r>
    </w:p>
    <w:p w:rsidRPr="001D7355" w:rsidR="00143CFB" w:rsidP="00143CFB" w:rsidRDefault="00143CFB" w14:paraId="0BA87327" w14:textId="77777777">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ls</w:t>
      </w:r>
      <w:r w:rsidRPr="001D7355">
        <w:rPr>
          <w:rFonts w:asciiTheme="majorBidi" w:hAnsiTheme="majorBidi" w:cstheme="majorBidi"/>
        </w:rPr>
        <w:t xml:space="preserve"> to see the contents of the current directory. Notice </w:t>
      </w:r>
      <w:r w:rsidRPr="001D7355">
        <w:rPr>
          <w:rFonts w:asciiTheme="majorBidi" w:hAnsiTheme="majorBidi" w:cstheme="majorBidi"/>
          <w:b/>
        </w:rPr>
        <w:t>space.txt</w:t>
      </w:r>
      <w:r w:rsidRPr="001D7355">
        <w:rPr>
          <w:rFonts w:asciiTheme="majorBidi" w:hAnsiTheme="majorBidi" w:cstheme="majorBidi"/>
        </w:rPr>
        <w:t xml:space="preserve"> is listed. This means you do not have to provide path information to open the file.</w:t>
      </w:r>
    </w:p>
    <w:p w:rsidRPr="001D7355" w:rsidR="00143CFB" w:rsidP="00143CFB" w:rsidRDefault="00143CFB" w14:paraId="585658F9" w14:textId="77777777">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scite</w:t>
      </w:r>
      <w:r w:rsidRPr="001D7355">
        <w:rPr>
          <w:rFonts w:asciiTheme="majorBidi" w:hAnsiTheme="majorBidi" w:cstheme="majorBidi"/>
        </w:rPr>
        <w:t xml:space="preserve"> </w:t>
      </w:r>
      <w:r w:rsidRPr="001D7355">
        <w:rPr>
          <w:rFonts w:asciiTheme="majorBidi" w:hAnsiTheme="majorBidi" w:cstheme="majorBidi"/>
          <w:b/>
        </w:rPr>
        <w:t>space.txt</w:t>
      </w:r>
      <w:r w:rsidRPr="001D7355">
        <w:rPr>
          <w:rFonts w:asciiTheme="majorBidi" w:hAnsiTheme="majorBidi" w:cstheme="majorBidi"/>
        </w:rPr>
        <w:t xml:space="preserve"> to open </w:t>
      </w:r>
      <w:r w:rsidRPr="001D7355">
        <w:rPr>
          <w:rFonts w:asciiTheme="majorBidi" w:hAnsiTheme="majorBidi" w:cstheme="majorBidi"/>
          <w:b/>
        </w:rPr>
        <w:t>SciTE</w:t>
      </w:r>
      <w:r w:rsidRPr="001D7355">
        <w:rPr>
          <w:rFonts w:asciiTheme="majorBidi" w:hAnsiTheme="majorBidi" w:cstheme="majorBidi"/>
        </w:rPr>
        <w:t xml:space="preserve">. Note that this will not only launch </w:t>
      </w:r>
      <w:r w:rsidRPr="001D7355">
        <w:rPr>
          <w:rFonts w:asciiTheme="majorBidi" w:hAnsiTheme="majorBidi" w:cstheme="majorBidi"/>
          <w:b/>
        </w:rPr>
        <w:t>SciTE</w:t>
      </w:r>
      <w:r w:rsidRPr="001D7355">
        <w:rPr>
          <w:rFonts w:asciiTheme="majorBidi" w:hAnsiTheme="majorBidi" w:cstheme="majorBidi"/>
        </w:rPr>
        <w:t xml:space="preserve"> in the GUI, but it will also automatically load the space.txt text file that was previously created.</w:t>
      </w:r>
    </w:p>
    <w:p w:rsidRPr="006B4405" w:rsidR="00143CFB" w:rsidP="00143CFB" w:rsidRDefault="00143CFB" w14:paraId="03A03AB0" w14:textId="77777777">
      <w:pPr>
        <w:pStyle w:val="CMD"/>
      </w:pPr>
      <w:r w:rsidRPr="00536182">
        <w:t xml:space="preserve">[analyst@secOps ~]$ </w:t>
      </w:r>
      <w:r w:rsidRPr="00536182">
        <w:rPr>
          <w:b/>
        </w:rPr>
        <w:t>scite space.txt</w:t>
      </w:r>
    </w:p>
    <w:p w:rsidRPr="001D7355" w:rsidR="00143CFB" w:rsidP="007E597A" w:rsidRDefault="00143CFB" w14:paraId="34F83539" w14:textId="77777777">
      <w:pPr>
        <w:pStyle w:val="SubStepAlpha"/>
        <w:spacing w:after="0"/>
        <w:rPr>
          <w:rFonts w:asciiTheme="majorBidi" w:hAnsiTheme="majorBidi" w:cstheme="majorBidi"/>
        </w:rPr>
      </w:pPr>
      <w:r w:rsidRPr="001D7355">
        <w:rPr>
          <w:rFonts w:asciiTheme="majorBidi" w:hAnsiTheme="majorBidi" w:cstheme="majorBidi"/>
        </w:rPr>
        <w:t xml:space="preserve">Notice that while </w:t>
      </w:r>
      <w:r w:rsidRPr="001D7355">
        <w:rPr>
          <w:rFonts w:asciiTheme="majorBidi" w:hAnsiTheme="majorBidi" w:cstheme="majorBidi"/>
          <w:b/>
        </w:rPr>
        <w:t>SciTE</w:t>
      </w:r>
      <w:r w:rsidRPr="001D7355">
        <w:rPr>
          <w:rFonts w:asciiTheme="majorBidi" w:hAnsiTheme="majorBidi" w:cstheme="majorBidi"/>
        </w:rPr>
        <w:t xml:space="preserve"> is open on the foreground, the terminal window used to launch it is still open in the background. In addition, notice that the terminal window used to launch </w:t>
      </w:r>
      <w:r w:rsidRPr="001D7355">
        <w:rPr>
          <w:rFonts w:asciiTheme="majorBidi" w:hAnsiTheme="majorBidi" w:cstheme="majorBidi"/>
          <w:b/>
        </w:rPr>
        <w:t>SciTE</w:t>
      </w:r>
      <w:r w:rsidRPr="001D7355">
        <w:rPr>
          <w:rFonts w:asciiTheme="majorBidi" w:hAnsiTheme="majorBidi" w:cstheme="majorBidi"/>
        </w:rPr>
        <w:t xml:space="preserve"> no longer displays the prompt.</w:t>
      </w:r>
    </w:p>
    <w:p w:rsidRPr="001D7355" w:rsidR="0030335D" w:rsidP="007E597A" w:rsidRDefault="0030335D" w14:paraId="311EA9E5" w14:textId="77777777">
      <w:pPr>
        <w:pStyle w:val="Heading4"/>
        <w:rPr>
          <w:rFonts w:asciiTheme="majorBidi" w:hAnsiTheme="majorBidi" w:cstheme="majorBidi"/>
        </w:rPr>
      </w:pPr>
      <w:r w:rsidRPr="001D7355">
        <w:rPr>
          <w:rFonts w:asciiTheme="majorBidi" w:hAnsiTheme="majorBidi" w:cstheme="majorBidi"/>
        </w:rPr>
        <w:t>Question:</w:t>
      </w:r>
    </w:p>
    <w:p w:rsidR="00781E67" w:rsidP="00781E67" w:rsidRDefault="00143CFB" w14:paraId="2397DC5D" w14:textId="77777777">
      <w:pPr>
        <w:pStyle w:val="BodyTextL50"/>
        <w:spacing w:before="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Why is the prompt not shown in the terminal?</w:t>
      </w:r>
    </w:p>
    <w:p w:rsidRPr="00781E67" w:rsidR="00143CFB" w:rsidP="4732317A" w:rsidRDefault="00BB7DB0" w14:paraId="4284E174" w14:textId="72EDB078">
      <w:pPr>
        <w:pStyle w:val="BodyTextL50"/>
        <w:spacing w:before="0"/>
        <w:rPr>
          <w:rFonts w:ascii="Times New Roman" w:hAnsi="Times New Roman" w:eastAsia="宋体" w:cs="Times New Roman" w:asciiTheme="majorBidi" w:hAnsiTheme="majorBidi" w:eastAsiaTheme="majorEastAsia" w:cstheme="majorBidi"/>
          <w:b w:val="1"/>
          <w:bCs w:val="1"/>
          <w:i w:val="1"/>
          <w:iCs w:val="1"/>
          <w:kern w:val="28"/>
        </w:rPr>
      </w:pPr>
      <w:r w:rsidRPr="4732317A" w:rsidR="00BB7DB0">
        <w:rPr>
          <w:rFonts w:ascii="Times New Roman" w:hAnsi="Times New Roman" w:cs="Times New Roman" w:asciiTheme="majorBidi" w:hAnsiTheme="majorBidi" w:cstheme="majorBidi"/>
          <w:b w:val="1"/>
          <w:bCs w:val="1"/>
          <w:i w:val="1"/>
          <w:iCs w:val="1"/>
        </w:rPr>
        <w:t>Type your answers here.</w:t>
      </w:r>
    </w:p>
    <w:p w:rsidR="299AE5C5" w:rsidP="4732317A" w:rsidRDefault="299AE5C5" w14:paraId="7AB07C62" w14:textId="4DDB86EF">
      <w:pPr>
        <w:pStyle w:val="BodyTextL50"/>
        <w:spacing w:before="0"/>
        <w:rPr>
          <w:rFonts w:ascii="Times New Roman" w:hAnsi="Times New Roman" w:cs="Times New Roman" w:asciiTheme="majorBidi" w:hAnsiTheme="majorBidi" w:cstheme="majorBidi"/>
          <w:b w:val="1"/>
          <w:bCs w:val="1"/>
          <w:i w:val="1"/>
          <w:iCs w:val="1"/>
        </w:rPr>
      </w:pPr>
      <w:r w:rsidRPr="4732317A" w:rsidR="299AE5C5">
        <w:rPr>
          <w:rFonts w:ascii="Times New Roman" w:hAnsi="Times New Roman" w:cs="Times New Roman" w:asciiTheme="majorBidi" w:hAnsiTheme="majorBidi" w:cstheme="majorBidi"/>
          <w:b w:val="1"/>
          <w:bCs w:val="1"/>
          <w:i w:val="1"/>
          <w:iCs w:val="1"/>
        </w:rPr>
        <w:t>It is waiting for the changes in the txt file.</w:t>
      </w:r>
    </w:p>
    <w:p w:rsidR="00781E67" w:rsidP="00781E67" w:rsidRDefault="00781E67" w14:paraId="1DBFF671" w14:textId="685E16B4">
      <w:pPr>
        <w:pStyle w:val="SubStepAlpha"/>
        <w:numPr>
          <w:ilvl w:val="0"/>
          <w:numId w:val="0"/>
        </w:numPr>
        <w:ind w:left="720"/>
        <w:rPr>
          <w:rFonts w:asciiTheme="majorBidi" w:hAnsiTheme="majorBidi" w:cstheme="majorBidi"/>
        </w:rPr>
      </w:pPr>
    </w:p>
    <w:p w:rsidR="00781E67" w:rsidP="00781E67" w:rsidRDefault="00781E67" w14:paraId="7C99E66E" w14:textId="77777777">
      <w:pPr>
        <w:pStyle w:val="SubStepAlpha"/>
        <w:numPr>
          <w:ilvl w:val="0"/>
          <w:numId w:val="0"/>
        </w:numPr>
        <w:ind w:left="720"/>
        <w:rPr>
          <w:rFonts w:asciiTheme="majorBidi" w:hAnsiTheme="majorBidi" w:cstheme="majorBidi"/>
        </w:rPr>
      </w:pPr>
    </w:p>
    <w:p w:rsidRPr="001D7355" w:rsidR="00143CFB" w:rsidP="00143CFB" w:rsidRDefault="00143CFB" w14:paraId="26E5A3C9" w14:textId="13ED9D80">
      <w:pPr>
        <w:pStyle w:val="SubStepAlpha"/>
        <w:rPr>
          <w:rFonts w:asciiTheme="majorBidi" w:hAnsiTheme="majorBidi" w:cstheme="majorBidi"/>
        </w:rPr>
      </w:pPr>
      <w:r w:rsidRPr="001D7355">
        <w:rPr>
          <w:rFonts w:asciiTheme="majorBidi" w:hAnsiTheme="majorBidi" w:cstheme="majorBidi"/>
        </w:rPr>
        <w:t xml:space="preserve">Close this instance of </w:t>
      </w:r>
      <w:r w:rsidRPr="001D7355">
        <w:rPr>
          <w:rFonts w:asciiTheme="majorBidi" w:hAnsiTheme="majorBidi" w:cstheme="majorBidi"/>
          <w:b/>
        </w:rPr>
        <w:t xml:space="preserve">SciTE </w:t>
      </w:r>
      <w:r w:rsidRPr="001D7355">
        <w:rPr>
          <w:rFonts w:asciiTheme="majorBidi" w:hAnsiTheme="majorBidi" w:cstheme="majorBidi"/>
        </w:rPr>
        <w:t xml:space="preserve">by either clicking the X icon as before, or by switching the focus back to the terminal window that launched </w:t>
      </w:r>
      <w:r w:rsidRPr="001D7355">
        <w:rPr>
          <w:rFonts w:asciiTheme="majorBidi" w:hAnsiTheme="majorBidi" w:cstheme="majorBidi"/>
          <w:b/>
        </w:rPr>
        <w:t>SciTE</w:t>
      </w:r>
      <w:r w:rsidRPr="001D7355">
        <w:rPr>
          <w:rFonts w:asciiTheme="majorBidi" w:hAnsiTheme="majorBidi" w:cstheme="majorBidi"/>
        </w:rPr>
        <w:t xml:space="preserve"> and stopping the process. You can stop the process by pressing </w:t>
      </w:r>
      <w:r w:rsidRPr="001D7355">
        <w:rPr>
          <w:rFonts w:asciiTheme="majorBidi" w:hAnsiTheme="majorBidi" w:cstheme="majorBidi"/>
          <w:b/>
        </w:rPr>
        <w:t>CTRL+C</w:t>
      </w:r>
      <w:r w:rsidRPr="001D7355">
        <w:rPr>
          <w:rFonts w:asciiTheme="majorBidi" w:hAnsiTheme="majorBidi" w:cstheme="majorBidi"/>
        </w:rPr>
        <w:t>.</w:t>
      </w:r>
    </w:p>
    <w:p w:rsidRPr="001D7355" w:rsidR="00143CFB" w:rsidP="00143CFB" w:rsidRDefault="00143CFB" w14:paraId="52C9176E" w14:textId="77777777">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Starting </w:t>
      </w:r>
      <w:r w:rsidRPr="001D7355">
        <w:rPr>
          <w:rFonts w:asciiTheme="majorBidi" w:hAnsiTheme="majorBidi" w:cstheme="majorBidi"/>
          <w:b/>
        </w:rPr>
        <w:t>SciTE</w:t>
      </w:r>
      <w:r w:rsidRPr="001D7355">
        <w:rPr>
          <w:rFonts w:asciiTheme="majorBidi" w:hAnsiTheme="majorBidi" w:cstheme="majorBidi"/>
        </w:rPr>
        <w:t xml:space="preserve"> from the command line is helpful when you want to run </w:t>
      </w:r>
      <w:r w:rsidRPr="001D7355">
        <w:rPr>
          <w:rFonts w:asciiTheme="majorBidi" w:hAnsiTheme="majorBidi" w:cstheme="majorBidi"/>
          <w:b/>
        </w:rPr>
        <w:t>SciTE</w:t>
      </w:r>
      <w:r w:rsidRPr="001D7355">
        <w:rPr>
          <w:rFonts w:asciiTheme="majorBidi" w:hAnsiTheme="majorBidi" w:cstheme="majorBidi"/>
        </w:rPr>
        <w:t xml:space="preserve"> as </w:t>
      </w:r>
      <w:r w:rsidRPr="001D7355">
        <w:rPr>
          <w:rFonts w:asciiTheme="majorBidi" w:hAnsiTheme="majorBidi" w:cstheme="majorBidi"/>
          <w:b/>
        </w:rPr>
        <w:t>root</w:t>
      </w:r>
      <w:r w:rsidRPr="001D7355">
        <w:rPr>
          <w:rFonts w:asciiTheme="majorBidi" w:hAnsiTheme="majorBidi" w:cstheme="majorBidi"/>
        </w:rPr>
        <w:t xml:space="preserve">. Simply precede </w:t>
      </w:r>
      <w:r w:rsidRPr="001D7355">
        <w:rPr>
          <w:rFonts w:asciiTheme="majorBidi" w:hAnsiTheme="majorBidi" w:cstheme="majorBidi"/>
          <w:b/>
        </w:rPr>
        <w:t>scite</w:t>
      </w:r>
      <w:r w:rsidRPr="001D7355">
        <w:rPr>
          <w:rFonts w:asciiTheme="majorBidi" w:hAnsiTheme="majorBidi" w:cstheme="majorBidi"/>
        </w:rPr>
        <w:t xml:space="preserve"> with the </w:t>
      </w:r>
      <w:r w:rsidRPr="001D7355">
        <w:rPr>
          <w:rFonts w:asciiTheme="majorBidi" w:hAnsiTheme="majorBidi" w:cstheme="majorBidi"/>
          <w:b/>
        </w:rPr>
        <w:t>sudo</w:t>
      </w:r>
      <w:r w:rsidRPr="001D7355">
        <w:rPr>
          <w:rFonts w:asciiTheme="majorBidi" w:hAnsiTheme="majorBidi" w:cstheme="majorBidi"/>
        </w:rPr>
        <w:t xml:space="preserve"> command, </w:t>
      </w:r>
      <w:r w:rsidRPr="001D7355">
        <w:rPr>
          <w:rFonts w:asciiTheme="majorBidi" w:hAnsiTheme="majorBidi" w:cstheme="majorBidi"/>
          <w:b/>
        </w:rPr>
        <w:t>sudo scite</w:t>
      </w:r>
      <w:r w:rsidRPr="001D7355">
        <w:rPr>
          <w:rFonts w:asciiTheme="majorBidi" w:hAnsiTheme="majorBidi" w:cstheme="majorBidi"/>
        </w:rPr>
        <w:t>.</w:t>
      </w:r>
    </w:p>
    <w:p w:rsidRPr="001D7355" w:rsidR="00143CFB" w:rsidP="00143CFB" w:rsidRDefault="00143CFB" w14:paraId="0794C6C2" w14:textId="77777777">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and move on to the next section.</w:t>
      </w:r>
    </w:p>
    <w:p w:rsidRPr="001D7355" w:rsidR="00143CFB" w:rsidP="003534C4" w:rsidRDefault="00143CFB" w14:paraId="7199B440" w14:textId="77777777">
      <w:pPr>
        <w:pStyle w:val="Heading2"/>
        <w:rPr>
          <w:rFonts w:asciiTheme="majorBidi" w:hAnsiTheme="majorBidi" w:cstheme="majorBidi"/>
        </w:rPr>
      </w:pPr>
      <w:r w:rsidRPr="001D7355">
        <w:rPr>
          <w:rFonts w:asciiTheme="majorBidi" w:hAnsiTheme="majorBidi" w:cstheme="majorBidi"/>
        </w:rPr>
        <w:lastRenderedPageBreak/>
        <w:t>Command Line Text Editors</w:t>
      </w:r>
    </w:p>
    <w:p w:rsidRPr="001D7355" w:rsidR="00143CFB" w:rsidP="00143CFB" w:rsidRDefault="00143CFB" w14:paraId="30A4E8CC" w14:textId="77777777">
      <w:pPr>
        <w:pStyle w:val="BodyTextL25"/>
        <w:rPr>
          <w:rFonts w:asciiTheme="majorBidi" w:hAnsiTheme="majorBidi" w:cstheme="majorBidi"/>
        </w:rPr>
      </w:pPr>
      <w:r w:rsidRPr="001D7355">
        <w:rPr>
          <w:rFonts w:asciiTheme="majorBidi" w:hAnsiTheme="majorBidi" w:cstheme="majorBidi"/>
        </w:rPr>
        <w:t>While graphical text editors are convenient and easy to use, command line-based text editors are very important in Linux computers. The main benefit of command line-based text editors is that they allow for text file editing from a remote shell on a remote computer.</w:t>
      </w:r>
    </w:p>
    <w:p w:rsidRPr="001D7355" w:rsidR="00143CFB" w:rsidP="00143CFB" w:rsidRDefault="00143CFB" w14:paraId="4183A32A" w14:textId="77777777">
      <w:pPr>
        <w:pStyle w:val="BodyTextL25"/>
        <w:rPr>
          <w:rFonts w:asciiTheme="majorBidi" w:hAnsiTheme="majorBidi" w:cstheme="majorBidi"/>
        </w:rPr>
      </w:pPr>
      <w:r w:rsidRPr="001D7355">
        <w:rPr>
          <w:rFonts w:asciiTheme="majorBidi" w:hAnsiTheme="majorBidi" w:cstheme="majorBidi"/>
        </w:rPr>
        <w:t xml:space="preserve">Consider the following scenario. A user must perform administrative tasks on a Linux computer but is not sitting in front of that computer. Using </w:t>
      </w:r>
      <w:r w:rsidRPr="001D7355">
        <w:rPr>
          <w:rFonts w:asciiTheme="majorBidi" w:hAnsiTheme="majorBidi" w:cstheme="majorBidi"/>
          <w:b/>
        </w:rPr>
        <w:t>SSH</w:t>
      </w:r>
      <w:r w:rsidRPr="001D7355">
        <w:rPr>
          <w:rFonts w:asciiTheme="majorBidi" w:hAnsiTheme="majorBidi" w:cstheme="majorBidi"/>
        </w:rPr>
        <w:t xml:space="preserve">, the user starts a remote shell to the aforementioned computer. Under the text-based remote shell, the graphical interface may not be available which makes it impossible to rely on graphical text editors. In this type of situation, text-based text editors are crucial. </w:t>
      </w:r>
    </w:p>
    <w:p w:rsidRPr="001D7355" w:rsidR="00143CFB" w:rsidP="00143CFB" w:rsidRDefault="00143CFB" w14:paraId="72175FEA" w14:textId="77777777">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bCs/>
        </w:rPr>
        <w:t>:</w:t>
      </w:r>
      <w:r w:rsidRPr="001D7355">
        <w:rPr>
          <w:rFonts w:asciiTheme="majorBidi" w:hAnsiTheme="majorBidi" w:cstheme="majorBidi"/>
        </w:rPr>
        <w:t xml:space="preserve"> This is mainly true when connecting to remote, headless servers that lack a GUI interface.</w:t>
      </w:r>
    </w:p>
    <w:p w:rsidRPr="001D7355" w:rsidR="00143CFB" w:rsidP="00143CFB" w:rsidRDefault="00143CFB" w14:paraId="05C7962A" w14:textId="606CFFA3">
      <w:pPr>
        <w:pStyle w:val="BodyTextL25"/>
        <w:tabs>
          <w:tab w:val="left" w:pos="10245"/>
        </w:tabs>
        <w:rPr>
          <w:rFonts w:asciiTheme="majorBidi" w:hAnsiTheme="majorBidi" w:cstheme="majorBidi"/>
          <w:b/>
        </w:rPr>
      </w:pPr>
      <w:r w:rsidRPr="001D7355">
        <w:rPr>
          <w:rFonts w:asciiTheme="majorBidi" w:hAnsiTheme="majorBidi" w:cstheme="majorBidi"/>
        </w:rPr>
        <w:t xml:space="preserve">The </w:t>
      </w:r>
      <w:r w:rsidRPr="001D7355">
        <w:rPr>
          <w:rFonts w:asciiTheme="majorBidi" w:hAnsiTheme="majorBidi" w:cstheme="majorBidi"/>
          <w:b/>
        </w:rPr>
        <w:t>CyberOps Workstation VM</w:t>
      </w:r>
      <w:r w:rsidRPr="001D7355">
        <w:rPr>
          <w:rFonts w:asciiTheme="majorBidi" w:hAnsiTheme="majorBidi" w:cstheme="majorBidi"/>
        </w:rPr>
        <w:t xml:space="preserve"> includes a few command line-based text editors. This course focuses on </w:t>
      </w:r>
      <w:r w:rsidRPr="001D7355">
        <w:rPr>
          <w:rFonts w:asciiTheme="majorBidi" w:hAnsiTheme="majorBidi" w:cstheme="majorBidi"/>
          <w:b/>
        </w:rPr>
        <w:t>nano</w:t>
      </w:r>
      <w:r w:rsidRPr="001D7355">
        <w:rPr>
          <w:rFonts w:asciiTheme="majorBidi" w:hAnsiTheme="majorBidi" w:cstheme="majorBidi"/>
        </w:rPr>
        <w:t>.</w:t>
      </w:r>
    </w:p>
    <w:p w:rsidRPr="001D7355" w:rsidR="00143CFB" w:rsidP="00143CFB" w:rsidRDefault="00143CFB" w14:paraId="54D86A00" w14:textId="77777777">
      <w:pPr>
        <w:pStyle w:val="BodyTextL25"/>
        <w:tabs>
          <w:tab w:val="left" w:pos="10245"/>
        </w:tabs>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Cs/>
        </w:rPr>
        <w:t xml:space="preserve"> </w:t>
      </w:r>
      <w:r w:rsidRPr="001D7355">
        <w:rPr>
          <w:rFonts w:asciiTheme="majorBidi" w:hAnsiTheme="majorBidi" w:cstheme="majorBidi"/>
        </w:rPr>
        <w:t xml:space="preserve">Another extremely popular text editor is called </w:t>
      </w:r>
      <w:r w:rsidRPr="001D7355">
        <w:rPr>
          <w:rFonts w:asciiTheme="majorBidi" w:hAnsiTheme="majorBidi" w:cstheme="majorBidi"/>
          <w:b/>
        </w:rPr>
        <w:t>vi</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 xml:space="preserve">While the learning curve for </w:t>
      </w:r>
      <w:r w:rsidRPr="001D7355">
        <w:rPr>
          <w:rFonts w:asciiTheme="majorBidi" w:hAnsiTheme="majorBidi" w:cstheme="majorBidi"/>
          <w:b/>
        </w:rPr>
        <w:t>vi</w:t>
      </w:r>
      <w:r w:rsidRPr="001D7355">
        <w:rPr>
          <w:rFonts w:asciiTheme="majorBidi" w:hAnsiTheme="majorBidi" w:cstheme="majorBidi"/>
        </w:rPr>
        <w:t xml:space="preserve"> is considered steep, </w:t>
      </w:r>
      <w:r w:rsidRPr="001D7355">
        <w:rPr>
          <w:rFonts w:asciiTheme="majorBidi" w:hAnsiTheme="majorBidi" w:cstheme="majorBidi"/>
          <w:b/>
        </w:rPr>
        <w:t>vi</w:t>
      </w:r>
      <w:r w:rsidRPr="001D7355">
        <w:rPr>
          <w:rFonts w:asciiTheme="majorBidi" w:hAnsiTheme="majorBidi" w:cstheme="majorBidi"/>
        </w:rPr>
        <w:t xml:space="preserve"> is a very powerful command line-based text editor. It is included by default in almost all Linux distributions and its original code was first created in 1976. An updated version of </w:t>
      </w:r>
      <w:r w:rsidRPr="001D7355">
        <w:rPr>
          <w:rFonts w:asciiTheme="majorBidi" w:hAnsiTheme="majorBidi" w:cstheme="majorBidi"/>
          <w:b/>
        </w:rPr>
        <w:t>vi</w:t>
      </w:r>
      <w:r w:rsidRPr="001D7355">
        <w:rPr>
          <w:rFonts w:asciiTheme="majorBidi" w:hAnsiTheme="majorBidi" w:cstheme="majorBidi"/>
        </w:rPr>
        <w:t xml:space="preserve"> is named </w:t>
      </w:r>
      <w:r w:rsidRPr="001D7355">
        <w:rPr>
          <w:rFonts w:asciiTheme="majorBidi" w:hAnsiTheme="majorBidi" w:cstheme="majorBidi"/>
          <w:b/>
        </w:rPr>
        <w:t>vim</w:t>
      </w:r>
      <w:r w:rsidRPr="001D7355">
        <w:rPr>
          <w:rFonts w:asciiTheme="majorBidi" w:hAnsiTheme="majorBidi" w:cstheme="majorBidi"/>
        </w:rPr>
        <w:t xml:space="preserve"> which stands for vi-improved. Today most </w:t>
      </w:r>
      <w:r w:rsidRPr="001D7355">
        <w:rPr>
          <w:rFonts w:asciiTheme="majorBidi" w:hAnsiTheme="majorBidi" w:cstheme="majorBidi"/>
          <w:b/>
        </w:rPr>
        <w:t>vi</w:t>
      </w:r>
      <w:r w:rsidRPr="001D7355">
        <w:rPr>
          <w:rFonts w:asciiTheme="majorBidi" w:hAnsiTheme="majorBidi" w:cstheme="majorBidi"/>
        </w:rPr>
        <w:t xml:space="preserve"> users are actually using the updated version, </w:t>
      </w:r>
      <w:r w:rsidRPr="001D7355">
        <w:rPr>
          <w:rFonts w:asciiTheme="majorBidi" w:hAnsiTheme="majorBidi" w:cstheme="majorBidi"/>
          <w:b/>
        </w:rPr>
        <w:t>vim</w:t>
      </w:r>
      <w:r w:rsidRPr="001D7355">
        <w:rPr>
          <w:rFonts w:asciiTheme="majorBidi" w:hAnsiTheme="majorBidi" w:cstheme="majorBidi"/>
        </w:rPr>
        <w:t xml:space="preserve">. </w:t>
      </w:r>
    </w:p>
    <w:p w:rsidRPr="001D7355" w:rsidR="00143CFB" w:rsidP="00143CFB" w:rsidRDefault="00143CFB" w14:paraId="0D676A4E" w14:textId="77777777">
      <w:pPr>
        <w:pStyle w:val="BodyTextL25"/>
        <w:tabs>
          <w:tab w:val="left" w:pos="10245"/>
        </w:tabs>
        <w:rPr>
          <w:rFonts w:asciiTheme="majorBidi" w:hAnsiTheme="majorBidi" w:cstheme="majorBidi"/>
        </w:rPr>
      </w:pPr>
      <w:r w:rsidRPr="001D7355">
        <w:rPr>
          <w:rFonts w:asciiTheme="majorBidi" w:hAnsiTheme="majorBidi" w:cstheme="majorBidi"/>
        </w:rPr>
        <w:t xml:space="preserve">Due to the lack of graphical support, </w:t>
      </w:r>
      <w:r w:rsidRPr="001D7355">
        <w:rPr>
          <w:rFonts w:asciiTheme="majorBidi" w:hAnsiTheme="majorBidi" w:cstheme="majorBidi"/>
          <w:b/>
        </w:rPr>
        <w:t>nano</w:t>
      </w:r>
      <w:r w:rsidRPr="001D7355">
        <w:rPr>
          <w:rFonts w:asciiTheme="majorBidi" w:hAnsiTheme="majorBidi" w:cstheme="majorBidi"/>
        </w:rPr>
        <w:t xml:space="preserve"> (or GNU </w:t>
      </w:r>
      <w:r w:rsidRPr="001D7355">
        <w:rPr>
          <w:rFonts w:asciiTheme="majorBidi" w:hAnsiTheme="majorBidi" w:cstheme="majorBidi"/>
          <w:b/>
        </w:rPr>
        <w:t>nano</w:t>
      </w:r>
      <w:r w:rsidRPr="001D7355">
        <w:rPr>
          <w:rFonts w:asciiTheme="majorBidi" w:hAnsiTheme="majorBidi" w:cstheme="majorBidi"/>
        </w:rPr>
        <w:t xml:space="preserve">) can be controlled solely through the keyboard. </w:t>
      </w:r>
      <w:r w:rsidRPr="001D7355">
        <w:rPr>
          <w:rFonts w:asciiTheme="majorBidi" w:hAnsiTheme="majorBidi" w:cstheme="majorBidi"/>
          <w:b/>
        </w:rPr>
        <w:t>CTRL+O</w:t>
      </w:r>
      <w:r w:rsidRPr="001D7355">
        <w:rPr>
          <w:rFonts w:asciiTheme="majorBidi" w:hAnsiTheme="majorBidi" w:cstheme="majorBidi"/>
        </w:rPr>
        <w:t xml:space="preserve"> saves the current file; </w:t>
      </w:r>
      <w:r w:rsidRPr="001D7355">
        <w:rPr>
          <w:rFonts w:asciiTheme="majorBidi" w:hAnsiTheme="majorBidi" w:cstheme="majorBidi"/>
          <w:b/>
        </w:rPr>
        <w:t xml:space="preserve">CTRL+W </w:t>
      </w:r>
      <w:r w:rsidRPr="001D7355">
        <w:rPr>
          <w:rFonts w:asciiTheme="majorBidi" w:hAnsiTheme="majorBidi" w:cstheme="majorBidi"/>
        </w:rPr>
        <w:t xml:space="preserve">opens the search menu. GNU </w:t>
      </w:r>
      <w:r w:rsidRPr="001D7355">
        <w:rPr>
          <w:rFonts w:asciiTheme="majorBidi" w:hAnsiTheme="majorBidi" w:cstheme="majorBidi"/>
          <w:b/>
        </w:rPr>
        <w:t>nano</w:t>
      </w:r>
      <w:r w:rsidRPr="001D7355">
        <w:rPr>
          <w:rFonts w:asciiTheme="majorBidi" w:hAnsiTheme="majorBidi" w:cstheme="majorBidi"/>
        </w:rPr>
        <w:t xml:space="preserve"> uses a two-line shortcut bar at the bottom of the screen, where a number of commands for the current context are listed. After nano is open, press </w:t>
      </w:r>
      <w:r w:rsidRPr="001D7355">
        <w:rPr>
          <w:rFonts w:asciiTheme="majorBidi" w:hAnsiTheme="majorBidi" w:cstheme="majorBidi"/>
          <w:b/>
        </w:rPr>
        <w:t>CTRL+G</w:t>
      </w:r>
      <w:r w:rsidRPr="001D7355">
        <w:rPr>
          <w:rFonts w:asciiTheme="majorBidi" w:hAnsiTheme="majorBidi" w:cstheme="majorBidi"/>
        </w:rPr>
        <w:t xml:space="preserve"> for the help screen and a complete list.</w:t>
      </w:r>
    </w:p>
    <w:p w:rsidRPr="001D7355" w:rsidR="00143CFB" w:rsidP="00143CFB" w:rsidRDefault="00143CFB" w14:paraId="5365DFD1" w14:textId="77777777">
      <w:pPr>
        <w:pStyle w:val="SubStepAlpha"/>
        <w:rPr>
          <w:rFonts w:asciiTheme="majorBidi" w:hAnsiTheme="majorBidi" w:cstheme="majorBidi"/>
        </w:rPr>
      </w:pPr>
      <w:r w:rsidRPr="001D7355">
        <w:rPr>
          <w:rFonts w:asciiTheme="majorBidi" w:hAnsiTheme="majorBidi" w:cstheme="majorBidi"/>
        </w:rPr>
        <w:t xml:space="preserve">In the terminal window, type </w:t>
      </w:r>
      <w:r w:rsidRPr="001D7355">
        <w:rPr>
          <w:rFonts w:asciiTheme="majorBidi" w:hAnsiTheme="majorBidi" w:cstheme="majorBidi"/>
          <w:b/>
        </w:rPr>
        <w:t>nano space.txt</w:t>
      </w:r>
      <w:r w:rsidRPr="001D7355">
        <w:rPr>
          <w:rFonts w:asciiTheme="majorBidi" w:hAnsiTheme="majorBidi" w:cstheme="majorBidi"/>
        </w:rPr>
        <w:t xml:space="preserve"> to open the text file created in Part 1.</w:t>
      </w:r>
    </w:p>
    <w:p w:rsidRPr="00A525AB" w:rsidR="00143CFB" w:rsidP="00143CFB" w:rsidRDefault="00143CFB" w14:paraId="06483896" w14:textId="77777777">
      <w:pPr>
        <w:pStyle w:val="CMD"/>
        <w:rPr>
          <w:b/>
        </w:rPr>
      </w:pPr>
      <w:r w:rsidRPr="005A76B7">
        <w:t>[analyst@secOps ~]$</w:t>
      </w:r>
      <w:r w:rsidRPr="000E0890">
        <w:t xml:space="preserve"> </w:t>
      </w:r>
      <w:r w:rsidRPr="00A525AB">
        <w:rPr>
          <w:b/>
        </w:rPr>
        <w:t>nano space.txt</w:t>
      </w:r>
    </w:p>
    <w:p w:rsidRPr="001D7355" w:rsidR="00143CFB" w:rsidP="00143CFB" w:rsidRDefault="00143CFB" w14:paraId="1BAF75F0" w14:textId="77777777">
      <w:pPr>
        <w:pStyle w:val="SubStepAlpha"/>
        <w:rPr>
          <w:rFonts w:asciiTheme="majorBidi" w:hAnsiTheme="majorBidi" w:cstheme="majorBidi"/>
        </w:rPr>
      </w:pPr>
      <w:r w:rsidRPr="001D7355">
        <w:rPr>
          <w:rFonts w:asciiTheme="majorBidi" w:hAnsiTheme="majorBidi" w:cstheme="majorBidi"/>
          <w:b/>
        </w:rPr>
        <w:t>nano</w:t>
      </w:r>
      <w:r w:rsidRPr="001D7355">
        <w:rPr>
          <w:rFonts w:asciiTheme="majorBidi" w:hAnsiTheme="majorBidi" w:cstheme="majorBidi"/>
        </w:rPr>
        <w:t xml:space="preserve"> will launch and automatically load the </w:t>
      </w:r>
      <w:r w:rsidRPr="001D7355">
        <w:rPr>
          <w:rFonts w:asciiTheme="majorBidi" w:hAnsiTheme="majorBidi" w:cstheme="majorBidi"/>
          <w:b/>
        </w:rPr>
        <w:t>space.txt</w:t>
      </w:r>
      <w:r w:rsidRPr="001D7355">
        <w:rPr>
          <w:rFonts w:asciiTheme="majorBidi" w:hAnsiTheme="majorBidi" w:cstheme="majorBidi"/>
        </w:rPr>
        <w:t xml:space="preserve"> text file. While the text may seem to be truncated or incomplete, it is not. Because the text was created with no return characters and line wrapping is not enabled, by default, </w:t>
      </w:r>
      <w:r w:rsidRPr="001D7355">
        <w:rPr>
          <w:rFonts w:asciiTheme="majorBidi" w:hAnsiTheme="majorBidi" w:cstheme="majorBidi"/>
          <w:b/>
        </w:rPr>
        <w:t>nano</w:t>
      </w:r>
      <w:r w:rsidRPr="001D7355">
        <w:rPr>
          <w:rFonts w:asciiTheme="majorBidi" w:hAnsiTheme="majorBidi" w:cstheme="majorBidi"/>
        </w:rPr>
        <w:t xml:space="preserve"> is displaying one long line of text.</w:t>
      </w:r>
    </w:p>
    <w:p w:rsidRPr="001D7355" w:rsidR="00143CFB" w:rsidP="00143CFB" w:rsidRDefault="00143CFB" w14:paraId="354C2871" w14:textId="77777777">
      <w:pPr>
        <w:pStyle w:val="SubStepAlpha"/>
        <w:numPr>
          <w:ilvl w:val="0"/>
          <w:numId w:val="0"/>
        </w:numPr>
        <w:ind w:left="720"/>
        <w:rPr>
          <w:rFonts w:asciiTheme="majorBidi" w:hAnsiTheme="majorBidi" w:cstheme="majorBidi"/>
        </w:rPr>
      </w:pPr>
      <w:r w:rsidRPr="001D7355">
        <w:rPr>
          <w:rFonts w:asciiTheme="majorBidi" w:hAnsiTheme="majorBidi" w:cstheme="majorBidi"/>
        </w:rPr>
        <w:t>Use the Home and End keyboard keys to quickly navigate to the beginning and to the end of a line, respectively.</w:t>
      </w:r>
    </w:p>
    <w:p w:rsidR="00781E67" w:rsidP="00781E67" w:rsidRDefault="00143CFB" w14:paraId="4DA4F301" w14:textId="77777777">
      <w:pPr>
        <w:pStyle w:val="BodyTextL50"/>
        <w:rPr>
          <w:rFonts w:asciiTheme="majorBidi" w:hAnsiTheme="majorBidi" w:cstheme="majorBidi"/>
        </w:rPr>
      </w:pPr>
      <w:r w:rsidRPr="4732317A" w:rsidR="00143CFB">
        <w:rPr>
          <w:rFonts w:ascii="Times New Roman" w:hAnsi="Times New Roman" w:cs="Times New Roman" w:asciiTheme="majorBidi" w:hAnsiTheme="majorBidi" w:cstheme="majorBidi"/>
        </w:rPr>
        <w:t>What character does nano use to represent that a line continues beyond the boundaries of the screen?</w:t>
      </w:r>
    </w:p>
    <w:p w:rsidR="0FC151E8" w:rsidP="4732317A" w:rsidRDefault="0FC151E8" w14:paraId="67288A28" w14:textId="42741F3C">
      <w:pPr>
        <w:pStyle w:val="BodyTextL50"/>
        <w:bidi w:val="0"/>
        <w:spacing w:before="120" w:beforeAutospacing="off" w:after="120" w:afterAutospacing="off" w:line="240" w:lineRule="auto"/>
        <w:ind w:left="720" w:right="0"/>
        <w:jc w:val="left"/>
      </w:pPr>
      <w:r w:rsidRPr="4732317A" w:rsidR="0FC151E8">
        <w:rPr>
          <w:rFonts w:ascii="Times New Roman" w:hAnsi="Times New Roman" w:cs="Times New Roman" w:asciiTheme="majorBidi" w:hAnsiTheme="majorBidi" w:cstheme="majorBidi"/>
          <w:b w:val="1"/>
          <w:bCs w:val="1"/>
          <w:i w:val="1"/>
          <w:iCs w:val="1"/>
        </w:rPr>
        <w:t>It uses &gt; to indicate that a line continues beyond the boundaries of the screen.</w:t>
      </w:r>
    </w:p>
    <w:p w:rsidRPr="00781E67" w:rsidR="00781E67" w:rsidP="00781E67" w:rsidRDefault="00781E67" w14:paraId="5FF2E1CE" w14:textId="77777777"/>
    <w:p w:rsidRPr="001D7355" w:rsidR="00143CFB" w:rsidP="00143CFB" w:rsidRDefault="00143CFB" w14:paraId="66512D9E" w14:textId="1F10AA17">
      <w:pPr>
        <w:pStyle w:val="SubStepAlpha"/>
        <w:rPr>
          <w:rFonts w:asciiTheme="majorBidi" w:hAnsiTheme="majorBidi" w:cstheme="majorBidi"/>
        </w:rPr>
      </w:pPr>
      <w:r w:rsidRPr="001D7355">
        <w:rPr>
          <w:rFonts w:asciiTheme="majorBidi" w:hAnsiTheme="majorBidi" w:cstheme="majorBidi"/>
        </w:rPr>
        <w:t xml:space="preserve">As shown on the bottom shortcut lines, </w:t>
      </w:r>
      <w:r w:rsidRPr="001D7355">
        <w:rPr>
          <w:rFonts w:asciiTheme="majorBidi" w:hAnsiTheme="majorBidi" w:cstheme="majorBidi"/>
          <w:b/>
        </w:rPr>
        <w:t xml:space="preserve">CTRL+X </w:t>
      </w:r>
      <w:r w:rsidRPr="001D7355">
        <w:rPr>
          <w:rFonts w:asciiTheme="majorBidi" w:hAnsiTheme="majorBidi" w:cstheme="majorBidi"/>
        </w:rPr>
        <w:t xml:space="preserve">can be used to exit </w:t>
      </w:r>
      <w:r w:rsidRPr="001D7355">
        <w:rPr>
          <w:rFonts w:asciiTheme="majorBidi" w:hAnsiTheme="majorBidi" w:cstheme="majorBidi"/>
          <w:b/>
        </w:rPr>
        <w:t>nano</w:t>
      </w:r>
      <w:r w:rsidRPr="001D7355">
        <w:rPr>
          <w:rFonts w:asciiTheme="majorBidi" w:hAnsiTheme="majorBidi" w:cstheme="majorBidi"/>
        </w:rPr>
        <w:t xml:space="preserve">. </w:t>
      </w:r>
      <w:r w:rsidRPr="001D7355">
        <w:rPr>
          <w:rFonts w:asciiTheme="majorBidi" w:hAnsiTheme="majorBidi" w:cstheme="majorBidi"/>
          <w:b/>
        </w:rPr>
        <w:t>nano</w:t>
      </w:r>
      <w:r w:rsidRPr="001D7355">
        <w:rPr>
          <w:rFonts w:asciiTheme="majorBidi" w:hAnsiTheme="majorBidi" w:cstheme="majorBidi"/>
        </w:rPr>
        <w:t xml:space="preserve"> will ask if you want to save the file before exiting (‘Y’ for Yes, or N for ‘No’). If ‘Y’ is chosen, you will be prompted to press enter to accept the given file name, or change the file name, or provide a file name if it is a new unnamed document.</w:t>
      </w:r>
    </w:p>
    <w:p w:rsidRPr="001D7355" w:rsidR="001A7573" w:rsidP="007E597A" w:rsidRDefault="00143CFB" w14:paraId="534FFC69" w14:textId="77777777">
      <w:pPr>
        <w:pStyle w:val="SubStepAlpha"/>
        <w:rPr>
          <w:rFonts w:asciiTheme="majorBidi" w:hAnsiTheme="majorBidi" w:cstheme="majorBidi"/>
        </w:rPr>
      </w:pPr>
      <w:r w:rsidRPr="001D7355">
        <w:rPr>
          <w:rFonts w:asciiTheme="majorBidi" w:hAnsiTheme="majorBidi" w:cstheme="majorBidi"/>
        </w:rPr>
        <w:t xml:space="preserve">To control </w:t>
      </w:r>
      <w:r w:rsidRPr="001D7355">
        <w:rPr>
          <w:rFonts w:asciiTheme="majorBidi" w:hAnsiTheme="majorBidi" w:cstheme="majorBidi"/>
          <w:b/>
        </w:rPr>
        <w:t>nano</w:t>
      </w:r>
      <w:r w:rsidRPr="001D7355">
        <w:rPr>
          <w:rFonts w:asciiTheme="majorBidi" w:hAnsiTheme="majorBidi" w:cstheme="majorBidi"/>
        </w:rPr>
        <w:t xml:space="preserve">, you can use </w:t>
      </w:r>
      <w:r w:rsidRPr="001D7355">
        <w:rPr>
          <w:rFonts w:asciiTheme="majorBidi" w:hAnsiTheme="majorBidi" w:cstheme="majorBidi"/>
          <w:b/>
        </w:rPr>
        <w:t>CTRL</w:t>
      </w:r>
      <w:r w:rsidRPr="001D7355">
        <w:rPr>
          <w:rFonts w:asciiTheme="majorBidi" w:hAnsiTheme="majorBidi" w:cstheme="majorBidi"/>
        </w:rPr>
        <w:t xml:space="preserve">, </w:t>
      </w:r>
      <w:r w:rsidRPr="001D7355">
        <w:rPr>
          <w:rFonts w:asciiTheme="majorBidi" w:hAnsiTheme="majorBidi" w:cstheme="majorBidi"/>
          <w:b/>
        </w:rPr>
        <w:t>ALT</w:t>
      </w:r>
      <w:r w:rsidRPr="001D7355">
        <w:rPr>
          <w:rFonts w:asciiTheme="majorBidi" w:hAnsiTheme="majorBidi" w:cstheme="majorBidi"/>
        </w:rPr>
        <w:t xml:space="preserve">, </w:t>
      </w:r>
      <w:r w:rsidRPr="001D7355">
        <w:rPr>
          <w:rFonts w:asciiTheme="majorBidi" w:hAnsiTheme="majorBidi" w:cstheme="majorBidi"/>
          <w:b/>
        </w:rPr>
        <w:t>ESCAPE</w:t>
      </w:r>
      <w:r w:rsidRPr="001D7355">
        <w:rPr>
          <w:rFonts w:asciiTheme="majorBidi" w:hAnsiTheme="majorBidi" w:cstheme="majorBidi"/>
        </w:rPr>
        <w:t xml:space="preserve"> or the META keys. The META key is the key on the keyboard with a Windows or Mac logo, depending on your keyboard configuration.</w:t>
      </w:r>
    </w:p>
    <w:p w:rsidRPr="001D7355" w:rsidR="001A7573" w:rsidP="007E597A" w:rsidRDefault="001A7573" w14:paraId="3E932535" w14:textId="77777777">
      <w:pPr>
        <w:pStyle w:val="BodyTextL50"/>
        <w:rPr>
          <w:rFonts w:asciiTheme="majorBidi" w:hAnsiTheme="majorBidi" w:cstheme="majorBidi"/>
        </w:rPr>
      </w:pPr>
      <w:r w:rsidRPr="001D7355">
        <w:rPr>
          <w:rFonts w:asciiTheme="majorBidi" w:hAnsiTheme="majorBidi" w:cstheme="majorBidi"/>
        </w:rPr>
        <w:t xml:space="preserve">Navigation in nano is very user friendly. Use the arrows to move around the files. Page Up and Page Down can also be used to skip forward or backwards entire pages. Spend some time with </w:t>
      </w:r>
      <w:r w:rsidRPr="001D7355">
        <w:rPr>
          <w:rFonts w:asciiTheme="majorBidi" w:hAnsiTheme="majorBidi" w:cstheme="majorBidi"/>
          <w:b/>
          <w:bCs/>
        </w:rPr>
        <w:t>nano</w:t>
      </w:r>
      <w:r w:rsidRPr="001D7355">
        <w:rPr>
          <w:rFonts w:asciiTheme="majorBidi" w:hAnsiTheme="majorBidi" w:cstheme="majorBidi"/>
        </w:rPr>
        <w:t xml:space="preserve"> and its help screen. To enter the help screen, press </w:t>
      </w:r>
      <w:r w:rsidRPr="001D7355">
        <w:rPr>
          <w:rFonts w:asciiTheme="majorBidi" w:hAnsiTheme="majorBidi" w:cstheme="majorBidi"/>
          <w:b/>
          <w:bCs/>
        </w:rPr>
        <w:t>CTRL+G</w:t>
      </w:r>
      <w:r w:rsidRPr="001D7355">
        <w:rPr>
          <w:rFonts w:asciiTheme="majorBidi" w:hAnsiTheme="majorBidi" w:cstheme="majorBidi"/>
        </w:rPr>
        <w:t xml:space="preserve">. Press </w:t>
      </w:r>
      <w:r w:rsidRPr="001D7355">
        <w:rPr>
          <w:rFonts w:asciiTheme="majorBidi" w:hAnsiTheme="majorBidi" w:cstheme="majorBidi"/>
          <w:b/>
          <w:bCs/>
        </w:rPr>
        <w:t>q</w:t>
      </w:r>
      <w:r w:rsidRPr="001D7355">
        <w:rPr>
          <w:rFonts w:asciiTheme="majorBidi" w:hAnsiTheme="majorBidi" w:cstheme="majorBidi"/>
        </w:rPr>
        <w:t xml:space="preserve"> to quit the help screen and return to document editing in nano.</w:t>
      </w:r>
    </w:p>
    <w:p w:rsidRPr="001D7355" w:rsidR="00143CFB" w:rsidP="003534C4" w:rsidRDefault="00143CFB" w14:paraId="2E072CA9" w14:textId="77777777">
      <w:pPr>
        <w:pStyle w:val="Heading2"/>
        <w:rPr>
          <w:rFonts w:asciiTheme="majorBidi" w:hAnsiTheme="majorBidi" w:cstheme="majorBidi"/>
        </w:rPr>
      </w:pPr>
      <w:r w:rsidRPr="001D7355">
        <w:rPr>
          <w:rFonts w:asciiTheme="majorBidi" w:hAnsiTheme="majorBidi" w:cstheme="majorBidi"/>
        </w:rPr>
        <w:t>Working with Configuration Files</w:t>
      </w:r>
    </w:p>
    <w:p w:rsidRPr="001D7355" w:rsidR="00143CFB" w:rsidP="00143CFB" w:rsidRDefault="00143CFB" w14:paraId="64491108" w14:textId="77777777">
      <w:pPr>
        <w:pStyle w:val="BodyTextL25"/>
        <w:rPr>
          <w:rFonts w:asciiTheme="majorBidi" w:hAnsiTheme="majorBidi" w:cstheme="majorBidi"/>
        </w:rPr>
      </w:pPr>
      <w:r w:rsidRPr="001D7355">
        <w:rPr>
          <w:rFonts w:asciiTheme="majorBidi" w:hAnsiTheme="majorBidi" w:cstheme="majorBidi"/>
        </w:rPr>
        <w:t>In Linux, everything is treated as a file, including the memory, the disks, the monitor output, the files, and the directories. From the operating system standpoint, everything is a file. It should be no surprise that the system itself is configured through files. Known as configuration files, they are usually text files and are used by various applications and services to store adjustments and settings for that specific application or service. Practically everything in Linux relies on configuration files to work. Some services have not one but several configuration files.</w:t>
      </w:r>
    </w:p>
    <w:p w:rsidRPr="001D7355" w:rsidR="00143CFB" w:rsidP="00143CFB" w:rsidRDefault="00143CFB" w14:paraId="621F3E3D" w14:textId="77777777">
      <w:pPr>
        <w:pStyle w:val="BodyTextL25"/>
        <w:rPr>
          <w:rFonts w:asciiTheme="majorBidi" w:hAnsiTheme="majorBidi" w:cstheme="majorBidi"/>
        </w:rPr>
      </w:pPr>
      <w:r w:rsidRPr="001D7355">
        <w:rPr>
          <w:rFonts w:asciiTheme="majorBidi" w:hAnsiTheme="majorBidi" w:cstheme="majorBidi"/>
        </w:rPr>
        <w:t>Users with proper permission levels use text editors to change the contents of such configuration files. After the changes are made, the file is saved and can be used by the related service or application. Users are able to specify exactly how they want any given application or service to behave. When launched, services and applications check the contents of specific configuration files and adjust their behavior accordingly.</w:t>
      </w:r>
    </w:p>
    <w:p w:rsidRPr="001D7355" w:rsidR="00143CFB" w:rsidP="003534C4" w:rsidRDefault="00143CFB" w14:paraId="63A39E4C" w14:textId="77777777">
      <w:pPr>
        <w:pStyle w:val="Heading3"/>
        <w:rPr>
          <w:rFonts w:asciiTheme="majorBidi" w:hAnsiTheme="majorBidi" w:cstheme="majorBidi"/>
        </w:rPr>
      </w:pPr>
      <w:r w:rsidRPr="001D7355">
        <w:rPr>
          <w:rFonts w:asciiTheme="majorBidi" w:hAnsiTheme="majorBidi" w:cstheme="majorBidi"/>
        </w:rPr>
        <w:lastRenderedPageBreak/>
        <w:t>Locating Configuration Files</w:t>
      </w:r>
    </w:p>
    <w:p w:rsidRPr="001D7355" w:rsidR="00143CFB" w:rsidP="00143CFB" w:rsidRDefault="00143CFB" w14:paraId="16FCB848" w14:textId="77777777">
      <w:pPr>
        <w:pStyle w:val="BodyTextL25"/>
        <w:rPr>
          <w:rFonts w:asciiTheme="majorBidi" w:hAnsiTheme="majorBidi" w:cstheme="majorBidi"/>
        </w:rPr>
      </w:pPr>
      <w:r w:rsidRPr="001D7355">
        <w:rPr>
          <w:rFonts w:asciiTheme="majorBidi" w:hAnsiTheme="majorBidi" w:cstheme="majorBidi"/>
        </w:rPr>
        <w:t xml:space="preserve">The program author defines the location of configuration for a given program (service or application). Because of that, the documentation should be consulted when assessing the location of the configuration file. Conventionally however, in Linux, configuration files that are used to configure user applications are often placed in the user’s home directory while configuration files used to control system-wide services are placed in the </w:t>
      </w:r>
      <w:r w:rsidRPr="001D7355">
        <w:rPr>
          <w:rFonts w:asciiTheme="majorBidi" w:hAnsiTheme="majorBidi" w:cstheme="majorBidi"/>
          <w:b/>
        </w:rPr>
        <w:t xml:space="preserve">/etc </w:t>
      </w:r>
      <w:r w:rsidRPr="001D7355">
        <w:rPr>
          <w:rFonts w:asciiTheme="majorBidi" w:hAnsiTheme="majorBidi" w:cstheme="majorBidi"/>
        </w:rPr>
        <w:t>directory. Users always have permission to write to their own home directories and are able to configure the behavior of applications they use.</w:t>
      </w:r>
    </w:p>
    <w:p w:rsidRPr="001D7355" w:rsidR="00143CFB" w:rsidP="00143CFB" w:rsidRDefault="00143CFB" w14:paraId="7836607E" w14:textId="77777777">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all the files in the </w:t>
      </w:r>
      <w:r w:rsidRPr="001D7355">
        <w:rPr>
          <w:rFonts w:asciiTheme="majorBidi" w:hAnsiTheme="majorBidi" w:cstheme="majorBidi"/>
          <w:b/>
        </w:rPr>
        <w:t>analyst</w:t>
      </w:r>
      <w:r w:rsidRPr="001D7355">
        <w:rPr>
          <w:rFonts w:asciiTheme="majorBidi" w:hAnsiTheme="majorBidi" w:cstheme="majorBidi"/>
        </w:rPr>
        <w:t xml:space="preserve"> home directory:</w:t>
      </w:r>
    </w:p>
    <w:p w:rsidRPr="00A525AB" w:rsidR="00143CFB" w:rsidP="00143CFB" w:rsidRDefault="00143CFB" w14:paraId="5920C6C5" w14:textId="77777777">
      <w:pPr>
        <w:pStyle w:val="CMD"/>
      </w:pPr>
      <w:r w:rsidRPr="00A525AB">
        <w:t xml:space="preserve">[analyst@secOps ~]$ </w:t>
      </w:r>
      <w:r w:rsidRPr="00A525AB">
        <w:rPr>
          <w:b/>
        </w:rPr>
        <w:t>ls –l</w:t>
      </w:r>
    </w:p>
    <w:p w:rsidRPr="00EB312A" w:rsidR="00143CFB" w:rsidP="00143CFB" w:rsidRDefault="00143CFB" w14:paraId="59765D4A" w14:textId="77777777">
      <w:pPr>
        <w:pStyle w:val="CMD"/>
        <w:rPr>
          <w:sz w:val="18"/>
        </w:rPr>
      </w:pPr>
      <w:r w:rsidRPr="00EB312A">
        <w:rPr>
          <w:sz w:val="18"/>
        </w:rPr>
        <w:t>total 20</w:t>
      </w:r>
    </w:p>
    <w:p w:rsidRPr="00EB312A" w:rsidR="00143CFB" w:rsidP="00143CFB" w:rsidRDefault="00143CFB" w14:paraId="2CE5C50A" w14:textId="77777777">
      <w:pPr>
        <w:pStyle w:val="CMD"/>
        <w:rPr>
          <w:sz w:val="18"/>
        </w:rPr>
      </w:pPr>
      <w:r w:rsidRPr="00EB312A">
        <w:rPr>
          <w:sz w:val="18"/>
        </w:rPr>
        <w:t>drwxr-xr-x 2 analyst analyst 4096 Mar 22  2018 Desktop</w:t>
      </w:r>
    </w:p>
    <w:p w:rsidRPr="00EB312A" w:rsidR="00143CFB" w:rsidP="00143CFB" w:rsidRDefault="00143CFB" w14:paraId="05C4CC5B" w14:textId="77777777">
      <w:pPr>
        <w:pStyle w:val="CMD"/>
        <w:rPr>
          <w:sz w:val="18"/>
        </w:rPr>
      </w:pPr>
      <w:r w:rsidRPr="00EB312A">
        <w:rPr>
          <w:sz w:val="18"/>
        </w:rPr>
        <w:t>drwxr-xr-x 3 analyst analyst 4096 Apr  2 14:44 Downloads</w:t>
      </w:r>
    </w:p>
    <w:p w:rsidRPr="00EB312A" w:rsidR="00143CFB" w:rsidP="00143CFB" w:rsidRDefault="00143CFB" w14:paraId="69E0699E" w14:textId="77777777">
      <w:pPr>
        <w:pStyle w:val="CMD"/>
        <w:rPr>
          <w:sz w:val="18"/>
        </w:rPr>
      </w:pPr>
      <w:r w:rsidRPr="00EB312A">
        <w:rPr>
          <w:sz w:val="18"/>
        </w:rPr>
        <w:t>drwxr-xr-x 9 analyst analyst 4096 Jul 19  2018 lab.support.files</w:t>
      </w:r>
    </w:p>
    <w:p w:rsidRPr="00EB312A" w:rsidR="00143CFB" w:rsidP="00143CFB" w:rsidRDefault="00143CFB" w14:paraId="6140B2D4" w14:textId="77777777">
      <w:pPr>
        <w:pStyle w:val="CMD"/>
        <w:rPr>
          <w:sz w:val="18"/>
        </w:rPr>
      </w:pPr>
      <w:r w:rsidRPr="00EB312A">
        <w:rPr>
          <w:sz w:val="18"/>
        </w:rPr>
        <w:t>drwxr-xr-x 2 analyst analyst 4096 Mar 21  2018 second_drive</w:t>
      </w:r>
    </w:p>
    <w:p w:rsidR="00143CFB" w:rsidP="00143CFB" w:rsidRDefault="00143CFB" w14:paraId="0A196674" w14:textId="77777777">
      <w:pPr>
        <w:pStyle w:val="CMDOutput"/>
      </w:pPr>
      <w:r w:rsidRPr="00EB312A">
        <w:t>-rw-r--r-- 1 analyst analyst  255 Apr 17 16:42 space.txt</w:t>
      </w:r>
    </w:p>
    <w:p w:rsidRPr="001D7355" w:rsidR="00143CFB" w:rsidP="00143CFB" w:rsidRDefault="00143CFB" w14:paraId="0B7C3826" w14:textId="77777777">
      <w:pPr>
        <w:pStyle w:val="BodyTextL50"/>
        <w:rPr>
          <w:rFonts w:asciiTheme="majorBidi" w:hAnsiTheme="majorBidi" w:cstheme="majorBidi"/>
        </w:rPr>
      </w:pPr>
      <w:r w:rsidRPr="001D7355">
        <w:rPr>
          <w:rFonts w:asciiTheme="majorBidi" w:hAnsiTheme="majorBidi" w:cstheme="majorBidi"/>
        </w:rPr>
        <w:t>While a few files are displayed, none of them seem to be configuration files. This is because it is convention to hide home-directory-hosted configuration files by preceding their names with a “.” (dot) character.</w:t>
      </w:r>
    </w:p>
    <w:p w:rsidRPr="001D7355" w:rsidR="00143CFB" w:rsidP="00143CFB" w:rsidRDefault="00143CFB" w14:paraId="3782D2A3" w14:textId="77777777">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again but this time add the </w:t>
      </w:r>
      <w:r w:rsidRPr="001D7355">
        <w:rPr>
          <w:rFonts w:asciiTheme="majorBidi" w:hAnsiTheme="majorBidi" w:cstheme="majorBidi"/>
          <w:b/>
        </w:rPr>
        <w:t>–a</w:t>
      </w:r>
      <w:r w:rsidRPr="001D7355">
        <w:rPr>
          <w:rFonts w:asciiTheme="majorBidi" w:hAnsiTheme="majorBidi" w:cstheme="majorBidi"/>
        </w:rPr>
        <w:t xml:space="preserve"> option to also include hidden files in the output:</w:t>
      </w:r>
    </w:p>
    <w:p w:rsidRPr="0056680E" w:rsidR="00143CFB" w:rsidP="00143CFB" w:rsidRDefault="00143CFB" w14:paraId="30D77FF9" w14:textId="77777777">
      <w:pPr>
        <w:pStyle w:val="CMD"/>
        <w:rPr>
          <w:lang w:val="fr-FR"/>
        </w:rPr>
      </w:pPr>
      <w:r w:rsidRPr="0056680E">
        <w:rPr>
          <w:lang w:val="fr-FR"/>
        </w:rPr>
        <w:t xml:space="preserve">[analyst@secOps ~]$ </w:t>
      </w:r>
      <w:r w:rsidRPr="0056680E">
        <w:rPr>
          <w:b/>
          <w:lang w:val="fr-FR"/>
        </w:rPr>
        <w:t>ls –la</w:t>
      </w:r>
    </w:p>
    <w:p w:rsidRPr="0056680E" w:rsidR="00143CFB" w:rsidP="00143CFB" w:rsidRDefault="00143CFB" w14:paraId="5655353E" w14:textId="77777777">
      <w:pPr>
        <w:pStyle w:val="CMD"/>
        <w:rPr>
          <w:sz w:val="18"/>
          <w:lang w:val="fr-FR"/>
        </w:rPr>
      </w:pPr>
      <w:r w:rsidRPr="0056680E">
        <w:rPr>
          <w:sz w:val="18"/>
          <w:lang w:val="fr-FR"/>
        </w:rPr>
        <w:t>total 144</w:t>
      </w:r>
    </w:p>
    <w:p w:rsidRPr="00EB312A" w:rsidR="00143CFB" w:rsidP="00143CFB" w:rsidRDefault="00143CFB" w14:paraId="1DE877CC" w14:textId="77777777">
      <w:pPr>
        <w:pStyle w:val="CMD"/>
        <w:rPr>
          <w:sz w:val="18"/>
        </w:rPr>
      </w:pPr>
      <w:r w:rsidRPr="00EB312A">
        <w:rPr>
          <w:sz w:val="18"/>
        </w:rPr>
        <w:t>drwx------ 14 analyst analyst  4096 Apr 17 16:34 .</w:t>
      </w:r>
    </w:p>
    <w:p w:rsidRPr="00EB312A" w:rsidR="00143CFB" w:rsidP="00143CFB" w:rsidRDefault="00143CFB" w14:paraId="7A4892A4" w14:textId="77777777">
      <w:pPr>
        <w:pStyle w:val="CMD"/>
        <w:rPr>
          <w:sz w:val="18"/>
        </w:rPr>
      </w:pPr>
      <w:r w:rsidRPr="00EB312A">
        <w:rPr>
          <w:sz w:val="18"/>
        </w:rPr>
        <w:t>drwxr-xr-x  3 root    root     4096 Mar 20  2018 ..</w:t>
      </w:r>
    </w:p>
    <w:p w:rsidRPr="00EB312A" w:rsidR="00143CFB" w:rsidP="00143CFB" w:rsidRDefault="00143CFB" w14:paraId="4D2E8CFF" w14:textId="77777777">
      <w:pPr>
        <w:pStyle w:val="CMD"/>
        <w:rPr>
          <w:sz w:val="18"/>
        </w:rPr>
      </w:pPr>
      <w:r w:rsidRPr="00EB312A">
        <w:rPr>
          <w:sz w:val="18"/>
        </w:rPr>
        <w:t>-rw-------  1 analyst analyst   424 Apr 17 12:52 .bash_history</w:t>
      </w:r>
    </w:p>
    <w:p w:rsidRPr="00EB312A" w:rsidR="00143CFB" w:rsidP="00143CFB" w:rsidRDefault="00143CFB" w14:paraId="0DE3F060" w14:textId="77777777">
      <w:pPr>
        <w:pStyle w:val="CMD"/>
        <w:rPr>
          <w:sz w:val="18"/>
        </w:rPr>
      </w:pPr>
      <w:r w:rsidRPr="00EB312A">
        <w:rPr>
          <w:sz w:val="18"/>
        </w:rPr>
        <w:t>-rw-r--r--  1 analyst analyst    21 Feb  7  2018 .bash_logout</w:t>
      </w:r>
    </w:p>
    <w:p w:rsidRPr="00EB312A" w:rsidR="00143CFB" w:rsidP="00143CFB" w:rsidRDefault="00143CFB" w14:paraId="7C894F44" w14:textId="77777777">
      <w:pPr>
        <w:pStyle w:val="CMD"/>
        <w:rPr>
          <w:sz w:val="18"/>
        </w:rPr>
      </w:pPr>
      <w:r w:rsidRPr="00EB312A">
        <w:rPr>
          <w:sz w:val="18"/>
        </w:rPr>
        <w:t>-rw-r--r--  1 analyst analyst    57 Feb  7  2018 .bash_profile</w:t>
      </w:r>
    </w:p>
    <w:p w:rsidRPr="00EB312A" w:rsidR="00143CFB" w:rsidP="00143CFB" w:rsidRDefault="00143CFB" w14:paraId="3AB2CCFA" w14:textId="77777777">
      <w:pPr>
        <w:pStyle w:val="CMD"/>
        <w:rPr>
          <w:sz w:val="18"/>
        </w:rPr>
      </w:pPr>
      <w:r w:rsidRPr="00EB312A">
        <w:rPr>
          <w:sz w:val="18"/>
        </w:rPr>
        <w:t>-rw-r--r--  1 analyst analyst    97 Mar 20  2018 .bashrc</w:t>
      </w:r>
    </w:p>
    <w:p w:rsidRPr="00EB312A" w:rsidR="00143CFB" w:rsidP="00143CFB" w:rsidRDefault="00143CFB" w14:paraId="786E7499" w14:textId="77777777">
      <w:pPr>
        <w:pStyle w:val="CMD"/>
        <w:rPr>
          <w:sz w:val="18"/>
        </w:rPr>
      </w:pPr>
      <w:r w:rsidRPr="00EB312A">
        <w:rPr>
          <w:sz w:val="18"/>
        </w:rPr>
        <w:t>-rw-r--r--  1 analyst analyst   141 Feb  7  2018 .bashrc_stock</w:t>
      </w:r>
    </w:p>
    <w:p w:rsidRPr="0056680E" w:rsidR="00143CFB" w:rsidP="00143CFB" w:rsidRDefault="00143CFB" w14:paraId="407C135C" w14:textId="77777777">
      <w:pPr>
        <w:pStyle w:val="CMD"/>
        <w:rPr>
          <w:sz w:val="18"/>
          <w:lang w:val="fr-FR"/>
        </w:rPr>
      </w:pPr>
      <w:r w:rsidRPr="0056680E">
        <w:rPr>
          <w:sz w:val="18"/>
          <w:lang w:val="fr-FR"/>
        </w:rPr>
        <w:t>drwxr-xr-x  8 analyst analyst  4096 Mar 25 12:18 .cache</w:t>
      </w:r>
    </w:p>
    <w:p w:rsidRPr="00EB312A" w:rsidR="00143CFB" w:rsidP="00143CFB" w:rsidRDefault="00143CFB" w14:paraId="72FF7AF9" w14:textId="77777777">
      <w:pPr>
        <w:pStyle w:val="CMD"/>
        <w:rPr>
          <w:sz w:val="18"/>
        </w:rPr>
      </w:pPr>
      <w:r w:rsidRPr="00EB312A">
        <w:rPr>
          <w:sz w:val="18"/>
        </w:rPr>
        <w:t>drwxr-xr-x 10 analyst analyst  4096 Jul 19  2018 .config</w:t>
      </w:r>
    </w:p>
    <w:p w:rsidRPr="00EB312A" w:rsidR="00143CFB" w:rsidP="00143CFB" w:rsidRDefault="00143CFB" w14:paraId="4E1D9865" w14:textId="77777777">
      <w:pPr>
        <w:pStyle w:val="CMD"/>
        <w:rPr>
          <w:sz w:val="18"/>
        </w:rPr>
      </w:pPr>
      <w:r w:rsidRPr="00EB312A">
        <w:rPr>
          <w:sz w:val="18"/>
        </w:rPr>
        <w:t>drwxr-xr-x  2 analyst analyst  4096 Mar 22  2018 Desktop</w:t>
      </w:r>
    </w:p>
    <w:p w:rsidRPr="00EB312A" w:rsidR="00143CFB" w:rsidP="00143CFB" w:rsidRDefault="00143CFB" w14:paraId="606C30EF" w14:textId="77777777">
      <w:pPr>
        <w:pStyle w:val="CMD"/>
        <w:rPr>
          <w:sz w:val="18"/>
        </w:rPr>
      </w:pPr>
      <w:r w:rsidRPr="00EB312A">
        <w:rPr>
          <w:sz w:val="18"/>
        </w:rPr>
        <w:t>-rw-r--r--  1 analyst analyst    23 Mar 23  2018 .dmrc</w:t>
      </w:r>
    </w:p>
    <w:p w:rsidRPr="00EB312A" w:rsidR="00143CFB" w:rsidP="00143CFB" w:rsidRDefault="00143CFB" w14:paraId="319E1D49" w14:textId="77777777">
      <w:pPr>
        <w:pStyle w:val="CMD"/>
        <w:rPr>
          <w:sz w:val="18"/>
        </w:rPr>
      </w:pPr>
      <w:r w:rsidRPr="00EB312A">
        <w:rPr>
          <w:sz w:val="18"/>
        </w:rPr>
        <w:t>drwxr-xr-x  3 analyst analyst  4096 Apr  2 14:44 Downloads</w:t>
      </w:r>
    </w:p>
    <w:p w:rsidRPr="00EB312A" w:rsidR="00143CFB" w:rsidP="00143CFB" w:rsidRDefault="00143CFB" w14:paraId="19D658E8" w14:textId="77777777">
      <w:pPr>
        <w:pStyle w:val="CMD"/>
        <w:rPr>
          <w:sz w:val="18"/>
        </w:rPr>
      </w:pPr>
      <w:r w:rsidRPr="00EB312A">
        <w:rPr>
          <w:sz w:val="18"/>
        </w:rPr>
        <w:t>drwx------  3 analyst analyst  4096 Mar 22  2018 .gnupg</w:t>
      </w:r>
    </w:p>
    <w:p w:rsidRPr="00EB312A" w:rsidR="00143CFB" w:rsidP="00143CFB" w:rsidRDefault="00143CFB" w14:paraId="4F1D7886" w14:textId="77777777">
      <w:pPr>
        <w:pStyle w:val="CMD"/>
        <w:rPr>
          <w:sz w:val="18"/>
        </w:rPr>
      </w:pPr>
      <w:r w:rsidRPr="00EB312A">
        <w:rPr>
          <w:sz w:val="18"/>
        </w:rPr>
        <w:t>-rw-------  1 analyst analyst  2520 Mar 24 12:32 .ICEauthority</w:t>
      </w:r>
    </w:p>
    <w:p w:rsidRPr="00EB312A" w:rsidR="00143CFB" w:rsidP="00143CFB" w:rsidRDefault="00143CFB" w14:paraId="38A58805" w14:textId="77777777">
      <w:pPr>
        <w:pStyle w:val="CMD"/>
        <w:rPr>
          <w:sz w:val="18"/>
        </w:rPr>
      </w:pPr>
      <w:r w:rsidRPr="00EB312A">
        <w:rPr>
          <w:sz w:val="18"/>
        </w:rPr>
        <w:t>drwxr-xr-x  2 analyst analyst  4096 Mar 24  2018 .idlerc</w:t>
      </w:r>
    </w:p>
    <w:p w:rsidRPr="00EB312A" w:rsidR="00143CFB" w:rsidP="00143CFB" w:rsidRDefault="00143CFB" w14:paraId="415FEB67" w14:textId="77777777">
      <w:pPr>
        <w:pStyle w:val="CMD"/>
        <w:rPr>
          <w:sz w:val="18"/>
        </w:rPr>
      </w:pPr>
      <w:r w:rsidRPr="00EB312A">
        <w:rPr>
          <w:sz w:val="18"/>
        </w:rPr>
        <w:t>drwxr-xr-x  9 analyst analyst  4096 Jul 19  2018 lab.support.files</w:t>
      </w:r>
    </w:p>
    <w:p w:rsidRPr="00EB312A" w:rsidR="00143CFB" w:rsidP="00143CFB" w:rsidRDefault="00143CFB" w14:paraId="17D6A21E" w14:textId="77777777">
      <w:pPr>
        <w:pStyle w:val="CMD"/>
        <w:rPr>
          <w:sz w:val="18"/>
        </w:rPr>
      </w:pPr>
      <w:r w:rsidRPr="00EB312A">
        <w:rPr>
          <w:sz w:val="18"/>
        </w:rPr>
        <w:t>-rw-------  1 analyst analyst    61 Mar 24 12:36 .lesshst</w:t>
      </w:r>
    </w:p>
    <w:p w:rsidRPr="00EB312A" w:rsidR="00143CFB" w:rsidP="00143CFB" w:rsidRDefault="00143CFB" w14:paraId="20160841" w14:textId="77777777">
      <w:pPr>
        <w:pStyle w:val="CMD"/>
        <w:rPr>
          <w:sz w:val="18"/>
        </w:rPr>
      </w:pPr>
      <w:r w:rsidRPr="00EB312A">
        <w:rPr>
          <w:sz w:val="18"/>
        </w:rPr>
        <w:t>drwxr-xr-x  3 analyst analyst  4096 Mar 22  2018 .local</w:t>
      </w:r>
    </w:p>
    <w:p w:rsidRPr="00EB312A" w:rsidR="00143CFB" w:rsidP="00143CFB" w:rsidRDefault="00143CFB" w14:paraId="084777AA" w14:textId="77777777">
      <w:pPr>
        <w:pStyle w:val="CMD"/>
        <w:rPr>
          <w:sz w:val="18"/>
        </w:rPr>
      </w:pPr>
      <w:r w:rsidRPr="00EB312A">
        <w:rPr>
          <w:sz w:val="18"/>
        </w:rPr>
        <w:t>drwx------  5 analyst analyst  4096 Mar 24  2018 .mozilla</w:t>
      </w:r>
    </w:p>
    <w:p w:rsidRPr="00EB312A" w:rsidR="00143CFB" w:rsidP="00143CFB" w:rsidRDefault="00143CFB" w14:paraId="38C66443" w14:textId="77777777">
      <w:pPr>
        <w:pStyle w:val="CMD"/>
        <w:rPr>
          <w:sz w:val="18"/>
        </w:rPr>
      </w:pPr>
      <w:r w:rsidRPr="00EB312A">
        <w:rPr>
          <w:sz w:val="18"/>
        </w:rPr>
        <w:t>drwxr-xr-x  2 analyst analyst  4096 Mar 21  2018 second_drive</w:t>
      </w:r>
    </w:p>
    <w:p w:rsidR="00143CFB" w:rsidP="00143CFB" w:rsidRDefault="00143CFB" w14:paraId="2E013E53" w14:textId="77777777">
      <w:pPr>
        <w:pStyle w:val="CMDOutput"/>
      </w:pPr>
      <w:r w:rsidRPr="00EB312A">
        <w:t>-rw-r--r--  1 analyst analyst   255 Apr 17 16:42 space.txt</w:t>
      </w:r>
    </w:p>
    <w:p w:rsidRPr="004A215F" w:rsidR="00143CFB" w:rsidP="00143CFB" w:rsidRDefault="00143CFB" w14:paraId="00C0C3C8" w14:textId="77777777">
      <w:pPr>
        <w:pStyle w:val="CMDOutput"/>
        <w:rPr>
          <w:rStyle w:val="AnswerGray"/>
          <w:rFonts w:ascii="Courier New" w:hAnsi="Courier New"/>
          <w:sz w:val="18"/>
        </w:rPr>
      </w:pPr>
      <w:r>
        <w:t>&lt;Some output omitted&gt;</w:t>
      </w:r>
    </w:p>
    <w:p w:rsidRPr="001D7355" w:rsidR="00143CFB" w:rsidP="00143CFB" w:rsidRDefault="00143CFB" w14:paraId="7E238A06" w14:textId="77777777">
      <w:pPr>
        <w:pStyle w:val="SubStepAlpha"/>
        <w:rPr>
          <w:rFonts w:asciiTheme="majorBidi" w:hAnsiTheme="majorBidi" w:cstheme="majorBidi"/>
        </w:rPr>
      </w:pPr>
      <w:r w:rsidRPr="001D7355">
        <w:rPr>
          <w:rFonts w:asciiTheme="majorBidi" w:hAnsiTheme="majorBidi" w:cstheme="majorBidi"/>
        </w:rPr>
        <w:t xml:space="preserve">Use </w:t>
      </w:r>
      <w:r w:rsidRPr="001D7355">
        <w:rPr>
          <w:rFonts w:asciiTheme="majorBidi" w:hAnsiTheme="majorBidi" w:cstheme="majorBidi"/>
          <w:b/>
          <w:bCs/>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.bashrc</w:t>
      </w:r>
      <w:r w:rsidRPr="001D7355">
        <w:rPr>
          <w:rFonts w:asciiTheme="majorBidi" w:hAnsiTheme="majorBidi" w:cstheme="majorBidi"/>
        </w:rPr>
        <w:t xml:space="preserve"> file. This file is used to configure user-specific terminal behavior and customization.</w:t>
      </w:r>
    </w:p>
    <w:p w:rsidR="00143CFB" w:rsidP="00143CFB" w:rsidRDefault="00143CFB" w14:paraId="3472F521" w14:textId="77777777">
      <w:pPr>
        <w:pStyle w:val="CMD"/>
        <w:rPr>
          <w:b/>
        </w:rPr>
      </w:pPr>
      <w:r w:rsidRPr="00536182">
        <w:t>[analyst@secOps ~]$</w:t>
      </w:r>
      <w:r w:rsidRPr="000E0890">
        <w:rPr>
          <w:b/>
        </w:rPr>
        <w:t xml:space="preserve"> </w:t>
      </w:r>
      <w:r>
        <w:rPr>
          <w:b/>
        </w:rPr>
        <w:t>cat .bashrc</w:t>
      </w:r>
    </w:p>
    <w:p w:rsidRPr="00D21234" w:rsidR="00143CFB" w:rsidP="00143CFB" w:rsidRDefault="00143CFB" w14:paraId="3932B60D" w14:textId="77777777">
      <w:pPr>
        <w:pStyle w:val="CMDOutput"/>
      </w:pPr>
      <w:r w:rsidRPr="00D21234">
        <w:t>export EDITOR=vim</w:t>
      </w:r>
    </w:p>
    <w:p w:rsidRPr="00D21234" w:rsidR="00143CFB" w:rsidP="00143CFB" w:rsidRDefault="00143CFB" w14:paraId="697EDA00" w14:textId="77777777">
      <w:pPr>
        <w:pStyle w:val="CMDOutput"/>
      </w:pPr>
    </w:p>
    <w:p w:rsidRPr="00F816B3" w:rsidR="00143CFB" w:rsidP="00143CFB" w:rsidRDefault="00143CFB" w14:paraId="427E2491" w14:textId="77777777">
      <w:pPr>
        <w:pStyle w:val="CMDOutput"/>
        <w:rPr>
          <w:lang w:val="pt-BR"/>
        </w:rPr>
      </w:pPr>
      <w:r w:rsidRPr="00F816B3">
        <w:rPr>
          <w:lang w:val="pt-BR"/>
        </w:rPr>
        <w:t>PS1='\[\e[1;32m\][\u@\h \W]\$\[\e[0m\] '</w:t>
      </w:r>
    </w:p>
    <w:p w:rsidRPr="00F816B3" w:rsidR="00143CFB" w:rsidP="00143CFB" w:rsidRDefault="00143CFB" w14:paraId="7C4D9E19" w14:textId="77777777">
      <w:pPr>
        <w:pStyle w:val="CMDOutput"/>
        <w:rPr>
          <w:lang w:val="pt-BR"/>
        </w:rPr>
      </w:pPr>
      <w:r w:rsidRPr="00F816B3">
        <w:rPr>
          <w:lang w:val="pt-BR"/>
        </w:rPr>
        <w:lastRenderedPageBreak/>
        <w:t>alias ls="ls --color"</w:t>
      </w:r>
    </w:p>
    <w:p w:rsidRPr="00F816B3" w:rsidR="00143CFB" w:rsidP="00143CFB" w:rsidRDefault="00143CFB" w14:paraId="48B7139A" w14:textId="77777777">
      <w:pPr>
        <w:pStyle w:val="CMDOutput"/>
        <w:rPr>
          <w:b/>
          <w:lang w:val="pt-BR"/>
        </w:rPr>
      </w:pPr>
      <w:r w:rsidRPr="00F816B3">
        <w:rPr>
          <w:lang w:val="pt-BR"/>
        </w:rPr>
        <w:t>alias vi="vim"</w:t>
      </w:r>
    </w:p>
    <w:p w:rsidRPr="001D7355" w:rsidR="00143CFB" w:rsidP="00BB7DB0" w:rsidRDefault="00143CFB" w14:paraId="3277D1CA" w14:textId="77777777">
      <w:pPr>
        <w:pStyle w:val="BodyTextL5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Do not worry too much about the syntax of .bashrc at this point. The important thing to notice is that .bashrc contains configuration for the terminal. For example, the line PS1='\[\e[1;32m\][\u@\h \W]\$\[\e[0m\] ' defines the prompt structure of the prompt displayed by the terminal: [username@hostname current_dir] followed by a dollar sign, all in green. A few other configurations include shortcuts to commands such as ls and vi. In this case, every time the user types ls, the shell automatically converts that to ls –color to display a color-coded output for ls (directories in blue, regular files in grey, executable files in green, etc.)</w:t>
      </w:r>
    </w:p>
    <w:p w:rsidRPr="001D7355" w:rsidR="00143CFB" w:rsidP="00143CFB" w:rsidRDefault="00143CFB" w14:paraId="39B7F9DD" w14:textId="77777777">
      <w:pPr>
        <w:pStyle w:val="BodyTextL50"/>
        <w:rPr>
          <w:rFonts w:asciiTheme="majorBidi" w:hAnsiTheme="majorBidi" w:cstheme="majorBidi"/>
        </w:rPr>
      </w:pPr>
      <w:r w:rsidRPr="001D7355">
        <w:rPr>
          <w:rFonts w:asciiTheme="majorBidi" w:hAnsiTheme="majorBidi" w:cstheme="majorBidi"/>
        </w:rPr>
        <w:t>The specific syntax is out of the scope of this course. What is important is understanding that user configurations are conventionally stored as hidden files in the user’s home directory.</w:t>
      </w:r>
    </w:p>
    <w:p w:rsidRPr="001D7355" w:rsidR="00143CFB" w:rsidP="00143CFB" w:rsidRDefault="00143CFB" w14:paraId="61F97810" w14:textId="77777777">
      <w:pPr>
        <w:pStyle w:val="SubStepAlpha"/>
        <w:rPr>
          <w:rFonts w:asciiTheme="majorBidi" w:hAnsiTheme="majorBidi" w:cstheme="majorBidi"/>
        </w:rPr>
      </w:pPr>
      <w:r w:rsidRPr="001D7355">
        <w:rPr>
          <w:rFonts w:asciiTheme="majorBidi" w:hAnsiTheme="majorBidi" w:cstheme="majorBidi"/>
        </w:rPr>
        <w:t xml:space="preserve">While configuration files related to user applications are conventionally placed under the user’s home directory, configuration files relating to system-wide services are place in the </w:t>
      </w:r>
      <w:r w:rsidRPr="001D7355">
        <w:rPr>
          <w:rFonts w:asciiTheme="majorBidi" w:hAnsiTheme="majorBidi" w:cstheme="majorBidi"/>
          <w:b/>
        </w:rPr>
        <w:t>/etc</w:t>
      </w:r>
      <w:r w:rsidRPr="001D7355">
        <w:rPr>
          <w:rFonts w:asciiTheme="majorBidi" w:hAnsiTheme="majorBidi" w:cstheme="majorBidi"/>
        </w:rPr>
        <w:t xml:space="preserve"> directory, by convention. Web services, print services, ftp services, and email services are examples of services that affect the entire system and of which configuration files are stored under </w:t>
      </w:r>
      <w:r w:rsidRPr="001D7355">
        <w:rPr>
          <w:rFonts w:asciiTheme="majorBidi" w:hAnsiTheme="majorBidi" w:cstheme="majorBidi"/>
          <w:b/>
        </w:rPr>
        <w:t>/etc</w:t>
      </w:r>
      <w:r w:rsidRPr="001D7355">
        <w:rPr>
          <w:rFonts w:asciiTheme="majorBidi" w:hAnsiTheme="majorBidi" w:cstheme="majorBidi"/>
        </w:rPr>
        <w:t xml:space="preserve">. Notice that regular users do not have writing access to </w:t>
      </w:r>
      <w:r w:rsidRPr="001D7355">
        <w:rPr>
          <w:rFonts w:asciiTheme="majorBidi" w:hAnsiTheme="majorBidi" w:cstheme="majorBidi"/>
          <w:b/>
        </w:rPr>
        <w:t>/etc</w:t>
      </w:r>
      <w:r w:rsidRPr="001D7355">
        <w:rPr>
          <w:rFonts w:asciiTheme="majorBidi" w:hAnsiTheme="majorBidi" w:cstheme="majorBidi"/>
        </w:rPr>
        <w:t xml:space="preserve">. This is important as it restricts the ability to change the system-wide service configuration to the </w:t>
      </w:r>
      <w:r w:rsidRPr="001D7355">
        <w:rPr>
          <w:rFonts w:asciiTheme="majorBidi" w:hAnsiTheme="majorBidi" w:cstheme="majorBidi"/>
          <w:b/>
        </w:rPr>
        <w:t>root</w:t>
      </w:r>
      <w:r w:rsidRPr="001D7355">
        <w:rPr>
          <w:rFonts w:asciiTheme="majorBidi" w:hAnsiTheme="majorBidi" w:cstheme="majorBidi"/>
        </w:rPr>
        <w:t xml:space="preserve"> user only.</w:t>
      </w:r>
    </w:p>
    <w:p w:rsidRPr="001D7355" w:rsidR="00143CFB" w:rsidP="00143CFB" w:rsidRDefault="00143CFB" w14:paraId="3A7FE36A" w14:textId="77777777">
      <w:pPr>
        <w:pStyle w:val="SubStepAlpha"/>
        <w:numPr>
          <w:ilvl w:val="0"/>
          <w:numId w:val="0"/>
        </w:numPr>
        <w:ind w:left="720"/>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the contents of the </w:t>
      </w:r>
      <w:r w:rsidRPr="001D7355">
        <w:rPr>
          <w:rFonts w:asciiTheme="majorBidi" w:hAnsiTheme="majorBidi" w:cstheme="majorBidi"/>
          <w:b/>
        </w:rPr>
        <w:t>/etc</w:t>
      </w:r>
      <w:r w:rsidRPr="001D7355">
        <w:rPr>
          <w:rFonts w:asciiTheme="majorBidi" w:hAnsiTheme="majorBidi" w:cstheme="majorBidi"/>
        </w:rPr>
        <w:t xml:space="preserve"> directory:</w:t>
      </w:r>
    </w:p>
    <w:p w:rsidRPr="00536182" w:rsidR="00143CFB" w:rsidP="00143CFB" w:rsidRDefault="00143CFB" w14:paraId="57443F09" w14:textId="77777777">
      <w:pPr>
        <w:pStyle w:val="CMD"/>
        <w:rPr>
          <w:b/>
        </w:rPr>
      </w:pPr>
      <w:r w:rsidRPr="00536182">
        <w:t>[analyst@secOps ~]$</w:t>
      </w:r>
      <w:r w:rsidRPr="003C0DF7">
        <w:t xml:space="preserve"> </w:t>
      </w:r>
      <w:r w:rsidRPr="00536182">
        <w:rPr>
          <w:b/>
        </w:rPr>
        <w:t>ls /etc</w:t>
      </w:r>
    </w:p>
    <w:p w:rsidR="00143CFB" w:rsidP="00143CFB" w:rsidRDefault="00143CFB" w14:paraId="70331AD4" w14:textId="77777777">
      <w:pPr>
        <w:pStyle w:val="CMDOutput"/>
      </w:pPr>
      <w:r>
        <w:t>adjtime           host.conf          mke2fs.conf         rc_maps.cfg</w:t>
      </w:r>
    </w:p>
    <w:p w:rsidR="00143CFB" w:rsidP="00143CFB" w:rsidRDefault="00143CFB" w14:paraId="739919B2" w14:textId="77777777">
      <w:pPr>
        <w:pStyle w:val="CMDOutput"/>
      </w:pPr>
      <w:r>
        <w:t>apache-ant        hostname           mkinitcpio.conf     request-key.conf</w:t>
      </w:r>
    </w:p>
    <w:p w:rsidR="00143CFB" w:rsidP="00143CFB" w:rsidRDefault="00143CFB" w14:paraId="537BA40B" w14:textId="77777777">
      <w:pPr>
        <w:pStyle w:val="CMDOutput"/>
      </w:pPr>
      <w:r>
        <w:t>apparmor.d        hosts              mkinitcpio.d        request-key.d</w:t>
      </w:r>
    </w:p>
    <w:p w:rsidR="00143CFB" w:rsidP="00143CFB" w:rsidRDefault="00143CFB" w14:paraId="495126DE" w14:textId="77777777">
      <w:pPr>
        <w:pStyle w:val="CMDOutput"/>
      </w:pPr>
      <w:r>
        <w:t>arch-release      ifplugd            modprobe.d          resolv.conf</w:t>
      </w:r>
    </w:p>
    <w:p w:rsidR="00143CFB" w:rsidP="00143CFB" w:rsidRDefault="00143CFB" w14:paraId="494CE991" w14:textId="77777777">
      <w:pPr>
        <w:pStyle w:val="CMDOutput"/>
      </w:pPr>
      <w:r>
        <w:t>avahi             initcpio           modules-load.d      resolvconf.conf</w:t>
      </w:r>
    </w:p>
    <w:p w:rsidR="00143CFB" w:rsidP="00143CFB" w:rsidRDefault="00143CFB" w14:paraId="26A92E21" w14:textId="77777777">
      <w:pPr>
        <w:pStyle w:val="CMDOutput"/>
      </w:pPr>
      <w:r>
        <w:t>bash.bash_logout  inputrc            motd                rpc</w:t>
      </w:r>
    </w:p>
    <w:p w:rsidR="00143CFB" w:rsidP="00143CFB" w:rsidRDefault="00143CFB" w14:paraId="435B6248" w14:textId="77777777">
      <w:pPr>
        <w:pStyle w:val="CMDOutput"/>
      </w:pPr>
      <w:r>
        <w:t>bash.bashrc       iproute2           mtab                rsyslog.conf</w:t>
      </w:r>
    </w:p>
    <w:p w:rsidR="00143CFB" w:rsidP="00143CFB" w:rsidRDefault="00143CFB" w14:paraId="23D64A23" w14:textId="77777777">
      <w:pPr>
        <w:pStyle w:val="CMDOutput"/>
      </w:pPr>
      <w:r>
        <w:t>binfmt.d          iptables           nanorc              securetty</w:t>
      </w:r>
    </w:p>
    <w:p w:rsidR="00143CFB" w:rsidP="00143CFB" w:rsidRDefault="00143CFB" w14:paraId="6EE6DC5B" w14:textId="77777777">
      <w:pPr>
        <w:pStyle w:val="CMDOutput"/>
      </w:pPr>
      <w:r>
        <w:t>ca-certificates   issue              netconfig           security</w:t>
      </w:r>
    </w:p>
    <w:p w:rsidR="00143CFB" w:rsidP="00143CFB" w:rsidRDefault="00143CFB" w14:paraId="29A07F61" w14:textId="77777777">
      <w:pPr>
        <w:pStyle w:val="CMDOutput"/>
      </w:pPr>
      <w:r>
        <w:t>crypttab          java-7-openjdk     netctl              services</w:t>
      </w:r>
    </w:p>
    <w:p w:rsidR="00143CFB" w:rsidP="00143CFB" w:rsidRDefault="00143CFB" w14:paraId="0D436A82" w14:textId="77777777">
      <w:pPr>
        <w:pStyle w:val="CMDOutput"/>
      </w:pPr>
      <w:r>
        <w:t>dbus-1            java-8-openjdk     netsniff-ng         shadow</w:t>
      </w:r>
    </w:p>
    <w:p w:rsidR="00143CFB" w:rsidP="00143CFB" w:rsidRDefault="00143CFB" w14:paraId="6E59AE87" w14:textId="77777777">
      <w:pPr>
        <w:pStyle w:val="CMDOutput"/>
      </w:pPr>
      <w:r>
        <w:t>default           kernel             nginx               shadow-</w:t>
      </w:r>
    </w:p>
    <w:p w:rsidR="00143CFB" w:rsidP="00143CFB" w:rsidRDefault="00143CFB" w14:paraId="01895ED1" w14:textId="77777777">
      <w:pPr>
        <w:pStyle w:val="CMDOutput"/>
      </w:pPr>
      <w:r>
        <w:t>depmod.d          krb5.conf          nscd.conf           shells</w:t>
      </w:r>
    </w:p>
    <w:p w:rsidR="00143CFB" w:rsidP="00143CFB" w:rsidRDefault="00143CFB" w14:paraId="0E072F73" w14:textId="77777777">
      <w:pPr>
        <w:pStyle w:val="CMDOutput"/>
      </w:pPr>
      <w:r>
        <w:t>dhcpcd.conf       ld.so.cache        nsswitch.conf       skel</w:t>
      </w:r>
    </w:p>
    <w:p w:rsidR="00143CFB" w:rsidP="00143CFB" w:rsidRDefault="00143CFB" w14:paraId="44B4191B" w14:textId="77777777">
      <w:pPr>
        <w:pStyle w:val="CMDOutput"/>
      </w:pPr>
      <w:r>
        <w:t>dhcpcd.duid       ld.so.conf         ntp.conf            ssh</w:t>
      </w:r>
    </w:p>
    <w:p w:rsidR="00143CFB" w:rsidP="00143CFB" w:rsidRDefault="00143CFB" w14:paraId="4C340D58" w14:textId="77777777">
      <w:pPr>
        <w:pStyle w:val="CMDOutput"/>
      </w:pPr>
      <w:r>
        <w:t>dkms              ld.so.conf.d       openldap            ssl</w:t>
      </w:r>
    </w:p>
    <w:p w:rsidR="00143CFB" w:rsidP="00143CFB" w:rsidRDefault="00143CFB" w14:paraId="03F0B3C0" w14:textId="77777777">
      <w:pPr>
        <w:pStyle w:val="CMDOutput"/>
      </w:pPr>
      <w:r>
        <w:t>drirc             libnl              openvswitch         sudoers</w:t>
      </w:r>
    </w:p>
    <w:p w:rsidR="00143CFB" w:rsidP="00143CFB" w:rsidRDefault="00143CFB" w14:paraId="442C8ADE" w14:textId="77777777">
      <w:pPr>
        <w:pStyle w:val="CMDOutput"/>
      </w:pPr>
      <w:r>
        <w:t>elasticsearch     libpaper.d         os-release          sudoers.d</w:t>
      </w:r>
    </w:p>
    <w:p w:rsidR="00143CFB" w:rsidP="00143CFB" w:rsidRDefault="00143CFB" w14:paraId="7BD83060" w14:textId="77777777">
      <w:pPr>
        <w:pStyle w:val="CMDOutput"/>
      </w:pPr>
      <w:r>
        <w:t>environment       lightdm            pacman.conf         sudoers.pacnew</w:t>
      </w:r>
    </w:p>
    <w:p w:rsidR="00143CFB" w:rsidP="00143CFB" w:rsidRDefault="00143CFB" w14:paraId="2FC4C8E3" w14:textId="77777777">
      <w:pPr>
        <w:pStyle w:val="CMDOutput"/>
      </w:pPr>
      <w:r>
        <w:t>ethertypes        locale.conf        pacman.conf.pacnew  sysctl.d</w:t>
      </w:r>
    </w:p>
    <w:p w:rsidR="00143CFB" w:rsidP="00143CFB" w:rsidRDefault="00143CFB" w14:paraId="2B5B899A" w14:textId="77777777">
      <w:pPr>
        <w:pStyle w:val="CMDOutput"/>
      </w:pPr>
      <w:r>
        <w:t>filebeat          locale.gen         pacman.d            systemd</w:t>
      </w:r>
    </w:p>
    <w:p w:rsidR="00143CFB" w:rsidP="00143CFB" w:rsidRDefault="00143CFB" w14:paraId="71BAAA51" w14:textId="77777777">
      <w:pPr>
        <w:pStyle w:val="CMDOutput"/>
      </w:pPr>
      <w:r>
        <w:t>fonts             locale.gen.pacnew  pam.d               tmpfiles.d</w:t>
      </w:r>
    </w:p>
    <w:p w:rsidR="00143CFB" w:rsidP="00143CFB" w:rsidRDefault="00143CFB" w14:paraId="2124C94F" w14:textId="77777777">
      <w:pPr>
        <w:pStyle w:val="CMDOutput"/>
      </w:pPr>
      <w:r>
        <w:t>fstab             localtime          pango               trusted-key.key</w:t>
      </w:r>
    </w:p>
    <w:p w:rsidR="00143CFB" w:rsidP="00143CFB" w:rsidRDefault="00143CFB" w14:paraId="1B4B941F" w14:textId="77777777">
      <w:pPr>
        <w:pStyle w:val="CMDOutput"/>
      </w:pPr>
      <w:r>
        <w:t>gai.conf          login.defs         papersize           udev</w:t>
      </w:r>
    </w:p>
    <w:p w:rsidR="00143CFB" w:rsidP="00143CFB" w:rsidRDefault="00143CFB" w14:paraId="3D7E3A7C" w14:textId="77777777">
      <w:pPr>
        <w:pStyle w:val="CMDOutput"/>
      </w:pPr>
      <w:r>
        <w:t>gemrc             logrotate.conf     passwd              UPower</w:t>
      </w:r>
    </w:p>
    <w:p w:rsidR="00143CFB" w:rsidP="00143CFB" w:rsidRDefault="00143CFB" w14:paraId="2E967CFE" w14:textId="77777777">
      <w:pPr>
        <w:pStyle w:val="CMDOutput"/>
      </w:pPr>
      <w:r>
        <w:t>group             logrotate.d        passwd-             vdpau_wrapper.cfg</w:t>
      </w:r>
    </w:p>
    <w:p w:rsidR="00143CFB" w:rsidP="00143CFB" w:rsidRDefault="00143CFB" w14:paraId="5E45DCDC" w14:textId="77777777">
      <w:pPr>
        <w:pStyle w:val="CMDOutput"/>
      </w:pPr>
      <w:r>
        <w:t>group-            logstash           pcmcia              vimrc</w:t>
      </w:r>
    </w:p>
    <w:p w:rsidR="00143CFB" w:rsidP="00143CFB" w:rsidRDefault="00143CFB" w14:paraId="3936D3CA" w14:textId="77777777">
      <w:pPr>
        <w:pStyle w:val="CMDOutput"/>
      </w:pPr>
      <w:r>
        <w:t>group.pacnew      lvm                pkcs11              webapps</w:t>
      </w:r>
    </w:p>
    <w:p w:rsidR="00143CFB" w:rsidP="00143CFB" w:rsidRDefault="00143CFB" w14:paraId="0767CD7E" w14:textId="77777777">
      <w:pPr>
        <w:pStyle w:val="CMDOutput"/>
      </w:pPr>
      <w:r>
        <w:t>grub.d            machine-id         polkit-1            wgetrc</w:t>
      </w:r>
    </w:p>
    <w:p w:rsidR="00143CFB" w:rsidP="00143CFB" w:rsidRDefault="00143CFB" w14:paraId="34431DD6" w14:textId="77777777">
      <w:pPr>
        <w:pStyle w:val="CMDOutput"/>
      </w:pPr>
      <w:r>
        <w:t>gshadow           mail.rc            profile             X11</w:t>
      </w:r>
    </w:p>
    <w:p w:rsidR="00143CFB" w:rsidP="00143CFB" w:rsidRDefault="00143CFB" w14:paraId="0DDC6407" w14:textId="77777777">
      <w:pPr>
        <w:pStyle w:val="CMDOutput"/>
      </w:pPr>
      <w:r>
        <w:t>gshadow-          makepkg.conf       profile.d           xdg</w:t>
      </w:r>
    </w:p>
    <w:p w:rsidR="00143CFB" w:rsidP="00143CFB" w:rsidRDefault="00143CFB" w14:paraId="5AF60661" w14:textId="77777777">
      <w:pPr>
        <w:pStyle w:val="CMDOutput"/>
      </w:pPr>
      <w:r>
        <w:t>gshadow.pacnew    man_db.conf        protocols           xinetd.d</w:t>
      </w:r>
    </w:p>
    <w:p w:rsidR="00143CFB" w:rsidP="00143CFB" w:rsidRDefault="00143CFB" w14:paraId="2B5FAD07" w14:textId="77777777">
      <w:pPr>
        <w:pStyle w:val="CMDOutput"/>
      </w:pPr>
      <w:r>
        <w:lastRenderedPageBreak/>
        <w:t>gtk-2.0           mdadm.conf         pulse               yaourtrc</w:t>
      </w:r>
    </w:p>
    <w:p w:rsidRPr="00D943C1" w:rsidR="00143CFB" w:rsidP="00143CFB" w:rsidRDefault="00143CFB" w14:paraId="107DADB4" w14:textId="77777777">
      <w:pPr>
        <w:pStyle w:val="CMDOutput"/>
      </w:pPr>
      <w:r>
        <w:t>gtk-3.0           mime.types         rc_keymaps</w:t>
      </w:r>
    </w:p>
    <w:p w:rsidRPr="001D7355" w:rsidR="00143CFB" w:rsidP="00143CFB" w:rsidRDefault="00143CFB" w14:paraId="407D82CB" w14:textId="77777777">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bash.bashrc</w:t>
      </w:r>
      <w:r w:rsidRPr="001D7355">
        <w:rPr>
          <w:rFonts w:asciiTheme="majorBidi" w:hAnsiTheme="majorBidi" w:cstheme="majorBidi"/>
        </w:rPr>
        <w:t xml:space="preserve"> file:</w:t>
      </w:r>
    </w:p>
    <w:p w:rsidRPr="003C0DF7" w:rsidR="00143CFB" w:rsidP="00143CFB" w:rsidRDefault="00143CFB" w14:paraId="2A0F8CA0" w14:textId="77777777">
      <w:pPr>
        <w:pStyle w:val="CMD"/>
        <w:rPr>
          <w:lang w:val="pt-BR"/>
        </w:rPr>
      </w:pPr>
      <w:r w:rsidRPr="00536182">
        <w:rPr>
          <w:lang w:val="pt-BR"/>
        </w:rPr>
        <w:t>[analyst@secOps ~]$</w:t>
      </w:r>
      <w:r w:rsidRPr="003C0DF7">
        <w:rPr>
          <w:lang w:val="pt-BR"/>
        </w:rPr>
        <w:t xml:space="preserve"> </w:t>
      </w:r>
      <w:r w:rsidRPr="00536182">
        <w:rPr>
          <w:b/>
          <w:lang w:val="pt-BR"/>
        </w:rPr>
        <w:t>cat /etc/bash.bashrc</w:t>
      </w:r>
      <w:r w:rsidRPr="003C0DF7">
        <w:rPr>
          <w:lang w:val="pt-BR"/>
        </w:rPr>
        <w:t xml:space="preserve"> </w:t>
      </w:r>
    </w:p>
    <w:p w:rsidR="00143CFB" w:rsidP="00143CFB" w:rsidRDefault="00143CFB" w14:paraId="319298AA" w14:textId="77777777">
      <w:pPr>
        <w:pStyle w:val="CMDOutput"/>
      </w:pPr>
      <w:r>
        <w:t>#</w:t>
      </w:r>
    </w:p>
    <w:p w:rsidR="00143CFB" w:rsidP="00143CFB" w:rsidRDefault="00143CFB" w14:paraId="5FF7709F" w14:textId="77777777">
      <w:pPr>
        <w:pStyle w:val="CMDOutput"/>
      </w:pPr>
      <w:r>
        <w:t># /etc/bash.bashrc</w:t>
      </w:r>
    </w:p>
    <w:p w:rsidR="00143CFB" w:rsidP="00143CFB" w:rsidRDefault="00143CFB" w14:paraId="32A86CD0" w14:textId="77777777">
      <w:pPr>
        <w:pStyle w:val="CMDOutput"/>
      </w:pPr>
      <w:r>
        <w:t>#</w:t>
      </w:r>
    </w:p>
    <w:p w:rsidR="00143CFB" w:rsidP="00143CFB" w:rsidRDefault="00143CFB" w14:paraId="0263345E" w14:textId="77777777">
      <w:pPr>
        <w:pStyle w:val="CMDOutput"/>
      </w:pPr>
    </w:p>
    <w:p w:rsidR="00143CFB" w:rsidP="00143CFB" w:rsidRDefault="00143CFB" w14:paraId="32DCB498" w14:textId="77777777">
      <w:pPr>
        <w:pStyle w:val="CMDOutput"/>
      </w:pPr>
      <w:r>
        <w:t># If not running interactively, don't do anything</w:t>
      </w:r>
    </w:p>
    <w:p w:rsidR="00143CFB" w:rsidP="00143CFB" w:rsidRDefault="00143CFB" w14:paraId="5808F8C5" w14:textId="77777777">
      <w:pPr>
        <w:pStyle w:val="CMDOutput"/>
      </w:pPr>
      <w:r>
        <w:t>[[ $- != *i* ]] &amp;&amp; return</w:t>
      </w:r>
    </w:p>
    <w:p w:rsidR="00143CFB" w:rsidP="00143CFB" w:rsidRDefault="00143CFB" w14:paraId="6B3C8E55" w14:textId="77777777">
      <w:pPr>
        <w:pStyle w:val="CMDOutput"/>
      </w:pPr>
    </w:p>
    <w:p w:rsidR="00143CFB" w:rsidP="00143CFB" w:rsidRDefault="00143CFB" w14:paraId="0D2D3AE2" w14:textId="77777777">
      <w:pPr>
        <w:pStyle w:val="CMDOutput"/>
      </w:pPr>
      <w:r w:rsidRPr="00D70C6F">
        <w:t>[[ $DISPLAY ]] &amp;&amp; shopt -s checkwinsize</w:t>
      </w:r>
    </w:p>
    <w:p w:rsidR="00143CFB" w:rsidP="00143CFB" w:rsidRDefault="00143CFB" w14:paraId="1B38A813" w14:textId="77777777">
      <w:pPr>
        <w:pStyle w:val="CMDOutput"/>
      </w:pPr>
    </w:p>
    <w:p w:rsidR="00143CFB" w:rsidP="00143CFB" w:rsidRDefault="00143CFB" w14:paraId="6794AEAD" w14:textId="77777777">
      <w:pPr>
        <w:pStyle w:val="CMDOutput"/>
      </w:pPr>
      <w:r>
        <w:t>PS1='[\u@\h \W]\$ '</w:t>
      </w:r>
    </w:p>
    <w:p w:rsidR="00143CFB" w:rsidP="00143CFB" w:rsidRDefault="00143CFB" w14:paraId="4DFE1184" w14:textId="77777777">
      <w:pPr>
        <w:pStyle w:val="CMDOutput"/>
      </w:pPr>
    </w:p>
    <w:p w:rsidR="00143CFB" w:rsidP="00143CFB" w:rsidRDefault="00143CFB" w14:paraId="26F2D9A9" w14:textId="77777777">
      <w:pPr>
        <w:pStyle w:val="CMDOutput"/>
      </w:pPr>
      <w:r>
        <w:t>case ${TERM} in</w:t>
      </w:r>
    </w:p>
    <w:p w:rsidR="00143CFB" w:rsidP="00143CFB" w:rsidRDefault="00143CFB" w14:paraId="4D94E0AA" w14:textId="77777777">
      <w:pPr>
        <w:pStyle w:val="CMDOutput"/>
      </w:pPr>
      <w:r>
        <w:t xml:space="preserve">  xterm*|rxvt*|Eterm|aterm|kterm|gnome*)</w:t>
      </w:r>
    </w:p>
    <w:p w:rsidR="00143CFB" w:rsidP="00143CFB" w:rsidRDefault="00143CFB" w14:paraId="637BC368" w14:textId="77777777">
      <w:pPr>
        <w:pStyle w:val="CMDOutput"/>
      </w:pPr>
      <w:r>
        <w:t xml:space="preserve">    PROMPT_COMMAND=${PROMPT_COMMAND:+$PROMPT_COMMAND; }'printf "\033]0;%s@%s:%s\007" "${USER}" "${HOSTNAME%%.*}" "${PWD/#$HOME/\~}"'</w:t>
      </w:r>
    </w:p>
    <w:p w:rsidR="00143CFB" w:rsidP="00143CFB" w:rsidRDefault="00143CFB" w14:paraId="1E044AF8" w14:textId="77777777">
      <w:pPr>
        <w:pStyle w:val="CMDOutput"/>
      </w:pPr>
    </w:p>
    <w:p w:rsidR="00143CFB" w:rsidP="00143CFB" w:rsidRDefault="00143CFB" w14:paraId="25BCCBEF" w14:textId="77777777">
      <w:pPr>
        <w:pStyle w:val="CMDOutput"/>
      </w:pPr>
      <w:r>
        <w:t xml:space="preserve">    ;;</w:t>
      </w:r>
    </w:p>
    <w:p w:rsidR="00143CFB" w:rsidP="00143CFB" w:rsidRDefault="00143CFB" w14:paraId="56E8605F" w14:textId="77777777">
      <w:pPr>
        <w:pStyle w:val="CMDOutput"/>
      </w:pPr>
      <w:r>
        <w:t xml:space="preserve">  screen)</w:t>
      </w:r>
    </w:p>
    <w:p w:rsidR="00143CFB" w:rsidP="00143CFB" w:rsidRDefault="00143CFB" w14:paraId="2BC60078" w14:textId="77777777">
      <w:pPr>
        <w:pStyle w:val="CMDOutput"/>
      </w:pPr>
      <w:r>
        <w:t xml:space="preserve">    PROMPT_COMMAND=${PROMPT_COMMAND:+$PROMPT_COMMAND; }'printf "\033_%s@%s:%s\033\\" "${USER}" "${HOSTNAME%%.*}" "${PWD/#$HOME/\~}"'</w:t>
      </w:r>
    </w:p>
    <w:p w:rsidR="00143CFB" w:rsidP="00143CFB" w:rsidRDefault="00143CFB" w14:paraId="660CBAE8" w14:textId="77777777">
      <w:pPr>
        <w:pStyle w:val="CMDOutput"/>
      </w:pPr>
      <w:r>
        <w:t xml:space="preserve">    ;;</w:t>
      </w:r>
    </w:p>
    <w:p w:rsidR="00143CFB" w:rsidP="00143CFB" w:rsidRDefault="00143CFB" w14:paraId="116B42C8" w14:textId="77777777">
      <w:pPr>
        <w:pStyle w:val="CMDOutput"/>
      </w:pPr>
      <w:r>
        <w:t>esac</w:t>
      </w:r>
    </w:p>
    <w:p w:rsidR="00143CFB" w:rsidP="00143CFB" w:rsidRDefault="00143CFB" w14:paraId="5AEDA6BB" w14:textId="77777777">
      <w:pPr>
        <w:pStyle w:val="CMDOutput"/>
      </w:pPr>
    </w:p>
    <w:p w:rsidR="00143CFB" w:rsidP="00143CFB" w:rsidRDefault="00143CFB" w14:paraId="6A2236FD" w14:textId="77777777">
      <w:pPr>
        <w:pStyle w:val="CMDOutput"/>
      </w:pPr>
      <w:r>
        <w:t>[ -r /usr/share/bash-completion/bash_completion   ] &amp;&amp; . /usr/share/bash-completion/bash_completion</w:t>
      </w:r>
    </w:p>
    <w:p w:rsidRPr="00536182" w:rsidR="00143CFB" w:rsidP="00143CFB" w:rsidRDefault="00143CFB" w14:paraId="3DA466B2" w14:textId="77777777">
      <w:pPr>
        <w:pStyle w:val="CMDOutput"/>
      </w:pPr>
      <w:r w:rsidRPr="00536182">
        <w:t>[analyst@secOps ~]$</w:t>
      </w:r>
    </w:p>
    <w:p w:rsidRPr="001D7355" w:rsidR="00143CFB" w:rsidP="007E597A" w:rsidRDefault="00143CFB" w14:paraId="67048BE2" w14:textId="77777777">
      <w:pPr>
        <w:pStyle w:val="SubStepAlpha"/>
        <w:numPr>
          <w:ilvl w:val="0"/>
          <w:numId w:val="0"/>
        </w:numPr>
        <w:spacing w:after="0"/>
        <w:ind w:left="720"/>
        <w:rPr>
          <w:rFonts w:asciiTheme="majorBidi" w:hAnsiTheme="majorBidi" w:cstheme="majorBidi"/>
        </w:rPr>
      </w:pPr>
      <w:r w:rsidRPr="001D7355">
        <w:rPr>
          <w:rFonts w:asciiTheme="majorBidi" w:hAnsiTheme="majorBidi" w:cstheme="majorBidi"/>
        </w:rPr>
        <w:t xml:space="preserve">The syntax of </w:t>
      </w:r>
      <w:r w:rsidRPr="001D7355">
        <w:rPr>
          <w:rFonts w:asciiTheme="majorBidi" w:hAnsiTheme="majorBidi" w:cstheme="majorBidi"/>
          <w:b/>
        </w:rPr>
        <w:t>bash.bashrc</w:t>
      </w:r>
      <w:r w:rsidRPr="001D7355">
        <w:rPr>
          <w:rFonts w:asciiTheme="majorBidi" w:hAnsiTheme="majorBidi" w:cstheme="majorBidi"/>
        </w:rPr>
        <w:t xml:space="preserve"> is out of scope of this course. This file defines the default behavior of the shell for all users. If a user wants to customize his/her own shell behavior, the default behavior can be overridden by </w:t>
      </w:r>
      <w:r w:rsidRPr="001D7355">
        <w:rPr>
          <w:rFonts w:asciiTheme="majorBidi" w:hAnsiTheme="majorBidi" w:cstheme="majorBidi"/>
          <w:sz w:val="18"/>
        </w:rPr>
        <w:t xml:space="preserve">editing the </w:t>
      </w:r>
      <w:r w:rsidRPr="001D7355">
        <w:rPr>
          <w:rFonts w:asciiTheme="majorBidi" w:hAnsiTheme="majorBidi" w:cstheme="majorBidi"/>
          <w:b/>
          <w:sz w:val="18"/>
        </w:rPr>
        <w:t xml:space="preserve">.bashrc </w:t>
      </w:r>
      <w:r w:rsidRPr="001D7355">
        <w:rPr>
          <w:rFonts w:asciiTheme="majorBidi" w:hAnsiTheme="majorBidi" w:cstheme="majorBidi"/>
          <w:sz w:val="18"/>
        </w:rPr>
        <w:t>file</w:t>
      </w:r>
      <w:r w:rsidRPr="001D7355">
        <w:rPr>
          <w:rFonts w:asciiTheme="majorBidi" w:hAnsiTheme="majorBidi" w:cstheme="majorBidi"/>
        </w:rPr>
        <w:t xml:space="preserve"> located in the user’s home directory. Because this is a system-wide configuration, the configuration file is placed under </w:t>
      </w:r>
      <w:r w:rsidRPr="001D7355">
        <w:rPr>
          <w:rFonts w:asciiTheme="majorBidi" w:hAnsiTheme="majorBidi" w:cstheme="majorBidi"/>
          <w:b/>
        </w:rPr>
        <w:t>/etc</w:t>
      </w:r>
      <w:r w:rsidRPr="001D7355">
        <w:rPr>
          <w:rFonts w:asciiTheme="majorBidi" w:hAnsiTheme="majorBidi" w:cstheme="majorBidi"/>
        </w:rPr>
        <w:t xml:space="preserve">, making it editable only by the </w:t>
      </w:r>
      <w:r w:rsidRPr="001D7355">
        <w:rPr>
          <w:rFonts w:asciiTheme="majorBidi" w:hAnsiTheme="majorBidi" w:cstheme="majorBidi"/>
          <w:b/>
        </w:rPr>
        <w:t>root</w:t>
      </w:r>
      <w:r w:rsidRPr="001D7355">
        <w:rPr>
          <w:rFonts w:asciiTheme="majorBidi" w:hAnsiTheme="majorBidi" w:cstheme="majorBidi"/>
        </w:rPr>
        <w:t xml:space="preserve"> user. Therefore, the user will have to log in as root to modify </w:t>
      </w:r>
      <w:r w:rsidRPr="001D7355">
        <w:rPr>
          <w:rFonts w:asciiTheme="majorBidi" w:hAnsiTheme="majorBidi" w:cstheme="majorBidi"/>
          <w:b/>
          <w:bCs/>
        </w:rPr>
        <w:t>bash.</w:t>
      </w:r>
      <w:r w:rsidRPr="001D7355">
        <w:rPr>
          <w:rFonts w:asciiTheme="majorBidi" w:hAnsiTheme="majorBidi" w:cstheme="majorBidi"/>
          <w:b/>
        </w:rPr>
        <w:t>bashrc</w:t>
      </w:r>
      <w:r w:rsidRPr="001D7355">
        <w:rPr>
          <w:rFonts w:asciiTheme="majorBidi" w:hAnsiTheme="majorBidi" w:cstheme="majorBidi"/>
        </w:rPr>
        <w:t>.</w:t>
      </w:r>
    </w:p>
    <w:p w:rsidRPr="001D7355" w:rsidR="00E83E18" w:rsidP="007E597A" w:rsidRDefault="00E83E18" w14:paraId="34775969" w14:textId="77777777">
      <w:pPr>
        <w:pStyle w:val="Heading4"/>
        <w:rPr>
          <w:rFonts w:asciiTheme="majorBidi" w:hAnsiTheme="majorBidi" w:cstheme="majorBidi"/>
        </w:rPr>
      </w:pPr>
      <w:r w:rsidRPr="001D7355">
        <w:rPr>
          <w:rFonts w:asciiTheme="majorBidi" w:hAnsiTheme="majorBidi" w:cstheme="majorBidi"/>
        </w:rPr>
        <w:t>Question:</w:t>
      </w:r>
    </w:p>
    <w:p w:rsidR="00781E67" w:rsidP="00781E67" w:rsidRDefault="00143CFB" w14:paraId="236ED893" w14:textId="77777777">
      <w:pPr>
        <w:pStyle w:val="BodyTextL50"/>
        <w:keepNext/>
        <w:spacing w:before="0"/>
        <w:rPr>
          <w:rFonts w:asciiTheme="majorBidi" w:hAnsiTheme="majorBidi" w:cstheme="majorBidi"/>
        </w:rPr>
      </w:pPr>
      <w:r w:rsidRPr="4732317A" w:rsidR="00143CFB">
        <w:rPr>
          <w:rFonts w:ascii="Times New Roman" w:hAnsi="Times New Roman" w:cs="Times New Roman" w:asciiTheme="majorBidi" w:hAnsiTheme="majorBidi" w:cstheme="majorBidi"/>
        </w:rPr>
        <w:t xml:space="preserve">Why are user application configuration files saved in the user’s home directory and not under </w:t>
      </w:r>
      <w:r w:rsidRPr="4732317A" w:rsidR="00143CFB">
        <w:rPr>
          <w:rFonts w:ascii="Times New Roman" w:hAnsi="Times New Roman" w:cs="Times New Roman" w:asciiTheme="majorBidi" w:hAnsiTheme="majorBidi" w:cstheme="majorBidi"/>
          <w:b w:val="1"/>
          <w:bCs w:val="1"/>
        </w:rPr>
        <w:t>/etc</w:t>
      </w:r>
      <w:r w:rsidRPr="4732317A" w:rsidR="00143CFB">
        <w:rPr>
          <w:rFonts w:ascii="Times New Roman" w:hAnsi="Times New Roman" w:cs="Times New Roman" w:asciiTheme="majorBidi" w:hAnsiTheme="majorBidi" w:cstheme="majorBidi"/>
        </w:rPr>
        <w:t xml:space="preserve"> with all the other system-wide configuration files?</w:t>
      </w:r>
    </w:p>
    <w:p w:rsidR="06701AD0" w:rsidP="4732317A" w:rsidRDefault="06701AD0" w14:paraId="6350A81C" w14:textId="5FC1B1E5">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4732317A" w:rsidR="06701AD0">
        <w:rPr>
          <w:rFonts w:ascii="Times New Roman" w:hAnsi="Times New Roman" w:cs="Times New Roman" w:asciiTheme="majorBidi" w:hAnsiTheme="majorBidi" w:cstheme="majorBidi"/>
          <w:b w:val="1"/>
          <w:bCs w:val="1"/>
          <w:i w:val="1"/>
          <w:iCs w:val="1"/>
        </w:rPr>
        <w:t>Because the files that are in home directory the user can change them but for changing the ones in /</w:t>
      </w:r>
      <w:proofErr w:type="spellStart"/>
      <w:r w:rsidRPr="4732317A" w:rsidR="06701AD0">
        <w:rPr>
          <w:rFonts w:ascii="Times New Roman" w:hAnsi="Times New Roman" w:cs="Times New Roman" w:asciiTheme="majorBidi" w:hAnsiTheme="majorBidi" w:cstheme="majorBidi"/>
          <w:b w:val="1"/>
          <w:bCs w:val="1"/>
          <w:i w:val="1"/>
          <w:iCs w:val="1"/>
        </w:rPr>
        <w:t>etc</w:t>
      </w:r>
      <w:proofErr w:type="spellEnd"/>
      <w:r w:rsidRPr="4732317A" w:rsidR="06701AD0">
        <w:rPr>
          <w:rFonts w:ascii="Times New Roman" w:hAnsi="Times New Roman" w:cs="Times New Roman" w:asciiTheme="majorBidi" w:hAnsiTheme="majorBidi" w:cstheme="majorBidi"/>
          <w:b w:val="1"/>
          <w:bCs w:val="1"/>
          <w:i w:val="1"/>
          <w:iCs w:val="1"/>
        </w:rPr>
        <w:t xml:space="preserve"> the user can change them if </w:t>
      </w:r>
      <w:r w:rsidRPr="4732317A" w:rsidR="302C3B1E">
        <w:rPr>
          <w:rFonts w:ascii="Times New Roman" w:hAnsi="Times New Roman" w:cs="Times New Roman" w:asciiTheme="majorBidi" w:hAnsiTheme="majorBidi" w:cstheme="majorBidi"/>
          <w:b w:val="1"/>
          <w:bCs w:val="1"/>
          <w:i w:val="1"/>
          <w:iCs w:val="1"/>
        </w:rPr>
        <w:t>are root user.</w:t>
      </w:r>
    </w:p>
    <w:p w:rsidR="00781E67" w:rsidP="00781E67" w:rsidRDefault="00781E67" w14:paraId="6EBC69D6" w14:textId="4D353871">
      <w:pPr>
        <w:pStyle w:val="BodyTextL50"/>
        <w:keepNext/>
        <w:spacing w:before="0"/>
        <w:rPr>
          <w:rFonts w:asciiTheme="majorBidi" w:hAnsiTheme="majorBidi" w:cstheme="majorBidi"/>
        </w:rPr>
      </w:pPr>
    </w:p>
    <w:p w:rsidR="00781E67" w:rsidP="00781E67" w:rsidRDefault="00781E67" w14:paraId="0DC33114" w14:textId="143E8092">
      <w:pPr>
        <w:pStyle w:val="BodyTextL50"/>
        <w:keepNext/>
        <w:spacing w:before="0"/>
        <w:rPr>
          <w:rFonts w:asciiTheme="majorBidi" w:hAnsiTheme="majorBidi" w:cstheme="majorBidi"/>
        </w:rPr>
      </w:pPr>
    </w:p>
    <w:p w:rsidR="00781E67" w:rsidP="00781E67" w:rsidRDefault="00781E67" w14:paraId="3CD70C46" w14:textId="20FEABDA">
      <w:pPr>
        <w:pStyle w:val="BodyTextL50"/>
        <w:keepNext/>
        <w:spacing w:before="0"/>
        <w:rPr>
          <w:rFonts w:asciiTheme="majorBidi" w:hAnsiTheme="majorBidi" w:cstheme="majorBidi"/>
        </w:rPr>
      </w:pPr>
    </w:p>
    <w:p w:rsidRPr="00781E67" w:rsidR="00781E67" w:rsidP="00781E67" w:rsidRDefault="00781E67" w14:paraId="65139C8A" w14:textId="77777777">
      <w:pPr>
        <w:pStyle w:val="BodyTextL50"/>
        <w:keepNext/>
        <w:spacing w:before="0"/>
        <w:rPr>
          <w:rFonts w:asciiTheme="majorBidi" w:hAnsiTheme="majorBidi" w:cstheme="majorBidi"/>
          <w:b/>
          <w:shd w:val="clear" w:color="auto" w:fill="BFBFBF"/>
        </w:rPr>
      </w:pPr>
    </w:p>
    <w:p w:rsidRPr="001D7355" w:rsidR="00143CFB" w:rsidP="003534C4" w:rsidRDefault="00143CFB" w14:paraId="44661E31" w14:textId="77777777">
      <w:pPr>
        <w:pStyle w:val="Heading3"/>
        <w:rPr>
          <w:rFonts w:asciiTheme="majorBidi" w:hAnsiTheme="majorBidi" w:cstheme="majorBidi"/>
        </w:rPr>
      </w:pPr>
      <w:r w:rsidRPr="001D7355">
        <w:rPr>
          <w:rFonts w:asciiTheme="majorBidi" w:hAnsiTheme="majorBidi" w:cstheme="majorBidi"/>
        </w:rPr>
        <w:t>Editing and Saving Configuration files</w:t>
      </w:r>
    </w:p>
    <w:p w:rsidRPr="001D7355" w:rsidR="00BB7DB0" w:rsidP="00BB7DB0" w:rsidRDefault="00143CFB" w14:paraId="1CA10716" w14:textId="77777777">
      <w:pPr>
        <w:pStyle w:val="BodyTextL25"/>
        <w:rPr>
          <w:rFonts w:asciiTheme="majorBidi" w:hAnsiTheme="majorBidi" w:cstheme="majorBidi"/>
        </w:rPr>
      </w:pPr>
      <w:r w:rsidRPr="001D7355">
        <w:rPr>
          <w:rFonts w:asciiTheme="majorBidi" w:hAnsiTheme="majorBidi" w:cstheme="majorBidi"/>
        </w:rPr>
        <w:t>As mentioned before, configuration files can be edited with text editors.</w:t>
      </w:r>
    </w:p>
    <w:p w:rsidRPr="001D7355" w:rsidR="00143CFB" w:rsidP="00BB7DB0" w:rsidRDefault="00143CFB" w14:paraId="6899884B" w14:textId="77777777">
      <w:pPr>
        <w:pStyle w:val="BodyTextL25"/>
        <w:rPr>
          <w:rFonts w:asciiTheme="majorBidi" w:hAnsiTheme="majorBidi" w:cstheme="majorBidi"/>
        </w:rPr>
      </w:pPr>
      <w:r w:rsidRPr="001D7355">
        <w:rPr>
          <w:rFonts w:asciiTheme="majorBidi" w:hAnsiTheme="majorBidi" w:cstheme="majorBidi"/>
        </w:rPr>
        <w:t xml:space="preserve">Let’s edit </w:t>
      </w:r>
      <w:r w:rsidRPr="001D7355">
        <w:rPr>
          <w:rFonts w:asciiTheme="majorBidi" w:hAnsiTheme="majorBidi" w:cstheme="majorBidi"/>
          <w:b/>
        </w:rPr>
        <w:t>.bashrc</w:t>
      </w:r>
      <w:r w:rsidRPr="001D7355">
        <w:rPr>
          <w:rFonts w:asciiTheme="majorBidi" w:hAnsiTheme="majorBidi" w:cstheme="majorBidi"/>
        </w:rPr>
        <w:t xml:space="preserve"> to change the color of the shell prompt from green to red for the </w:t>
      </w:r>
      <w:r w:rsidRPr="001D7355">
        <w:rPr>
          <w:rFonts w:asciiTheme="majorBidi" w:hAnsiTheme="majorBidi" w:cstheme="majorBidi"/>
          <w:b/>
        </w:rPr>
        <w:t xml:space="preserve">analyst </w:t>
      </w:r>
      <w:r w:rsidRPr="001D7355">
        <w:rPr>
          <w:rFonts w:asciiTheme="majorBidi" w:hAnsiTheme="majorBidi" w:cstheme="majorBidi"/>
        </w:rPr>
        <w:t>user.</w:t>
      </w:r>
    </w:p>
    <w:p w:rsidRPr="001D7355" w:rsidR="00143CFB" w:rsidP="00143CFB" w:rsidRDefault="00143CFB" w14:paraId="650E9304" w14:textId="5097F657">
      <w:pPr>
        <w:pStyle w:val="SubStepAlpha"/>
        <w:rPr>
          <w:rFonts w:asciiTheme="majorBidi" w:hAnsiTheme="majorBidi" w:cstheme="majorBidi"/>
        </w:rPr>
      </w:pPr>
      <w:r w:rsidRPr="001D7355">
        <w:rPr>
          <w:rFonts w:asciiTheme="majorBidi" w:hAnsiTheme="majorBidi" w:cstheme="majorBidi"/>
        </w:rPr>
        <w:lastRenderedPageBreak/>
        <w:t xml:space="preserve">First, open </w:t>
      </w:r>
      <w:r w:rsidRPr="001D7355">
        <w:rPr>
          <w:rFonts w:asciiTheme="majorBidi" w:hAnsiTheme="majorBidi" w:cstheme="majorBidi"/>
          <w:b/>
        </w:rPr>
        <w:t>SciTE</w:t>
      </w:r>
      <w:r w:rsidRPr="001D7355">
        <w:rPr>
          <w:rFonts w:asciiTheme="majorBidi" w:hAnsiTheme="majorBidi" w:cstheme="majorBidi"/>
        </w:rPr>
        <w:t xml:space="preserve"> by selecting </w:t>
      </w:r>
      <w:r w:rsidRPr="001D7355">
        <w:rPr>
          <w:rFonts w:asciiTheme="majorBidi" w:hAnsiTheme="majorBidi" w:cstheme="majorBidi"/>
          <w:b/>
        </w:rPr>
        <w:t xml:space="preserve">Applications </w:t>
      </w:r>
      <w:r w:rsidRPr="001D7355">
        <w:rPr>
          <w:rFonts w:asciiTheme="majorBidi" w:hAnsiTheme="majorBidi" w:cstheme="majorBidi"/>
        </w:rPr>
        <w:t>&gt;</w:t>
      </w:r>
      <w:r w:rsidRPr="001D7355">
        <w:rPr>
          <w:rFonts w:asciiTheme="majorBidi" w:hAnsiTheme="majorBidi" w:cstheme="majorBidi"/>
          <w:b/>
        </w:rPr>
        <w:t xml:space="preserve"> CyberOPS </w:t>
      </w:r>
      <w:r w:rsidRPr="001D7355">
        <w:rPr>
          <w:rFonts w:asciiTheme="majorBidi" w:hAnsiTheme="majorBidi" w:cstheme="majorBidi"/>
        </w:rPr>
        <w:t>&gt;</w:t>
      </w:r>
      <w:r w:rsidRPr="001D7355">
        <w:rPr>
          <w:rFonts w:asciiTheme="majorBidi" w:hAnsiTheme="majorBidi" w:cstheme="majorBidi"/>
          <w:b/>
        </w:rPr>
        <w:t xml:space="preserve"> SciTE </w:t>
      </w:r>
      <w:r w:rsidRPr="001D7355">
        <w:rPr>
          <w:rFonts w:asciiTheme="majorBidi" w:hAnsiTheme="majorBidi" w:cstheme="majorBidi"/>
        </w:rPr>
        <w:t xml:space="preserve">from the tool bar located in the upper portion of the </w:t>
      </w:r>
      <w:r w:rsidRPr="001D7355">
        <w:rPr>
          <w:rFonts w:asciiTheme="majorBidi" w:hAnsiTheme="majorBidi" w:cstheme="majorBidi"/>
          <w:b/>
        </w:rPr>
        <w:t>CyberOPS VM</w:t>
      </w:r>
      <w:r w:rsidRPr="001D7355">
        <w:rPr>
          <w:rFonts w:asciiTheme="majorBidi" w:hAnsiTheme="majorBidi" w:cstheme="majorBidi"/>
        </w:rPr>
        <w:t xml:space="preserve"> screen.</w:t>
      </w:r>
    </w:p>
    <w:p w:rsidRPr="001D7355" w:rsidR="00143CFB" w:rsidP="00143CFB" w:rsidRDefault="00143CFB" w14:paraId="7B2ADE43" w14:textId="77777777">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to launch </w:t>
      </w:r>
      <w:r w:rsidRPr="001D7355">
        <w:rPr>
          <w:rFonts w:asciiTheme="majorBidi" w:hAnsiTheme="majorBidi" w:cstheme="majorBidi"/>
          <w:b/>
        </w:rPr>
        <w:t>SciTE</w:t>
      </w:r>
      <w:r w:rsidRPr="001D7355">
        <w:rPr>
          <w:rFonts w:asciiTheme="majorBidi" w:hAnsiTheme="majorBidi" w:cstheme="majorBidi"/>
        </w:rPr>
        <w:t>’s Open File window.</w:t>
      </w:r>
    </w:p>
    <w:p w:rsidRPr="001D7355" w:rsidR="00143CFB" w:rsidP="00143CFB" w:rsidRDefault="00143CFB" w14:paraId="369D9A11" w14:textId="77777777">
      <w:pPr>
        <w:pStyle w:val="SubStepAlpha"/>
        <w:rPr>
          <w:rFonts w:asciiTheme="majorBidi" w:hAnsiTheme="majorBidi" w:cstheme="majorBidi"/>
        </w:rPr>
      </w:pPr>
      <w:r w:rsidRPr="001D7355">
        <w:rPr>
          <w:rFonts w:asciiTheme="majorBidi" w:hAnsiTheme="majorBidi" w:cstheme="majorBidi"/>
        </w:rPr>
        <w:t xml:space="preserve">Because </w:t>
      </w:r>
      <w:r w:rsidRPr="001D7355">
        <w:rPr>
          <w:rFonts w:asciiTheme="majorBidi" w:hAnsiTheme="majorBidi" w:cstheme="majorBidi"/>
          <w:b/>
        </w:rPr>
        <w:t>.bashrc</w:t>
      </w:r>
      <w:r w:rsidRPr="001D7355">
        <w:rPr>
          <w:rFonts w:asciiTheme="majorBidi" w:hAnsiTheme="majorBidi" w:cstheme="majorBidi"/>
        </w:rPr>
        <w:t xml:space="preserve"> is a hidden file with no extension, SciTE does not display it in the file list. If the Location feature is not visible in the dialog box, Change the type of file shown by selecting </w:t>
      </w:r>
      <w:r w:rsidRPr="001D7355">
        <w:rPr>
          <w:rFonts w:asciiTheme="majorBidi" w:hAnsiTheme="majorBidi" w:cstheme="majorBidi"/>
          <w:b/>
        </w:rPr>
        <w:t>All Files (*)</w:t>
      </w:r>
      <w:r w:rsidRPr="001D7355">
        <w:rPr>
          <w:rFonts w:asciiTheme="majorBidi" w:hAnsiTheme="majorBidi" w:cstheme="majorBidi"/>
        </w:rPr>
        <w:t xml:space="preserve"> from the type drop box, as shown below. All the files in the analyst’s home directory are shown.</w:t>
      </w:r>
    </w:p>
    <w:p w:rsidRPr="001D7355" w:rsidR="00143CFB" w:rsidP="007E597A" w:rsidRDefault="00143CFB" w14:paraId="572C3D0A" w14:textId="77777777">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.bashrc</w:t>
      </w:r>
      <w:r w:rsidRPr="001D7355">
        <w:rPr>
          <w:rFonts w:asciiTheme="majorBidi" w:hAnsiTheme="majorBidi" w:cstheme="majorBidi"/>
        </w:rPr>
        <w:t xml:space="preserve"> and click </w:t>
      </w:r>
      <w:r w:rsidRPr="001D7355">
        <w:rPr>
          <w:rFonts w:asciiTheme="majorBidi" w:hAnsiTheme="majorBidi" w:cstheme="majorBidi"/>
          <w:b/>
        </w:rPr>
        <w:t>Open</w:t>
      </w:r>
      <w:r w:rsidRPr="001D7355">
        <w:rPr>
          <w:rFonts w:asciiTheme="majorBidi" w:hAnsiTheme="majorBidi" w:cstheme="majorBidi"/>
        </w:rPr>
        <w:t>.</w:t>
      </w:r>
    </w:p>
    <w:p w:rsidRPr="001D7355" w:rsidR="00143CFB" w:rsidP="007E597A" w:rsidRDefault="00143CFB" w14:paraId="572E91AE" w14:textId="77777777">
      <w:pPr>
        <w:pStyle w:val="SubStepAlpha"/>
        <w:keepNext/>
        <w:rPr>
          <w:rFonts w:asciiTheme="majorBidi" w:hAnsiTheme="majorBidi" w:cstheme="majorBidi"/>
        </w:rPr>
      </w:pPr>
      <w:r w:rsidRPr="001D7355">
        <w:rPr>
          <w:rFonts w:asciiTheme="majorBidi" w:hAnsiTheme="majorBidi" w:cstheme="majorBidi"/>
        </w:rPr>
        <w:t>Locate 32 and replace it with 31. 32 is the color code for green, while 31 represents red.</w:t>
      </w:r>
    </w:p>
    <w:p w:rsidR="00D12BC0" w:rsidP="00143CFB" w:rsidRDefault="00D12BC0" w14:paraId="3097B361" w14:textId="77777777">
      <w:pPr>
        <w:pStyle w:val="Visual"/>
      </w:pPr>
      <w:r>
        <w:rPr>
          <w:noProof/>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rsidRPr="001D7355" w:rsidR="00143CFB" w:rsidP="00143CFB" w:rsidRDefault="00143CFB" w14:paraId="46C94AAF" w14:textId="77777777">
      <w:pPr>
        <w:pStyle w:val="SubStepAlpha"/>
        <w:rPr>
          <w:rFonts w:asciiTheme="majorBidi" w:hAnsiTheme="majorBidi" w:cstheme="majorBidi"/>
        </w:rPr>
      </w:pPr>
      <w:r w:rsidRPr="001D7355">
        <w:rPr>
          <w:rFonts w:asciiTheme="majorBidi" w:hAnsiTheme="majorBidi" w:cstheme="majorBidi"/>
        </w:rPr>
        <w:t xml:space="preserve">Save the file by selecting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and 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w:t>
      </w:r>
    </w:p>
    <w:p w:rsidRPr="001D7355" w:rsidR="00143CFB" w:rsidP="00F22931" w:rsidRDefault="00143CFB" w14:paraId="3342E920" w14:textId="70D2578C">
      <w:pPr>
        <w:pStyle w:val="SubStepAlpha"/>
        <w:keepNext/>
        <w:spacing w:after="0"/>
        <w:rPr>
          <w:rFonts w:asciiTheme="majorBidi" w:hAnsiTheme="majorBidi" w:cstheme="majorBidi"/>
        </w:rPr>
      </w:pPr>
      <w:r w:rsidRPr="001D7355">
        <w:rPr>
          <w:rFonts w:asciiTheme="majorBidi" w:hAnsiTheme="majorBidi" w:cstheme="majorBidi"/>
        </w:rPr>
        <w:t xml:space="preserve">Click the Terminal application icon located on the Dock, at the bottom center of the </w:t>
      </w:r>
      <w:r w:rsidRPr="001D7355">
        <w:rPr>
          <w:rFonts w:asciiTheme="majorBidi" w:hAnsiTheme="majorBidi" w:cstheme="majorBidi"/>
          <w:b/>
        </w:rPr>
        <w:t>CyberOPS VM</w:t>
      </w:r>
      <w:r w:rsidRPr="001D7355">
        <w:rPr>
          <w:rFonts w:asciiTheme="majorBidi" w:hAnsiTheme="majorBidi" w:cstheme="majorBidi"/>
        </w:rPr>
        <w:t xml:space="preserve"> screen. The prompt should appear in red instead of green.</w:t>
      </w:r>
    </w:p>
    <w:p w:rsidRPr="001D7355" w:rsidR="00BB7DB0" w:rsidP="00BB7DB0" w:rsidRDefault="00BB7DB0" w14:paraId="28F64A64" w14:textId="77777777">
      <w:pPr>
        <w:pStyle w:val="Heading4"/>
        <w:rPr>
          <w:rFonts w:asciiTheme="majorBidi" w:hAnsiTheme="majorBidi" w:cstheme="majorBidi"/>
        </w:rPr>
      </w:pPr>
      <w:r w:rsidRPr="001D7355">
        <w:rPr>
          <w:rFonts w:asciiTheme="majorBidi" w:hAnsiTheme="majorBidi" w:cstheme="majorBidi"/>
        </w:rPr>
        <w:t>Question:</w:t>
      </w:r>
    </w:p>
    <w:p w:rsidR="00781E67" w:rsidP="00781E67" w:rsidRDefault="00143CFB" w14:paraId="7D52237F" w14:textId="77777777">
      <w:pPr>
        <w:pStyle w:val="BodyTextL50"/>
        <w:spacing w:before="0"/>
        <w:rPr>
          <w:rFonts w:asciiTheme="majorBidi" w:hAnsiTheme="majorBidi" w:cstheme="majorBidi"/>
        </w:rPr>
      </w:pPr>
      <w:r w:rsidRPr="4732317A" w:rsidR="00143CFB">
        <w:rPr>
          <w:rFonts w:ascii="Times New Roman" w:hAnsi="Times New Roman" w:cs="Times New Roman" w:asciiTheme="majorBidi" w:hAnsiTheme="majorBidi" w:cstheme="majorBidi"/>
        </w:rPr>
        <w:t>Did the terminal window which was already open also change color from green to red? Explain.</w:t>
      </w:r>
    </w:p>
    <w:p w:rsidR="540E36F5" w:rsidP="4732317A" w:rsidRDefault="540E36F5" w14:paraId="49AB1FDD" w14:textId="188B71BE">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4732317A" w:rsidR="540E36F5">
        <w:rPr>
          <w:rFonts w:ascii="Times New Roman" w:hAnsi="Times New Roman" w:cs="Times New Roman" w:asciiTheme="majorBidi" w:hAnsiTheme="majorBidi" w:cstheme="majorBidi"/>
          <w:b w:val="1"/>
          <w:bCs w:val="1"/>
          <w:i w:val="1"/>
          <w:iCs w:val="1"/>
        </w:rPr>
        <w:t>No,</w:t>
      </w:r>
      <w:r w:rsidRPr="4732317A" w:rsidR="59F09B37">
        <w:rPr>
          <w:rFonts w:ascii="Times New Roman" w:hAnsi="Times New Roman" w:cs="Times New Roman" w:asciiTheme="majorBidi" w:hAnsiTheme="majorBidi" w:cstheme="majorBidi"/>
          <w:b w:val="1"/>
          <w:bCs w:val="1"/>
          <w:i w:val="1"/>
          <w:iCs w:val="1"/>
        </w:rPr>
        <w:t xml:space="preserve"> it didn’t. Because the configuration file is run </w:t>
      </w:r>
      <w:r w:rsidRPr="4732317A" w:rsidR="61B50602">
        <w:rPr>
          <w:rFonts w:ascii="Times New Roman" w:hAnsi="Times New Roman" w:cs="Times New Roman" w:asciiTheme="majorBidi" w:hAnsiTheme="majorBidi" w:cstheme="majorBidi"/>
          <w:b w:val="1"/>
          <w:bCs w:val="1"/>
          <w:i w:val="1"/>
          <w:iCs w:val="1"/>
        </w:rPr>
        <w:t xml:space="preserve">while initiating the terminal. </w:t>
      </w:r>
    </w:p>
    <w:p w:rsidR="00781E67" w:rsidP="00781E67" w:rsidRDefault="00781E67" w14:paraId="5C2D4AC4" w14:textId="509A2D8C">
      <w:pPr>
        <w:pStyle w:val="BodyTextL50"/>
        <w:spacing w:before="0"/>
        <w:rPr>
          <w:rFonts w:asciiTheme="majorBidi" w:hAnsiTheme="majorBidi" w:cstheme="majorBidi"/>
        </w:rPr>
      </w:pPr>
    </w:p>
    <w:p w:rsidR="00781E67" w:rsidP="00781E67" w:rsidRDefault="00781E67" w14:paraId="45D246B9" w14:textId="2EF01281">
      <w:pPr>
        <w:pStyle w:val="BodyTextL50"/>
        <w:spacing w:before="0"/>
        <w:rPr>
          <w:rFonts w:asciiTheme="majorBidi" w:hAnsiTheme="majorBidi" w:cstheme="majorBidi"/>
        </w:rPr>
      </w:pPr>
    </w:p>
    <w:p w:rsidR="00781E67" w:rsidP="00781E67" w:rsidRDefault="00781E67" w14:paraId="4B02BCE6" w14:textId="43159BD2">
      <w:pPr>
        <w:pStyle w:val="BodyTextL50"/>
        <w:spacing w:before="0"/>
        <w:rPr>
          <w:rFonts w:asciiTheme="majorBidi" w:hAnsiTheme="majorBidi" w:cstheme="majorBidi"/>
        </w:rPr>
      </w:pPr>
    </w:p>
    <w:p w:rsidRPr="001D7355" w:rsidR="00781E67" w:rsidP="00781E67" w:rsidRDefault="00781E67" w14:paraId="2F07A015" w14:textId="77777777">
      <w:pPr>
        <w:pStyle w:val="BodyTextL50"/>
        <w:spacing w:before="0"/>
        <w:rPr>
          <w:rFonts w:asciiTheme="majorBidi" w:hAnsiTheme="majorBidi" w:cstheme="majorBidi"/>
        </w:rPr>
      </w:pPr>
    </w:p>
    <w:p w:rsidRPr="001D7355" w:rsidR="00143CFB" w:rsidP="00143CFB" w:rsidRDefault="00143CFB" w14:paraId="551C237B" w14:textId="77777777">
      <w:pPr>
        <w:pStyle w:val="SubStepAlpha"/>
        <w:rPr>
          <w:rFonts w:asciiTheme="majorBidi" w:hAnsiTheme="majorBidi" w:cstheme="majorBidi"/>
        </w:rPr>
      </w:pPr>
      <w:r w:rsidRPr="001D7355">
        <w:rPr>
          <w:rFonts w:asciiTheme="majorBidi" w:hAnsiTheme="majorBidi" w:cstheme="majorBidi"/>
        </w:rPr>
        <w:t xml:space="preserve">The same change could have been made from the command line with a text editor such as </w:t>
      </w:r>
      <w:r w:rsidRPr="001D7355">
        <w:rPr>
          <w:rFonts w:asciiTheme="majorBidi" w:hAnsiTheme="majorBidi" w:cstheme="majorBidi"/>
          <w:b/>
        </w:rPr>
        <w:t>nano</w:t>
      </w:r>
      <w:r w:rsidRPr="001D7355">
        <w:rPr>
          <w:rFonts w:asciiTheme="majorBidi" w:hAnsiTheme="majorBidi" w:cstheme="majorBidi"/>
        </w:rPr>
        <w:t xml:space="preserve">. From a new terminal window, type </w:t>
      </w:r>
      <w:r w:rsidRPr="001D7355">
        <w:rPr>
          <w:rFonts w:asciiTheme="majorBidi" w:hAnsiTheme="majorBidi" w:cstheme="majorBidi"/>
          <w:b/>
        </w:rPr>
        <w:t>nano .bashrc</w:t>
      </w:r>
      <w:r w:rsidRPr="001D7355">
        <w:rPr>
          <w:rFonts w:asciiTheme="majorBidi" w:hAnsiTheme="majorBidi" w:cstheme="majorBidi"/>
        </w:rPr>
        <w:t xml:space="preserve"> to launch </w:t>
      </w:r>
      <w:r w:rsidRPr="001D7355">
        <w:rPr>
          <w:rFonts w:asciiTheme="majorBidi" w:hAnsiTheme="majorBidi" w:cstheme="majorBidi"/>
          <w:b/>
        </w:rPr>
        <w:t>nano</w:t>
      </w:r>
      <w:r w:rsidRPr="001D7355">
        <w:rPr>
          <w:rFonts w:asciiTheme="majorBidi" w:hAnsiTheme="majorBidi" w:cstheme="majorBidi"/>
        </w:rPr>
        <w:t xml:space="preserve"> and automatically load the </w:t>
      </w:r>
      <w:r w:rsidRPr="001D7355">
        <w:rPr>
          <w:rFonts w:asciiTheme="majorBidi" w:hAnsiTheme="majorBidi" w:cstheme="majorBidi"/>
          <w:b/>
        </w:rPr>
        <w:t>.bashrc</w:t>
      </w:r>
      <w:r w:rsidRPr="001D7355">
        <w:rPr>
          <w:rFonts w:asciiTheme="majorBidi" w:hAnsiTheme="majorBidi" w:cstheme="majorBidi"/>
        </w:rPr>
        <w:t xml:space="preserve"> file in it:</w:t>
      </w:r>
    </w:p>
    <w:p w:rsidRPr="003C0DF7" w:rsidR="00143CFB" w:rsidP="00143CFB" w:rsidRDefault="00143CFB" w14:paraId="338A066B" w14:textId="77777777">
      <w:pPr>
        <w:pStyle w:val="CMD"/>
        <w:rPr>
          <w:lang w:val="pt-BR"/>
        </w:rPr>
      </w:pPr>
      <w:r w:rsidRPr="00536182">
        <w:rPr>
          <w:lang w:val="pt-BR"/>
        </w:rPr>
        <w:t>[analyst@secOps ~]$</w:t>
      </w:r>
      <w:r w:rsidRPr="003C0DF7">
        <w:rPr>
          <w:lang w:val="pt-BR"/>
        </w:rPr>
        <w:t xml:space="preserve"> </w:t>
      </w:r>
      <w:r w:rsidRPr="00536182">
        <w:rPr>
          <w:b/>
          <w:lang w:val="pt-BR"/>
        </w:rPr>
        <w:t>nano .bashrc</w:t>
      </w:r>
    </w:p>
    <w:p w:rsidRPr="00C11601" w:rsidR="00143CFB" w:rsidP="00143CFB" w:rsidRDefault="00143CFB" w14:paraId="5124FD74" w14:textId="77777777">
      <w:pPr>
        <w:pStyle w:val="CMDOutput"/>
        <w:rPr>
          <w:lang w:val="pt-BR"/>
        </w:rPr>
      </w:pPr>
    </w:p>
    <w:p w:rsidRPr="00E11656" w:rsidR="00143CFB" w:rsidP="00143CFB" w:rsidRDefault="00143CFB" w14:paraId="131C2907" w14:textId="77777777">
      <w:pPr>
        <w:pStyle w:val="CMDOutput"/>
        <w:rPr>
          <w:lang w:val="pt-BR"/>
        </w:rPr>
      </w:pPr>
      <w:r w:rsidRPr="00C11601">
        <w:rPr>
          <w:lang w:val="pt-BR"/>
        </w:rPr>
        <w:t xml:space="preserve">  </w:t>
      </w:r>
      <w:r w:rsidRPr="007E597A">
        <w:rPr>
          <w:lang w:val="pt-BR"/>
        </w:rPr>
        <w:t>GNU nano 4.9.2                    File: .bashrc</w:t>
      </w:r>
      <w:r w:rsidRPr="00E11656">
        <w:rPr>
          <w:lang w:val="pt-BR"/>
        </w:rPr>
        <w:t xml:space="preserve">                               </w:t>
      </w:r>
    </w:p>
    <w:p w:rsidRPr="00E11656" w:rsidR="00143CFB" w:rsidP="00143CFB" w:rsidRDefault="00143CFB" w14:paraId="3A5EBBDF" w14:textId="77777777">
      <w:pPr>
        <w:pStyle w:val="CMDOutput"/>
        <w:rPr>
          <w:lang w:val="pt-BR"/>
        </w:rPr>
      </w:pPr>
    </w:p>
    <w:p w:rsidRPr="00E11656" w:rsidR="00143CFB" w:rsidP="00143CFB" w:rsidRDefault="00143CFB" w14:paraId="5F5A3B0B" w14:textId="77777777">
      <w:pPr>
        <w:pStyle w:val="CMDOutput"/>
        <w:rPr>
          <w:lang w:val="pt-BR"/>
        </w:rPr>
      </w:pPr>
      <w:r w:rsidRPr="00E11656">
        <w:rPr>
          <w:lang w:val="pt-BR"/>
        </w:rPr>
        <w:t>export EDITOR=vim</w:t>
      </w:r>
    </w:p>
    <w:p w:rsidRPr="00E11656" w:rsidR="00143CFB" w:rsidP="00143CFB" w:rsidRDefault="00143CFB" w14:paraId="2397F774" w14:textId="77777777">
      <w:pPr>
        <w:pStyle w:val="CMDOutput"/>
        <w:rPr>
          <w:lang w:val="pt-BR"/>
        </w:rPr>
      </w:pPr>
    </w:p>
    <w:p w:rsidRPr="00E11656" w:rsidR="00143CFB" w:rsidP="00143CFB" w:rsidRDefault="00143CFB" w14:paraId="17FCEA8B" w14:textId="77777777">
      <w:pPr>
        <w:pStyle w:val="CMDOutput"/>
        <w:rPr>
          <w:lang w:val="pt-BR"/>
        </w:rPr>
      </w:pPr>
      <w:r w:rsidRPr="00E11656">
        <w:rPr>
          <w:lang w:val="pt-BR"/>
        </w:rPr>
        <w:t>PS1='\[\e[1;31m\][\u@\h \W]\$\[\e[0m\] '</w:t>
      </w:r>
    </w:p>
    <w:p w:rsidRPr="00E11656" w:rsidR="00143CFB" w:rsidP="00143CFB" w:rsidRDefault="00143CFB" w14:paraId="5CBEA252" w14:textId="77777777">
      <w:pPr>
        <w:pStyle w:val="CMDOutput"/>
        <w:rPr>
          <w:lang w:val="pt-BR"/>
        </w:rPr>
      </w:pPr>
      <w:r w:rsidRPr="00E11656">
        <w:rPr>
          <w:lang w:val="pt-BR"/>
        </w:rPr>
        <w:t>alias ls="ls --color"</w:t>
      </w:r>
    </w:p>
    <w:p w:rsidRPr="00E11656" w:rsidR="00143CFB" w:rsidP="00143CFB" w:rsidRDefault="00143CFB" w14:paraId="18661D1A" w14:textId="77777777">
      <w:pPr>
        <w:pStyle w:val="CMDOutput"/>
        <w:rPr>
          <w:lang w:val="pt-BR"/>
        </w:rPr>
      </w:pPr>
      <w:r w:rsidRPr="00E11656">
        <w:rPr>
          <w:lang w:val="pt-BR"/>
        </w:rPr>
        <w:t>alias vi="vim"</w:t>
      </w:r>
    </w:p>
    <w:p w:rsidRPr="00E11656" w:rsidR="00143CFB" w:rsidP="00143CFB" w:rsidRDefault="00143CFB" w14:paraId="207724D8" w14:textId="77777777">
      <w:pPr>
        <w:pStyle w:val="CMDOutput"/>
        <w:ind w:left="0"/>
        <w:rPr>
          <w:lang w:val="pt-BR"/>
        </w:rPr>
      </w:pPr>
    </w:p>
    <w:p w:rsidRPr="00E11656" w:rsidR="00143CFB" w:rsidP="00143CFB" w:rsidRDefault="00143CFB" w14:paraId="15CD475E" w14:textId="77777777">
      <w:pPr>
        <w:pStyle w:val="CMDOutput"/>
        <w:rPr>
          <w:lang w:val="pt-BR"/>
        </w:rPr>
      </w:pPr>
    </w:p>
    <w:p w:rsidRPr="00E11656" w:rsidR="00143CFB" w:rsidP="00143CFB" w:rsidRDefault="00143CFB" w14:paraId="7F378CE7" w14:textId="77777777">
      <w:pPr>
        <w:pStyle w:val="CMDOutput"/>
        <w:rPr>
          <w:lang w:val="pt-BR"/>
        </w:rPr>
      </w:pPr>
    </w:p>
    <w:p w:rsidRPr="00E11656" w:rsidR="00143CFB" w:rsidP="00143CFB" w:rsidRDefault="00143CFB" w14:paraId="11257D1F" w14:textId="77777777">
      <w:pPr>
        <w:pStyle w:val="CMDOutput"/>
        <w:rPr>
          <w:lang w:val="pt-BR"/>
        </w:rPr>
      </w:pPr>
    </w:p>
    <w:p w:rsidRPr="00E11656" w:rsidR="00143CFB" w:rsidP="00143CFB" w:rsidRDefault="00143CFB" w14:paraId="663DC3D5" w14:textId="77777777">
      <w:pPr>
        <w:pStyle w:val="CMDOutput"/>
        <w:rPr>
          <w:lang w:val="pt-BR"/>
        </w:rPr>
      </w:pPr>
    </w:p>
    <w:p w:rsidRPr="00E11656" w:rsidR="00143CFB" w:rsidP="00143CFB" w:rsidRDefault="00143CFB" w14:paraId="6A8EBDB5" w14:textId="77777777">
      <w:pPr>
        <w:pStyle w:val="CMDOutput"/>
      </w:pPr>
      <w:r w:rsidRPr="00E11656">
        <w:rPr>
          <w:lang w:val="pt-BR"/>
        </w:rPr>
        <w:t xml:space="preserve">                                </w:t>
      </w:r>
      <w:r w:rsidRPr="007E597A">
        <w:t>[ Read 5 lines ]</w:t>
      </w:r>
    </w:p>
    <w:p w:rsidRPr="00E11656" w:rsidR="00143CFB" w:rsidP="00143CFB" w:rsidRDefault="00143CFB" w14:paraId="0110C836" w14:textId="77777777">
      <w:pPr>
        <w:pStyle w:val="CMDOutput"/>
      </w:pPr>
      <w:r w:rsidRPr="007E597A">
        <w:t>^G</w:t>
      </w:r>
      <w:r w:rsidRPr="00E11656">
        <w:t xml:space="preserve"> Get Help  </w:t>
      </w:r>
      <w:r w:rsidRPr="007E597A">
        <w:t>^O</w:t>
      </w:r>
      <w:r w:rsidRPr="00E11656">
        <w:t xml:space="preserve"> Write Out </w:t>
      </w:r>
      <w:r w:rsidRPr="007E597A">
        <w:t>^W</w:t>
      </w:r>
      <w:r w:rsidRPr="00E11656">
        <w:t xml:space="preserve"> Where Is  </w:t>
      </w:r>
      <w:r w:rsidRPr="007E597A">
        <w:t>^K</w:t>
      </w:r>
      <w:r w:rsidRPr="00E11656">
        <w:t xml:space="preserve"> Cut Text  </w:t>
      </w:r>
      <w:r w:rsidRPr="007E597A">
        <w:t>^J</w:t>
      </w:r>
      <w:r w:rsidRPr="00E11656">
        <w:t xml:space="preserve"> Justify   ^C Cur Pos</w:t>
      </w:r>
    </w:p>
    <w:p w:rsidR="00143CFB" w:rsidP="00143CFB" w:rsidRDefault="00143CFB" w14:paraId="7BDD71F7" w14:textId="77777777">
      <w:pPr>
        <w:pStyle w:val="CMDOutput"/>
      </w:pPr>
      <w:r w:rsidRPr="00E11656">
        <w:t xml:space="preserve">^X Exit      </w:t>
      </w:r>
      <w:r w:rsidRPr="007E597A">
        <w:t>^R</w:t>
      </w:r>
      <w:r w:rsidRPr="00E11656">
        <w:t xml:space="preserve"> Read File </w:t>
      </w:r>
      <w:r w:rsidRPr="007E597A">
        <w:t>^\</w:t>
      </w:r>
      <w:r w:rsidRPr="00E11656">
        <w:t xml:space="preserve"> Replace   </w:t>
      </w:r>
      <w:r w:rsidRPr="007E597A">
        <w:t>^U</w:t>
      </w:r>
      <w:r w:rsidRPr="00E11656">
        <w:t xml:space="preserve"> Uncut Text</w:t>
      </w:r>
      <w:r w:rsidRPr="007E597A">
        <w:t>^T</w:t>
      </w:r>
      <w:r w:rsidRPr="00E11656">
        <w:t xml:space="preserve"> To Spell  </w:t>
      </w:r>
      <w:r w:rsidRPr="007E597A">
        <w:t>^_</w:t>
      </w:r>
      <w:r w:rsidRPr="00E11656">
        <w:t xml:space="preserve"> Go To Line</w:t>
      </w:r>
    </w:p>
    <w:p w:rsidRPr="001D7355" w:rsidR="00143CFB" w:rsidP="00143CFB" w:rsidRDefault="00143CFB" w14:paraId="796A1354" w14:textId="77777777">
      <w:pPr>
        <w:pStyle w:val="SubStepAlpha"/>
        <w:rPr>
          <w:rFonts w:asciiTheme="majorBidi" w:hAnsiTheme="majorBidi" w:cstheme="majorBidi"/>
        </w:rPr>
      </w:pPr>
      <w:r w:rsidRPr="001D7355">
        <w:rPr>
          <w:rFonts w:asciiTheme="majorBidi" w:hAnsiTheme="majorBidi" w:cstheme="majorBidi"/>
        </w:rPr>
        <w:t>Change 31 to 33. 33 is the color code to yellow.</w:t>
      </w:r>
    </w:p>
    <w:p w:rsidRPr="001D7355" w:rsidR="00143CFB" w:rsidP="00143CFB" w:rsidRDefault="00143CFB" w14:paraId="757479F8" w14:textId="77777777">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and then press </w:t>
      </w:r>
      <w:r w:rsidRPr="001D7355">
        <w:rPr>
          <w:rFonts w:asciiTheme="majorBidi" w:hAnsiTheme="majorBidi" w:cstheme="majorBidi"/>
          <w:b/>
        </w:rPr>
        <w:t>Y</w:t>
      </w:r>
      <w:r w:rsidRPr="001D7355">
        <w:rPr>
          <w:rFonts w:asciiTheme="majorBidi" w:hAnsiTheme="majorBidi" w:cstheme="majorBidi"/>
        </w:rPr>
        <w:t xml:space="preserve"> to confirm.</w:t>
      </w:r>
      <w:r w:rsidRPr="001D7355" w:rsidR="00E83E18">
        <w:rPr>
          <w:rFonts w:asciiTheme="majorBidi" w:hAnsiTheme="majorBidi" w:cstheme="majorBidi"/>
        </w:rPr>
        <w:t xml:space="preserve"> The text </w:t>
      </w:r>
      <w:r w:rsidRPr="001D7355" w:rsidR="00E11656">
        <w:rPr>
          <w:rFonts w:asciiTheme="majorBidi" w:hAnsiTheme="majorBidi" w:cstheme="majorBidi"/>
        </w:rPr>
        <w:t>editor</w:t>
      </w:r>
      <w:r w:rsidRPr="001D7355">
        <w:rPr>
          <w:rFonts w:asciiTheme="majorBidi" w:hAnsiTheme="majorBidi" w:cstheme="majorBidi"/>
        </w:rPr>
        <w:t xml:space="preserve"> </w:t>
      </w:r>
      <w:r w:rsidRPr="001D7355" w:rsidR="00E83E18">
        <w:rPr>
          <w:rFonts w:asciiTheme="majorBidi" w:hAnsiTheme="majorBidi" w:cstheme="majorBidi"/>
          <w:b/>
          <w:bCs/>
        </w:rPr>
        <w:t>nano</w:t>
      </w:r>
      <w:r w:rsidRPr="001D7355" w:rsidR="00E83E18">
        <w:rPr>
          <w:rFonts w:asciiTheme="majorBidi" w:hAnsiTheme="majorBidi" w:cstheme="majorBidi"/>
        </w:rPr>
        <w:t xml:space="preserve"> </w:t>
      </w:r>
      <w:r w:rsidRPr="001D7355">
        <w:rPr>
          <w:rFonts w:asciiTheme="majorBidi" w:hAnsiTheme="majorBidi" w:cstheme="majorBidi"/>
        </w:rPr>
        <w:t xml:space="preserve">will also offer you the chance to change the filename. Simply press </w:t>
      </w:r>
      <w:r w:rsidRPr="001D7355">
        <w:rPr>
          <w:rFonts w:asciiTheme="majorBidi" w:hAnsiTheme="majorBidi" w:cstheme="majorBidi"/>
          <w:b/>
        </w:rPr>
        <w:t>ENTER</w:t>
      </w:r>
      <w:r w:rsidRPr="001D7355">
        <w:rPr>
          <w:rFonts w:asciiTheme="majorBidi" w:hAnsiTheme="majorBidi" w:cstheme="majorBidi"/>
        </w:rPr>
        <w:t xml:space="preserve"> to use the same name, </w:t>
      </w:r>
      <w:r w:rsidRPr="001D7355">
        <w:rPr>
          <w:rFonts w:asciiTheme="majorBidi" w:hAnsiTheme="majorBidi" w:cstheme="majorBidi"/>
          <w:b/>
        </w:rPr>
        <w:t>.bashrc</w:t>
      </w:r>
      <w:r w:rsidRPr="001D7355">
        <w:rPr>
          <w:rFonts w:asciiTheme="majorBidi" w:hAnsiTheme="majorBidi" w:cstheme="majorBidi"/>
        </w:rPr>
        <w:t>.</w:t>
      </w:r>
    </w:p>
    <w:p w:rsidRPr="001D7355" w:rsidR="00143CFB" w:rsidP="00143CFB" w:rsidRDefault="00E83E18" w14:paraId="1078140F" w14:textId="77777777">
      <w:pPr>
        <w:pStyle w:val="SubStepAlpha"/>
        <w:rPr>
          <w:rFonts w:asciiTheme="majorBidi" w:hAnsiTheme="majorBidi" w:cstheme="majorBidi"/>
        </w:rPr>
      </w:pPr>
      <w:r w:rsidRPr="001D7355">
        <w:rPr>
          <w:rFonts w:asciiTheme="majorBidi" w:hAnsiTheme="majorBidi" w:cstheme="majorBidi"/>
        </w:rPr>
        <w:t xml:space="preserve">The text </w:t>
      </w:r>
      <w:r w:rsidRPr="001D7355" w:rsidR="00E11656">
        <w:rPr>
          <w:rFonts w:asciiTheme="majorBidi" w:hAnsiTheme="majorBidi" w:cstheme="majorBidi"/>
        </w:rPr>
        <w:t>editor</w:t>
      </w:r>
      <w:r w:rsidRPr="001D7355">
        <w:rPr>
          <w:rFonts w:asciiTheme="majorBidi" w:hAnsiTheme="majorBidi" w:cstheme="majorBidi"/>
        </w:rPr>
        <w:t xml:space="preserve"> </w:t>
      </w:r>
      <w:r w:rsidRPr="001D7355">
        <w:rPr>
          <w:rFonts w:asciiTheme="majorBidi" w:hAnsiTheme="majorBidi" w:cstheme="majorBidi"/>
          <w:b/>
          <w:bCs/>
        </w:rPr>
        <w:t>nano</w:t>
      </w:r>
      <w:r w:rsidRPr="001D7355">
        <w:rPr>
          <w:rFonts w:asciiTheme="majorBidi" w:hAnsiTheme="majorBidi" w:cstheme="majorBidi"/>
        </w:rPr>
        <w:t xml:space="preserve"> </w:t>
      </w:r>
      <w:r w:rsidRPr="001D7355" w:rsidR="00143CFB">
        <w:rPr>
          <w:rFonts w:asciiTheme="majorBidi" w:hAnsiTheme="majorBidi" w:cstheme="majorBidi"/>
        </w:rPr>
        <w:t xml:space="preserve">will end, and you will be back on the shell prompt. This time reload the bash terminal by entering the command </w:t>
      </w:r>
      <w:r w:rsidRPr="001D7355" w:rsidR="00143CFB">
        <w:rPr>
          <w:rFonts w:asciiTheme="majorBidi" w:hAnsiTheme="majorBidi" w:cstheme="majorBidi"/>
          <w:b/>
          <w:bCs/>
        </w:rPr>
        <w:t>bash</w:t>
      </w:r>
      <w:r w:rsidRPr="001D7355" w:rsidR="00143CFB">
        <w:rPr>
          <w:rFonts w:asciiTheme="majorBidi" w:hAnsiTheme="majorBidi" w:cstheme="majorBidi"/>
        </w:rPr>
        <w:t xml:space="preserve"> in the terminal. The prompt should now appear in yellow instead of red.</w:t>
      </w:r>
    </w:p>
    <w:p w:rsidRPr="001D7355" w:rsidR="00143CFB" w:rsidP="003534C4" w:rsidRDefault="00143CFB" w14:paraId="69A64BC1" w14:textId="77777777">
      <w:pPr>
        <w:pStyle w:val="Heading3"/>
        <w:rPr>
          <w:rFonts w:asciiTheme="majorBidi" w:hAnsiTheme="majorBidi" w:cstheme="majorBidi"/>
        </w:rPr>
      </w:pPr>
      <w:r w:rsidRPr="001D7355">
        <w:rPr>
          <w:rFonts w:asciiTheme="majorBidi" w:hAnsiTheme="majorBidi" w:cstheme="majorBidi"/>
        </w:rPr>
        <w:t>Editing Configuration Files for Services</w:t>
      </w:r>
    </w:p>
    <w:p w:rsidRPr="001D7355" w:rsidR="00143CFB" w:rsidP="00143CFB" w:rsidRDefault="00143CFB" w14:paraId="2BB50FD2" w14:textId="50757DEF">
      <w:pPr>
        <w:pStyle w:val="BodyTextL25"/>
        <w:rPr>
          <w:rFonts w:asciiTheme="majorBidi" w:hAnsiTheme="majorBidi" w:cstheme="majorBidi"/>
        </w:rPr>
      </w:pPr>
      <w:r w:rsidRPr="001D7355">
        <w:rPr>
          <w:rFonts w:asciiTheme="majorBidi" w:hAnsiTheme="majorBidi" w:cstheme="majorBidi"/>
        </w:rPr>
        <w:t xml:space="preserve">System-wide configuration files are not very different from the user-application files. </w:t>
      </w:r>
      <w:r w:rsidRPr="001D7355">
        <w:rPr>
          <w:rFonts w:asciiTheme="majorBidi" w:hAnsiTheme="majorBidi" w:cstheme="majorBidi"/>
          <w:b/>
        </w:rPr>
        <w:t>nginx</w:t>
      </w:r>
      <w:r w:rsidRPr="001D7355">
        <w:rPr>
          <w:rFonts w:asciiTheme="majorBidi" w:hAnsiTheme="majorBidi" w:cstheme="majorBidi"/>
        </w:rPr>
        <w:t xml:space="preserve"> is a lightweight web server that is installed in the </w:t>
      </w:r>
      <w:r w:rsidRPr="001D7355">
        <w:rPr>
          <w:rFonts w:asciiTheme="majorBidi" w:hAnsiTheme="majorBidi" w:cstheme="majorBidi"/>
          <w:b/>
        </w:rPr>
        <w:t>CyberOPS Workstation VM</w:t>
      </w:r>
      <w:r w:rsidRPr="001D7355">
        <w:rPr>
          <w:rFonts w:asciiTheme="majorBidi" w:hAnsiTheme="majorBidi" w:cstheme="majorBidi"/>
        </w:rPr>
        <w:t xml:space="preserve">. </w:t>
      </w:r>
      <w:r w:rsidRPr="001D7355">
        <w:rPr>
          <w:rFonts w:asciiTheme="majorBidi" w:hAnsiTheme="majorBidi" w:cstheme="majorBidi"/>
          <w:b/>
        </w:rPr>
        <w:t>nginx</w:t>
      </w:r>
      <w:r w:rsidRPr="001D7355">
        <w:rPr>
          <w:rFonts w:asciiTheme="majorBidi" w:hAnsiTheme="majorBidi" w:cstheme="majorBidi"/>
        </w:rPr>
        <w:t xml:space="preserve"> can be customized by changing its configuration file, which is located in </w:t>
      </w:r>
      <w:r w:rsidRPr="001D7355">
        <w:rPr>
          <w:rFonts w:asciiTheme="majorBidi" w:hAnsiTheme="majorBidi" w:cstheme="majorBidi"/>
          <w:b/>
        </w:rPr>
        <w:t>/etc/nginx</w:t>
      </w:r>
      <w:r w:rsidRPr="001D7355">
        <w:rPr>
          <w:rFonts w:asciiTheme="majorBidi" w:hAnsiTheme="majorBidi" w:cstheme="majorBidi"/>
        </w:rPr>
        <w:t>.</w:t>
      </w:r>
    </w:p>
    <w:p w:rsidRPr="001D7355" w:rsidR="00143CFB" w:rsidP="00143CFB" w:rsidRDefault="00143CFB" w14:paraId="5C2CA38F" w14:textId="77777777">
      <w:pPr>
        <w:pStyle w:val="SubStepAlpha"/>
        <w:rPr>
          <w:rFonts w:asciiTheme="majorBidi" w:hAnsiTheme="majorBidi" w:cstheme="majorBidi"/>
        </w:rPr>
      </w:pPr>
      <w:r w:rsidRPr="001D7355">
        <w:rPr>
          <w:rFonts w:asciiTheme="majorBidi" w:hAnsiTheme="majorBidi" w:cstheme="majorBidi"/>
        </w:rPr>
        <w:t xml:space="preserve">First, open </w:t>
      </w:r>
      <w:r w:rsidRPr="001D7355">
        <w:rPr>
          <w:rFonts w:asciiTheme="majorBidi" w:hAnsiTheme="majorBidi" w:cstheme="majorBidi"/>
          <w:b/>
        </w:rPr>
        <w:t>nginx</w:t>
      </w:r>
      <w:r w:rsidRPr="001D7355">
        <w:rPr>
          <w:rFonts w:asciiTheme="majorBidi" w:hAnsiTheme="majorBidi" w:cstheme="majorBidi"/>
        </w:rPr>
        <w:t xml:space="preserve">’s configuration file in a </w:t>
      </w:r>
      <w:r w:rsidRPr="001D7355">
        <w:rPr>
          <w:rFonts w:asciiTheme="majorBidi" w:hAnsiTheme="majorBidi" w:cstheme="majorBidi"/>
          <w:b/>
        </w:rPr>
        <w:t>nano</w:t>
      </w:r>
      <w:r w:rsidRPr="001D7355">
        <w:rPr>
          <w:rFonts w:asciiTheme="majorBidi" w:hAnsiTheme="majorBidi" w:cstheme="majorBidi"/>
        </w:rPr>
        <w:t xml:space="preserve">. The configuration file name used here is </w:t>
      </w:r>
      <w:r w:rsidRPr="001D7355">
        <w:rPr>
          <w:rFonts w:asciiTheme="majorBidi" w:hAnsiTheme="majorBidi" w:cstheme="majorBidi"/>
          <w:b/>
        </w:rPr>
        <w:t>custom_server.conf</w:t>
      </w:r>
      <w:r w:rsidRPr="001D7355">
        <w:rPr>
          <w:rFonts w:asciiTheme="majorBidi" w:hAnsiTheme="majorBidi" w:cstheme="majorBidi"/>
        </w:rPr>
        <w:t xml:space="preserve">. Notice below that the command is preceded by the </w:t>
      </w:r>
      <w:r w:rsidRPr="001D7355">
        <w:rPr>
          <w:rFonts w:asciiTheme="majorBidi" w:hAnsiTheme="majorBidi" w:cstheme="majorBidi"/>
          <w:b/>
        </w:rPr>
        <w:t>sudo</w:t>
      </w:r>
      <w:r w:rsidRPr="001D7355">
        <w:rPr>
          <w:rFonts w:asciiTheme="majorBidi" w:hAnsiTheme="majorBidi" w:cstheme="majorBidi"/>
        </w:rPr>
        <w:t xml:space="preserve"> command. After typing </w:t>
      </w:r>
      <w:r w:rsidRPr="001D7355">
        <w:rPr>
          <w:rFonts w:asciiTheme="majorBidi" w:hAnsiTheme="majorBidi" w:cstheme="majorBidi"/>
          <w:b/>
        </w:rPr>
        <w:t>nano</w:t>
      </w:r>
      <w:r w:rsidRPr="001D7355">
        <w:rPr>
          <w:rFonts w:asciiTheme="majorBidi" w:hAnsiTheme="majorBidi" w:cstheme="majorBidi"/>
        </w:rPr>
        <w:t xml:space="preserve"> include a space and the </w:t>
      </w:r>
      <w:r w:rsidRPr="001D7355">
        <w:rPr>
          <w:rFonts w:asciiTheme="majorBidi" w:hAnsiTheme="majorBidi" w:cstheme="majorBidi"/>
          <w:b/>
        </w:rPr>
        <w:t>-l</w:t>
      </w:r>
      <w:r w:rsidRPr="001D7355">
        <w:rPr>
          <w:rFonts w:asciiTheme="majorBidi" w:hAnsiTheme="majorBidi" w:cstheme="majorBidi"/>
        </w:rPr>
        <w:t xml:space="preserve"> switch to turn on line-numbering. </w:t>
      </w:r>
    </w:p>
    <w:p w:rsidRPr="003C0DF7" w:rsidR="00143CFB" w:rsidP="00143CFB" w:rsidRDefault="00143CFB" w14:paraId="378B8E99" w14:textId="77777777">
      <w:pPr>
        <w:pStyle w:val="CMD"/>
        <w:rPr>
          <w:lang w:val="pt-BR"/>
        </w:rPr>
      </w:pPr>
      <w:r w:rsidRPr="00536182">
        <w:rPr>
          <w:lang w:val="pt-BR"/>
        </w:rPr>
        <w:t>[analyst@secOps ~]$</w:t>
      </w:r>
      <w:r w:rsidRPr="003C0DF7">
        <w:rPr>
          <w:lang w:val="pt-BR"/>
        </w:rPr>
        <w:t xml:space="preserve"> </w:t>
      </w:r>
      <w:r w:rsidRPr="00555BA5">
        <w:rPr>
          <w:b/>
          <w:lang w:val="pt-BR"/>
        </w:rPr>
        <w:t xml:space="preserve">sudo nano </w:t>
      </w:r>
      <w:r>
        <w:rPr>
          <w:b/>
          <w:lang w:val="pt-BR"/>
        </w:rPr>
        <w:t>-l</w:t>
      </w:r>
      <w:r w:rsidRPr="00555BA5">
        <w:rPr>
          <w:b/>
          <w:lang w:val="pt-BR"/>
        </w:rPr>
        <w:t xml:space="preserve"> /etc/nginx/custom_server.conf</w:t>
      </w:r>
    </w:p>
    <w:p w:rsidRPr="00762F00" w:rsidR="00143CFB" w:rsidP="00143CFB" w:rsidRDefault="00143CFB" w14:paraId="7FEA61C3" w14:textId="77777777">
      <w:pPr>
        <w:pStyle w:val="CMD"/>
      </w:pPr>
      <w:r w:rsidRPr="00762F00">
        <w:t>[sudo] password for analyst:</w:t>
      </w:r>
    </w:p>
    <w:p w:rsidRPr="00762F00" w:rsidR="00143CFB" w:rsidP="00143CFB" w:rsidRDefault="00143CFB" w14:paraId="5DB58267" w14:textId="77777777">
      <w:pPr>
        <w:pStyle w:val="BodyTextL50"/>
      </w:pPr>
      <w:r w:rsidRPr="00762F00">
        <w:t>Use the arrow keys to navigate through the file.</w:t>
      </w:r>
    </w:p>
    <w:p w:rsidRPr="00022FB2" w:rsidR="00143CFB" w:rsidP="00143CFB" w:rsidRDefault="00143CFB" w14:paraId="1758A055" w14:textId="77777777">
      <w:pPr>
        <w:pStyle w:val="CMDOutput"/>
        <w:rPr>
          <w:lang w:val="pt-BR"/>
        </w:rPr>
      </w:pPr>
      <w:r w:rsidRPr="00762F00">
        <w:t xml:space="preserve">  </w:t>
      </w:r>
    </w:p>
    <w:p w:rsidRPr="00022FB2" w:rsidR="00143CFB" w:rsidP="00143CFB" w:rsidRDefault="00143CFB" w14:paraId="3E0B9A78" w14:textId="77777777">
      <w:pPr>
        <w:pStyle w:val="CMDOutput"/>
        <w:rPr>
          <w:lang w:val="pt-BR"/>
        </w:rPr>
      </w:pPr>
      <w:r w:rsidRPr="00022FB2">
        <w:rPr>
          <w:lang w:val="pt-BR"/>
        </w:rPr>
        <w:t xml:space="preserve">  GNU nano </w:t>
      </w:r>
      <w:r w:rsidR="00594849">
        <w:rPr>
          <w:lang w:val="pt-BR"/>
        </w:rPr>
        <w:t>4</w:t>
      </w:r>
      <w:r w:rsidRPr="00022FB2">
        <w:rPr>
          <w:lang w:val="pt-BR"/>
        </w:rPr>
        <w:t>.9.</w:t>
      </w:r>
      <w:r w:rsidR="00594849">
        <w:rPr>
          <w:lang w:val="pt-BR"/>
        </w:rPr>
        <w:t>2</w:t>
      </w:r>
      <w:r w:rsidRPr="00022FB2">
        <w:rPr>
          <w:lang w:val="pt-BR"/>
        </w:rPr>
        <w:t xml:space="preserve">                /etc/nginx/custom_server.conf                          </w:t>
      </w:r>
    </w:p>
    <w:p w:rsidRPr="00022FB2" w:rsidR="00143CFB" w:rsidP="00143CFB" w:rsidRDefault="00143CFB" w14:paraId="5E31D345" w14:textId="77777777">
      <w:pPr>
        <w:pStyle w:val="CMDOutput"/>
        <w:rPr>
          <w:lang w:val="pt-BR"/>
        </w:rPr>
      </w:pPr>
    </w:p>
    <w:p w:rsidRPr="00762F00" w:rsidR="00143CFB" w:rsidP="00143CFB" w:rsidRDefault="00143CFB" w14:paraId="3882EA90" w14:textId="77777777">
      <w:pPr>
        <w:pStyle w:val="CMDOutput"/>
      </w:pPr>
      <w:r w:rsidRPr="00022FB2">
        <w:rPr>
          <w:lang w:val="pt-BR"/>
        </w:rPr>
        <w:t xml:space="preserve">  </w:t>
      </w:r>
      <w:r w:rsidRPr="00762F00">
        <w:t>1</w:t>
      </w:r>
    </w:p>
    <w:p w:rsidRPr="00762F00" w:rsidR="00143CFB" w:rsidP="00143CFB" w:rsidRDefault="00143CFB" w14:paraId="116D70C1" w14:textId="77777777">
      <w:pPr>
        <w:pStyle w:val="CMDOutput"/>
      </w:pPr>
      <w:r w:rsidRPr="00762F00">
        <w:t xml:space="preserve">  2 #user html;</w:t>
      </w:r>
    </w:p>
    <w:p w:rsidRPr="00762F00" w:rsidR="00143CFB" w:rsidP="00143CFB" w:rsidRDefault="00143CFB" w14:paraId="2E8B58CE" w14:textId="77777777">
      <w:pPr>
        <w:pStyle w:val="CMDOutput"/>
      </w:pPr>
      <w:r w:rsidRPr="00762F00">
        <w:t xml:space="preserve">  3 worker_processes  1;</w:t>
      </w:r>
    </w:p>
    <w:p w:rsidRPr="00762F00" w:rsidR="00143CFB" w:rsidP="00143CFB" w:rsidRDefault="00143CFB" w14:paraId="32DAB59F" w14:textId="77777777">
      <w:pPr>
        <w:pStyle w:val="CMDOutput"/>
      </w:pPr>
      <w:r w:rsidRPr="00762F00">
        <w:t xml:space="preserve">  4</w:t>
      </w:r>
    </w:p>
    <w:p w:rsidRPr="00762F00" w:rsidR="00143CFB" w:rsidP="00143CFB" w:rsidRDefault="00143CFB" w14:paraId="0B7665FD" w14:textId="77777777">
      <w:pPr>
        <w:pStyle w:val="CMDOutput"/>
      </w:pPr>
      <w:r w:rsidRPr="00762F00">
        <w:t xml:space="preserve">  5 #error_log  logs/error.log;</w:t>
      </w:r>
    </w:p>
    <w:p w:rsidRPr="00762F00" w:rsidR="00143CFB" w:rsidP="00143CFB" w:rsidRDefault="00143CFB" w14:paraId="58334A7D" w14:textId="77777777">
      <w:pPr>
        <w:pStyle w:val="CMDOutput"/>
      </w:pPr>
      <w:r w:rsidRPr="00762F00">
        <w:t xml:space="preserve">  6 #error_log  logs/error.log  notice;</w:t>
      </w:r>
    </w:p>
    <w:p w:rsidRPr="00762F00" w:rsidR="00143CFB" w:rsidP="00143CFB" w:rsidRDefault="00143CFB" w14:paraId="42BD845D" w14:textId="77777777">
      <w:pPr>
        <w:pStyle w:val="CMDOutput"/>
      </w:pPr>
      <w:r w:rsidRPr="00762F00">
        <w:t xml:space="preserve">  7 #error_log  logs/error.log  info;</w:t>
      </w:r>
    </w:p>
    <w:p w:rsidRPr="00762F00" w:rsidR="00143CFB" w:rsidP="00143CFB" w:rsidRDefault="00143CFB" w14:paraId="7B8BAD49" w14:textId="77777777">
      <w:pPr>
        <w:pStyle w:val="CMDOutput"/>
      </w:pPr>
      <w:r w:rsidRPr="00762F00">
        <w:t xml:space="preserve">  8</w:t>
      </w:r>
    </w:p>
    <w:p w:rsidRPr="00762F00" w:rsidR="00143CFB" w:rsidP="00143CFB" w:rsidRDefault="00143CFB" w14:paraId="3883D0FE" w14:textId="77777777">
      <w:pPr>
        <w:pStyle w:val="CMDOutput"/>
      </w:pPr>
      <w:r w:rsidRPr="00762F00">
        <w:t xml:space="preserve">  9 #pid        logs/nginx.pid;</w:t>
      </w:r>
    </w:p>
    <w:p w:rsidRPr="00762F00" w:rsidR="00143CFB" w:rsidP="00143CFB" w:rsidRDefault="00143CFB" w14:paraId="33F56356" w14:textId="77777777">
      <w:pPr>
        <w:pStyle w:val="CMDOutput"/>
      </w:pPr>
      <w:r w:rsidRPr="00762F00">
        <w:t xml:space="preserve"> 10</w:t>
      </w:r>
    </w:p>
    <w:p w:rsidRPr="00762F00" w:rsidR="00143CFB" w:rsidP="00143CFB" w:rsidRDefault="00143CFB" w14:paraId="67F0A385" w14:textId="77777777">
      <w:pPr>
        <w:pStyle w:val="CMDOutput"/>
      </w:pPr>
      <w:r w:rsidRPr="00762F00">
        <w:t xml:space="preserve"> 11</w:t>
      </w:r>
    </w:p>
    <w:p w:rsidRPr="00762F00" w:rsidR="00143CFB" w:rsidP="00143CFB" w:rsidRDefault="00143CFB" w14:paraId="15BE17E2" w14:textId="77777777">
      <w:pPr>
        <w:pStyle w:val="CMDOutput"/>
      </w:pPr>
      <w:r w:rsidRPr="00762F00">
        <w:t xml:space="preserve"> 12 events {</w:t>
      </w:r>
    </w:p>
    <w:p w:rsidRPr="00762F00" w:rsidR="00143CFB" w:rsidP="00143CFB" w:rsidRDefault="00143CFB" w14:paraId="38A70887" w14:textId="77777777">
      <w:pPr>
        <w:pStyle w:val="CMDOutput"/>
      </w:pPr>
      <w:r w:rsidRPr="00762F00">
        <w:t xml:space="preserve"> 13     worker_connections  1024;</w:t>
      </w:r>
    </w:p>
    <w:p w:rsidRPr="00762F00" w:rsidR="00143CFB" w:rsidP="00143CFB" w:rsidRDefault="00143CFB" w14:paraId="7AFEEB32" w14:textId="77777777">
      <w:pPr>
        <w:pStyle w:val="CMDOutput"/>
      </w:pPr>
      <w:r w:rsidRPr="00762F00">
        <w:t xml:space="preserve"> 14 }</w:t>
      </w:r>
    </w:p>
    <w:p w:rsidRPr="00762F00" w:rsidR="00143CFB" w:rsidP="00143CFB" w:rsidRDefault="00143CFB" w14:paraId="2091DA4C" w14:textId="77777777">
      <w:pPr>
        <w:pStyle w:val="CMDOutput"/>
      </w:pPr>
      <w:r w:rsidRPr="00762F00">
        <w:t xml:space="preserve"> 15</w:t>
      </w:r>
    </w:p>
    <w:p w:rsidRPr="00762F00" w:rsidR="00143CFB" w:rsidP="00143CFB" w:rsidRDefault="00143CFB" w14:paraId="16705646" w14:textId="77777777">
      <w:pPr>
        <w:pStyle w:val="CMDOutput"/>
      </w:pPr>
      <w:r w:rsidRPr="00762F00">
        <w:t xml:space="preserve"> 16</w:t>
      </w:r>
    </w:p>
    <w:p w:rsidRPr="00762F00" w:rsidR="00143CFB" w:rsidP="00143CFB" w:rsidRDefault="00143CFB" w14:paraId="6EAA8BE6" w14:textId="77777777">
      <w:pPr>
        <w:pStyle w:val="CMDOutput"/>
      </w:pPr>
      <w:r w:rsidRPr="00762F00">
        <w:t xml:space="preserve"> 17 http {</w:t>
      </w:r>
    </w:p>
    <w:p w:rsidRPr="00762F00" w:rsidR="00143CFB" w:rsidP="00143CFB" w:rsidRDefault="00143CFB" w14:paraId="1FC5F9E8" w14:textId="77777777">
      <w:pPr>
        <w:pStyle w:val="CMDOutput"/>
      </w:pPr>
      <w:r w:rsidRPr="00762F00">
        <w:t xml:space="preserve"> 18     include       mime.types;</w:t>
      </w:r>
    </w:p>
    <w:p w:rsidRPr="00762F00" w:rsidR="00143CFB" w:rsidP="00143CFB" w:rsidRDefault="00143CFB" w14:paraId="0910FCCC" w14:textId="77777777">
      <w:pPr>
        <w:pStyle w:val="CMDOutput"/>
      </w:pPr>
      <w:r w:rsidRPr="00762F00">
        <w:t xml:space="preserve"> 19     default_type  application/octet-stream;</w:t>
      </w:r>
    </w:p>
    <w:p w:rsidRPr="00762F00" w:rsidR="00143CFB" w:rsidP="00143CFB" w:rsidRDefault="00143CFB" w14:paraId="6BBEC478" w14:textId="77777777">
      <w:pPr>
        <w:pStyle w:val="CMDOutput"/>
      </w:pPr>
      <w:r w:rsidRPr="00762F00">
        <w:t xml:space="preserve"> 20</w:t>
      </w:r>
    </w:p>
    <w:p w:rsidRPr="00762F00" w:rsidR="00143CFB" w:rsidP="00143CFB" w:rsidRDefault="00143CFB" w14:paraId="10842FCD" w14:textId="77777777">
      <w:pPr>
        <w:pStyle w:val="CMDOutput"/>
      </w:pPr>
      <w:r w:rsidRPr="00762F00">
        <w:t xml:space="preserve"> 21     #log_format  main  '$remote_addr - $remote_user [$time_local] "$request" '</w:t>
      </w:r>
    </w:p>
    <w:p w:rsidRPr="00762F00" w:rsidR="00143CFB" w:rsidP="00143CFB" w:rsidRDefault="00143CFB" w14:paraId="3A2A76DB" w14:textId="77777777">
      <w:pPr>
        <w:pStyle w:val="CMDOutput"/>
      </w:pPr>
      <w:r w:rsidRPr="00762F00">
        <w:t xml:space="preserve"> 22     #                  '$status $body_bytes_sent "$http_referer" '</w:t>
      </w:r>
    </w:p>
    <w:p w:rsidRPr="00762F00" w:rsidR="00143CFB" w:rsidP="00143CFB" w:rsidRDefault="00143CFB" w14:paraId="0A1E8FEC" w14:textId="77777777">
      <w:pPr>
        <w:pStyle w:val="CMDOutput"/>
      </w:pPr>
      <w:r w:rsidRPr="00762F00">
        <w:t xml:space="preserve"> 23     #                  '"$http_user_agent" "$http_x_forwarded_for"';</w:t>
      </w:r>
    </w:p>
    <w:p w:rsidRPr="00762F00" w:rsidR="00143CFB" w:rsidP="00143CFB" w:rsidRDefault="00143CFB" w14:paraId="5183F479" w14:textId="77777777">
      <w:pPr>
        <w:pStyle w:val="CMDOutput"/>
      </w:pPr>
      <w:r w:rsidRPr="00762F00">
        <w:t xml:space="preserve"> 24</w:t>
      </w:r>
    </w:p>
    <w:p w:rsidRPr="00762F00" w:rsidR="00143CFB" w:rsidP="00143CFB" w:rsidRDefault="00143CFB" w14:paraId="4E46B872" w14:textId="77777777">
      <w:pPr>
        <w:pStyle w:val="CMDOutput"/>
      </w:pPr>
      <w:r w:rsidRPr="00762F00">
        <w:lastRenderedPageBreak/>
        <w:t xml:space="preserve"> 25     #access_log  logs/access.log  main;</w:t>
      </w:r>
    </w:p>
    <w:p w:rsidRPr="00762F00" w:rsidR="00143CFB" w:rsidP="00143CFB" w:rsidRDefault="00143CFB" w14:paraId="0A1EDC3D" w14:textId="77777777">
      <w:pPr>
        <w:pStyle w:val="CMDOutput"/>
      </w:pPr>
      <w:r w:rsidRPr="00762F00">
        <w:t xml:space="preserve"> 26</w:t>
      </w:r>
    </w:p>
    <w:p w:rsidRPr="00762F00" w:rsidR="00143CFB" w:rsidP="00143CFB" w:rsidRDefault="00143CFB" w14:paraId="5CF3B613" w14:textId="77777777">
      <w:pPr>
        <w:pStyle w:val="CMDOutput"/>
      </w:pPr>
      <w:r w:rsidRPr="00762F00">
        <w:t xml:space="preserve"> 27     sendfile        on;</w:t>
      </w:r>
    </w:p>
    <w:p w:rsidRPr="00762F00" w:rsidR="00143CFB" w:rsidP="00143CFB" w:rsidRDefault="00143CFB" w14:paraId="0C9CCD4C" w14:textId="77777777">
      <w:pPr>
        <w:pStyle w:val="CMDOutput"/>
      </w:pPr>
      <w:r w:rsidRPr="00762F00">
        <w:t xml:space="preserve"> 28     #tcp_nopush     on;</w:t>
      </w:r>
    </w:p>
    <w:p w:rsidRPr="00762F00" w:rsidR="00143CFB" w:rsidP="00143CFB" w:rsidRDefault="00143CFB" w14:paraId="767CA0A4" w14:textId="77777777">
      <w:pPr>
        <w:pStyle w:val="CMDOutput"/>
      </w:pPr>
      <w:r w:rsidRPr="00762F00">
        <w:t xml:space="preserve"> 29</w:t>
      </w:r>
    </w:p>
    <w:p w:rsidRPr="00762F00" w:rsidR="00143CFB" w:rsidP="00143CFB" w:rsidRDefault="00143CFB" w14:paraId="262BB116" w14:textId="77777777">
      <w:pPr>
        <w:pStyle w:val="CMDOutput"/>
      </w:pPr>
      <w:r w:rsidRPr="00762F00">
        <w:t xml:space="preserve"> 30     #keepalive_timeout  0;</w:t>
      </w:r>
    </w:p>
    <w:p w:rsidRPr="00762F00" w:rsidR="00143CFB" w:rsidP="00143CFB" w:rsidRDefault="00143CFB" w14:paraId="7535560E" w14:textId="77777777">
      <w:pPr>
        <w:pStyle w:val="CMDOutput"/>
      </w:pPr>
      <w:r w:rsidRPr="00762F00">
        <w:t xml:space="preserve"> 31     keepalive_timeout  65;</w:t>
      </w:r>
    </w:p>
    <w:p w:rsidRPr="00762F00" w:rsidR="00143CFB" w:rsidP="00143CFB" w:rsidRDefault="00143CFB" w14:paraId="1A3358B7" w14:textId="77777777">
      <w:pPr>
        <w:pStyle w:val="CMDOutput"/>
      </w:pPr>
      <w:r w:rsidRPr="00762F00">
        <w:t xml:space="preserve"> 32</w:t>
      </w:r>
    </w:p>
    <w:p w:rsidRPr="00762F00" w:rsidR="00143CFB" w:rsidP="00143CFB" w:rsidRDefault="00143CFB" w14:paraId="3EDF213F" w14:textId="77777777">
      <w:pPr>
        <w:pStyle w:val="CMDOutput"/>
      </w:pPr>
      <w:r w:rsidRPr="00762F00">
        <w:t xml:space="preserve"> 33     #gzip  on;</w:t>
      </w:r>
    </w:p>
    <w:p w:rsidRPr="00762F00" w:rsidR="00143CFB" w:rsidP="00143CFB" w:rsidRDefault="00143CFB" w14:paraId="110B53A4" w14:textId="77777777">
      <w:pPr>
        <w:pStyle w:val="CMDOutput"/>
      </w:pPr>
      <w:r w:rsidRPr="00762F00">
        <w:t xml:space="preserve"> 34</w:t>
      </w:r>
    </w:p>
    <w:p w:rsidRPr="00762F00" w:rsidR="00143CFB" w:rsidP="00143CFB" w:rsidRDefault="00143CFB" w14:paraId="7A9487AD" w14:textId="77777777">
      <w:pPr>
        <w:pStyle w:val="CMDOutput"/>
      </w:pPr>
      <w:r w:rsidRPr="00762F00">
        <w:t xml:space="preserve"> 35     types_hash_max_size 4096;</w:t>
      </w:r>
    </w:p>
    <w:p w:rsidRPr="00762F00" w:rsidR="00143CFB" w:rsidP="00143CFB" w:rsidRDefault="00143CFB" w14:paraId="2F25F488" w14:textId="77777777">
      <w:pPr>
        <w:pStyle w:val="CMDOutput"/>
      </w:pPr>
      <w:r w:rsidRPr="00762F00">
        <w:t xml:space="preserve"> 36     server_names_hash_bucket_size 128;</w:t>
      </w:r>
    </w:p>
    <w:p w:rsidRPr="00762F00" w:rsidR="00143CFB" w:rsidP="00143CFB" w:rsidRDefault="00143CFB" w14:paraId="5E22C279" w14:textId="77777777">
      <w:pPr>
        <w:pStyle w:val="CMDOutput"/>
      </w:pPr>
      <w:r w:rsidRPr="00762F00">
        <w:t xml:space="preserve"> 37</w:t>
      </w:r>
    </w:p>
    <w:p w:rsidRPr="00762F00" w:rsidR="00143CFB" w:rsidP="00143CFB" w:rsidRDefault="00143CFB" w14:paraId="768B7737" w14:textId="77777777">
      <w:pPr>
        <w:pStyle w:val="CMDOutput"/>
      </w:pPr>
      <w:r w:rsidRPr="00762F00">
        <w:t xml:space="preserve"> 38     server {</w:t>
      </w:r>
    </w:p>
    <w:p w:rsidRPr="00762F00" w:rsidR="00143CFB" w:rsidP="00143CFB" w:rsidRDefault="00143CFB" w14:paraId="5F698253" w14:textId="77777777">
      <w:pPr>
        <w:pStyle w:val="CMDOutput"/>
      </w:pPr>
      <w:r w:rsidRPr="00762F00">
        <w:t xml:space="preserve"> 39         listen       81;</w:t>
      </w:r>
    </w:p>
    <w:p w:rsidRPr="00762F00" w:rsidR="00143CFB" w:rsidP="00143CFB" w:rsidRDefault="00143CFB" w14:paraId="6DB9820A" w14:textId="77777777">
      <w:pPr>
        <w:pStyle w:val="CMDOutput"/>
      </w:pPr>
      <w:r w:rsidRPr="00762F00">
        <w:t xml:space="preserve"> 40         server_name  localhost;</w:t>
      </w:r>
    </w:p>
    <w:p w:rsidRPr="00762F00" w:rsidR="00143CFB" w:rsidP="00143CFB" w:rsidRDefault="00143CFB" w14:paraId="00BEBC50" w14:textId="77777777">
      <w:pPr>
        <w:pStyle w:val="CMDOutput"/>
      </w:pPr>
      <w:r w:rsidRPr="00762F00">
        <w:t xml:space="preserve"> 41</w:t>
      </w:r>
    </w:p>
    <w:p w:rsidRPr="00762F00" w:rsidR="00143CFB" w:rsidP="00143CFB" w:rsidRDefault="00143CFB" w14:paraId="304AF426" w14:textId="77777777">
      <w:pPr>
        <w:pStyle w:val="CMDOutput"/>
      </w:pPr>
      <w:r w:rsidRPr="00762F00">
        <w:t xml:space="preserve"> 42         #charset koi8-r;</w:t>
      </w:r>
    </w:p>
    <w:p w:rsidRPr="00762F00" w:rsidR="00143CFB" w:rsidP="00143CFB" w:rsidRDefault="00143CFB" w14:paraId="46851A4A" w14:textId="77777777">
      <w:pPr>
        <w:pStyle w:val="CMDOutput"/>
      </w:pPr>
      <w:r w:rsidRPr="00762F00">
        <w:t xml:space="preserve"> 43</w:t>
      </w:r>
    </w:p>
    <w:p w:rsidRPr="00762F00" w:rsidR="00143CFB" w:rsidP="00143CFB" w:rsidRDefault="00143CFB" w14:paraId="7B4E6EF8" w14:textId="77777777">
      <w:pPr>
        <w:pStyle w:val="CMDOutput"/>
      </w:pPr>
      <w:r w:rsidRPr="00762F00">
        <w:t xml:space="preserve"> 44         #access_log  logs/host.access.log  main;</w:t>
      </w:r>
    </w:p>
    <w:p w:rsidRPr="00762F00" w:rsidR="00143CFB" w:rsidP="00143CFB" w:rsidRDefault="00143CFB" w14:paraId="0B041FC6" w14:textId="77777777">
      <w:pPr>
        <w:pStyle w:val="CMDOutput"/>
      </w:pPr>
      <w:r w:rsidRPr="00762F00">
        <w:t xml:space="preserve"> 45</w:t>
      </w:r>
    </w:p>
    <w:p w:rsidRPr="00762F00" w:rsidR="00143CFB" w:rsidP="00143CFB" w:rsidRDefault="00143CFB" w14:paraId="3843B630" w14:textId="77777777">
      <w:pPr>
        <w:pStyle w:val="CMDOutput"/>
      </w:pPr>
      <w:r w:rsidRPr="00762F00">
        <w:t xml:space="preserve"> 46         location / {</w:t>
      </w:r>
    </w:p>
    <w:p w:rsidRPr="00762F00" w:rsidR="00143CFB" w:rsidP="00143CFB" w:rsidRDefault="00143CFB" w14:paraId="18B11F50" w14:textId="77777777">
      <w:pPr>
        <w:pStyle w:val="CMDOutput"/>
      </w:pPr>
      <w:r w:rsidRPr="00762F00">
        <w:t xml:space="preserve"> 47             root   /usr/share/nginx/html;</w:t>
      </w:r>
    </w:p>
    <w:p w:rsidRPr="00762F00" w:rsidR="00143CFB" w:rsidP="00143CFB" w:rsidRDefault="00143CFB" w14:paraId="5E0B0BAA" w14:textId="77777777">
      <w:pPr>
        <w:pStyle w:val="CMDOutput"/>
      </w:pPr>
      <w:r w:rsidRPr="00762F00">
        <w:t xml:space="preserve"> 48             index  index.html index.htm;</w:t>
      </w:r>
    </w:p>
    <w:p w:rsidRPr="00762F00" w:rsidR="00143CFB" w:rsidP="00143CFB" w:rsidRDefault="00143CFB" w14:paraId="68CB5D29" w14:textId="77777777">
      <w:pPr>
        <w:pStyle w:val="CMDOutput"/>
      </w:pPr>
      <w:r w:rsidRPr="00762F00">
        <w:t xml:space="preserve"> 49         }</w:t>
      </w:r>
    </w:p>
    <w:p w:rsidRPr="00762F00" w:rsidR="00143CFB" w:rsidP="00143CFB" w:rsidRDefault="00143CFB" w14:paraId="5CC1D704" w14:textId="77777777">
      <w:pPr>
        <w:pStyle w:val="CMDOutput"/>
      </w:pPr>
      <w:r>
        <w:t>&lt;Some output omitted&gt;</w:t>
      </w:r>
    </w:p>
    <w:p w:rsidRPr="001D7355" w:rsidR="00143CFB" w:rsidP="00143CFB" w:rsidRDefault="00143CFB" w14:paraId="1362AE97" w14:textId="77777777">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Conventionally,</w:t>
      </w:r>
      <w:r w:rsidRPr="001D7355">
        <w:rPr>
          <w:rFonts w:asciiTheme="majorBidi" w:hAnsiTheme="majorBidi" w:cstheme="majorBidi"/>
          <w:b/>
        </w:rPr>
        <w:t xml:space="preserve"> .conf</w:t>
      </w:r>
      <w:r w:rsidRPr="001D7355">
        <w:rPr>
          <w:rFonts w:asciiTheme="majorBidi" w:hAnsiTheme="majorBidi" w:cstheme="majorBidi"/>
        </w:rPr>
        <w:t xml:space="preserve"> extensions are used to identify configuration files.</w:t>
      </w:r>
    </w:p>
    <w:p w:rsidRPr="001D7355" w:rsidR="00143CFB" w:rsidP="00143CFB" w:rsidRDefault="00143CFB" w14:paraId="4BD08D2E" w14:textId="77777777">
      <w:pPr>
        <w:pStyle w:val="SubStepAlpha"/>
        <w:rPr>
          <w:rFonts w:asciiTheme="majorBidi" w:hAnsiTheme="majorBidi" w:cstheme="majorBidi"/>
        </w:rPr>
      </w:pPr>
      <w:r w:rsidRPr="001D7355">
        <w:rPr>
          <w:rFonts w:asciiTheme="majorBidi" w:hAnsiTheme="majorBidi" w:cstheme="majorBidi"/>
        </w:rPr>
        <w:t>While the configuration file has many parameters, we will configure only two: the port nginx listens on for incoming connections, and the directory it will serve web pages from, including the index HTML homepage file.</w:t>
      </w:r>
    </w:p>
    <w:p w:rsidRPr="001D7355" w:rsidR="00143CFB" w:rsidP="00143CFB" w:rsidRDefault="00143CFB" w14:paraId="1AC4EBA4" w14:textId="77777777">
      <w:pPr>
        <w:pStyle w:val="SubStepAlpha"/>
        <w:rPr>
          <w:rFonts w:asciiTheme="majorBidi" w:hAnsiTheme="majorBidi" w:cstheme="majorBidi"/>
        </w:rPr>
      </w:pPr>
      <w:r w:rsidRPr="001D7355">
        <w:rPr>
          <w:rFonts w:asciiTheme="majorBidi" w:hAnsiTheme="majorBidi" w:cstheme="majorBidi"/>
        </w:rPr>
        <w:t xml:space="preserve">Notice that at the bottom of the window, above the nano commands, the line number is highlighted and listed. On line 39, change the port number from </w:t>
      </w:r>
      <w:r w:rsidRPr="001D7355">
        <w:rPr>
          <w:rFonts w:asciiTheme="majorBidi" w:hAnsiTheme="majorBidi" w:cstheme="majorBidi"/>
          <w:b/>
        </w:rPr>
        <w:t>81</w:t>
      </w:r>
      <w:r w:rsidRPr="001D7355">
        <w:rPr>
          <w:rFonts w:asciiTheme="majorBidi" w:hAnsiTheme="majorBidi" w:cstheme="majorBidi"/>
        </w:rPr>
        <w:t xml:space="preserve"> to </w:t>
      </w:r>
      <w:r w:rsidRPr="001D7355">
        <w:rPr>
          <w:rFonts w:asciiTheme="majorBidi" w:hAnsiTheme="majorBidi" w:cstheme="majorBidi"/>
          <w:b/>
        </w:rPr>
        <w:t>8080</w:t>
      </w:r>
      <w:r w:rsidRPr="001D7355">
        <w:rPr>
          <w:rFonts w:asciiTheme="majorBidi" w:hAnsiTheme="majorBidi" w:cstheme="majorBidi"/>
        </w:rPr>
        <w:t xml:space="preserve">. This will tell nginx to listen to HTTP requests on port </w:t>
      </w:r>
      <w:r w:rsidRPr="001D7355">
        <w:rPr>
          <w:rFonts w:asciiTheme="majorBidi" w:hAnsiTheme="majorBidi" w:cstheme="majorBidi"/>
          <w:b/>
        </w:rPr>
        <w:t>TCP 8080</w:t>
      </w:r>
      <w:r w:rsidRPr="001D7355">
        <w:rPr>
          <w:rFonts w:asciiTheme="majorBidi" w:hAnsiTheme="majorBidi" w:cstheme="majorBidi"/>
        </w:rPr>
        <w:t>.</w:t>
      </w:r>
    </w:p>
    <w:p w:rsidRPr="001D7355" w:rsidR="00143CFB" w:rsidP="00143CFB" w:rsidRDefault="00143CFB" w14:paraId="0F90A276" w14:textId="77777777">
      <w:pPr>
        <w:pStyle w:val="SubStepAlpha"/>
        <w:rPr>
          <w:rFonts w:asciiTheme="majorBidi" w:hAnsiTheme="majorBidi" w:cstheme="majorBidi"/>
        </w:rPr>
      </w:pPr>
      <w:r w:rsidRPr="001D7355">
        <w:rPr>
          <w:rFonts w:asciiTheme="majorBidi" w:hAnsiTheme="majorBidi" w:cstheme="majorBidi"/>
        </w:rPr>
        <w:t xml:space="preserve">Next, move to line 47 and change the path from </w:t>
      </w:r>
      <w:r w:rsidRPr="001D7355">
        <w:rPr>
          <w:rFonts w:asciiTheme="majorBidi" w:hAnsiTheme="majorBidi" w:cstheme="majorBidi"/>
          <w:b/>
        </w:rPr>
        <w:t>/usr/share/nginx/html/</w:t>
      </w:r>
      <w:r w:rsidRPr="001D7355">
        <w:rPr>
          <w:rFonts w:asciiTheme="majorBidi" w:hAnsiTheme="majorBidi" w:cstheme="majorBidi"/>
        </w:rPr>
        <w:t xml:space="preserve"> to </w:t>
      </w:r>
      <w:r w:rsidRPr="001D7355">
        <w:rPr>
          <w:rFonts w:asciiTheme="majorBidi" w:hAnsiTheme="majorBidi" w:cstheme="majorBidi"/>
          <w:b/>
        </w:rPr>
        <w:t>/usr/share/nginx/html/text_ed_lab/</w:t>
      </w:r>
    </w:p>
    <w:p w:rsidRPr="001D7355" w:rsidR="00143CFB" w:rsidP="00143CFB" w:rsidRDefault="00143CFB" w14:paraId="3AB53EF7" w14:textId="77777777">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Be careful not to remove the semi-colon at the end of the line or </w:t>
      </w:r>
      <w:r w:rsidRPr="001D7355">
        <w:rPr>
          <w:rFonts w:asciiTheme="majorBidi" w:hAnsiTheme="majorBidi" w:cstheme="majorBidi"/>
          <w:b/>
        </w:rPr>
        <w:t>nginx</w:t>
      </w:r>
      <w:r w:rsidRPr="001D7355">
        <w:rPr>
          <w:rFonts w:asciiTheme="majorBidi" w:hAnsiTheme="majorBidi" w:cstheme="majorBidi"/>
        </w:rPr>
        <w:t xml:space="preserve"> will throw an error on startup.</w:t>
      </w:r>
    </w:p>
    <w:p w:rsidRPr="001D7355" w:rsidR="00143CFB" w:rsidP="00143CFB" w:rsidRDefault="00143CFB" w14:paraId="563D691D" w14:textId="77777777">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the file. Press </w:t>
      </w:r>
      <w:r w:rsidRPr="001D7355">
        <w:rPr>
          <w:rFonts w:asciiTheme="majorBidi" w:hAnsiTheme="majorBidi" w:cstheme="majorBidi"/>
          <w:b/>
        </w:rPr>
        <w:t>Y</w:t>
      </w:r>
      <w:r w:rsidRPr="001D7355">
        <w:rPr>
          <w:rFonts w:asciiTheme="majorBidi" w:hAnsiTheme="majorBidi" w:cstheme="majorBidi"/>
        </w:rPr>
        <w:t xml:space="preserve"> and then </w:t>
      </w:r>
      <w:r w:rsidRPr="001D7355">
        <w:rPr>
          <w:rFonts w:asciiTheme="majorBidi" w:hAnsiTheme="majorBidi" w:cstheme="majorBidi"/>
          <w:b/>
        </w:rPr>
        <w:t>ENTER</w:t>
      </w:r>
      <w:r w:rsidRPr="001D7355">
        <w:rPr>
          <w:rFonts w:asciiTheme="majorBidi" w:hAnsiTheme="majorBidi" w:cstheme="majorBidi"/>
        </w:rPr>
        <w:t xml:space="preserve"> to confirm and use the </w:t>
      </w:r>
      <w:r w:rsidRPr="001D7355">
        <w:rPr>
          <w:rFonts w:asciiTheme="majorBidi" w:hAnsiTheme="majorBidi" w:cstheme="majorBidi"/>
          <w:b/>
        </w:rPr>
        <w:t>custom_server.conf</w:t>
      </w:r>
      <w:r w:rsidRPr="001D7355">
        <w:rPr>
          <w:rFonts w:asciiTheme="majorBidi" w:hAnsiTheme="majorBidi" w:cstheme="majorBidi"/>
        </w:rPr>
        <w:t xml:space="preserve"> as the filename.</w:t>
      </w:r>
    </w:p>
    <w:p w:rsidRPr="001D7355" w:rsidR="00143CFB" w:rsidP="00143CFB" w:rsidRDefault="00143CFB" w14:paraId="0CF66025" w14:textId="77777777">
      <w:pPr>
        <w:pStyle w:val="SubStepAlpha"/>
        <w:rPr>
          <w:rFonts w:asciiTheme="majorBidi" w:hAnsiTheme="majorBidi" w:cstheme="majorBidi"/>
        </w:rPr>
      </w:pPr>
      <w:r w:rsidRPr="001D7355">
        <w:rPr>
          <w:rFonts w:asciiTheme="majorBidi" w:hAnsiTheme="majorBidi" w:cstheme="majorBidi"/>
        </w:rPr>
        <w:t>Type the command below to execute nginx using the modified configuration file:</w:t>
      </w:r>
    </w:p>
    <w:p w:rsidRPr="00431FF1" w:rsidR="00143CFB" w:rsidP="00143CFB" w:rsidRDefault="00143CFB" w14:paraId="62D3206A" w14:textId="77777777">
      <w:pPr>
        <w:pStyle w:val="CMD"/>
      </w:pPr>
      <w:r w:rsidRPr="00555BA5">
        <w:t xml:space="preserve">[analyst@secOps ~]$ </w:t>
      </w:r>
      <w:r w:rsidRPr="00555BA5">
        <w:rPr>
          <w:b/>
        </w:rPr>
        <w:t xml:space="preserve">sudo </w:t>
      </w:r>
      <w:r>
        <w:rPr>
          <w:b/>
        </w:rPr>
        <w:t>nginx -c custom_server.conf</w:t>
      </w:r>
    </w:p>
    <w:p w:rsidRPr="001D7355" w:rsidR="00143CFB" w:rsidP="00143CFB" w:rsidRDefault="00143CFB" w14:paraId="588F6C75" w14:textId="77777777">
      <w:pPr>
        <w:pStyle w:val="SubStepAlpha"/>
        <w:rPr>
          <w:rFonts w:asciiTheme="majorBidi" w:hAnsiTheme="majorBidi" w:cstheme="majorBidi"/>
        </w:rPr>
      </w:pPr>
      <w:r w:rsidRPr="001D7355">
        <w:rPr>
          <w:rFonts w:asciiTheme="majorBidi" w:hAnsiTheme="majorBidi" w:cstheme="majorBidi"/>
        </w:rPr>
        <w:t>Click the web browser icon on the Dock to launch Firefox.</w:t>
      </w:r>
    </w:p>
    <w:p w:rsidRPr="001D7355" w:rsidR="00143CFB" w:rsidP="00143CFB" w:rsidRDefault="00143CFB" w14:paraId="11409834" w14:textId="77777777">
      <w:pPr>
        <w:pStyle w:val="SubStepAlpha"/>
        <w:rPr>
          <w:rFonts w:asciiTheme="majorBidi" w:hAnsiTheme="majorBidi" w:cstheme="majorBidi"/>
        </w:rPr>
      </w:pPr>
      <w:r w:rsidRPr="001D7355">
        <w:rPr>
          <w:rFonts w:asciiTheme="majorBidi" w:hAnsiTheme="majorBidi" w:cstheme="majorBidi"/>
        </w:rPr>
        <w:t xml:space="preserve">On the address bar, type </w:t>
      </w:r>
      <w:r w:rsidRPr="001D7355">
        <w:rPr>
          <w:rFonts w:asciiTheme="majorBidi" w:hAnsiTheme="majorBidi" w:cstheme="majorBidi"/>
          <w:b/>
        </w:rPr>
        <w:t>127.0.0.1:8080</w:t>
      </w:r>
      <w:r w:rsidRPr="001D7355">
        <w:rPr>
          <w:rFonts w:asciiTheme="majorBidi" w:hAnsiTheme="majorBidi" w:cstheme="majorBidi"/>
        </w:rPr>
        <w:t xml:space="preserve"> to connect to a web server hosted on the local machine on port 8080. A page related to this lab should appear.</w:t>
      </w:r>
    </w:p>
    <w:p w:rsidRPr="001D7355" w:rsidR="00DC106C" w:rsidP="007E597A" w:rsidRDefault="00143CFB" w14:paraId="761BB23E" w14:textId="77777777">
      <w:pPr>
        <w:pStyle w:val="SubStepAlpha"/>
        <w:spacing w:after="0"/>
        <w:rPr>
          <w:rFonts w:asciiTheme="majorBidi" w:hAnsiTheme="majorBidi" w:cstheme="majorBidi"/>
        </w:rPr>
      </w:pPr>
      <w:r w:rsidRPr="001D7355">
        <w:rPr>
          <w:rFonts w:asciiTheme="majorBidi" w:hAnsiTheme="majorBidi" w:cstheme="majorBidi"/>
        </w:rPr>
        <w:t xml:space="preserve">After successfully opening the </w:t>
      </w:r>
      <w:r w:rsidRPr="001D7355">
        <w:rPr>
          <w:rFonts w:asciiTheme="majorBidi" w:hAnsiTheme="majorBidi" w:cstheme="majorBidi"/>
          <w:b/>
        </w:rPr>
        <w:t>nginx</w:t>
      </w:r>
      <w:r w:rsidRPr="001D7355">
        <w:rPr>
          <w:rFonts w:asciiTheme="majorBidi" w:hAnsiTheme="majorBidi" w:cstheme="majorBidi"/>
        </w:rPr>
        <w:t xml:space="preserve"> homepage, look at the connection message in the terminal window.</w:t>
      </w:r>
    </w:p>
    <w:p w:rsidRPr="001D7355" w:rsidR="00DC106C" w:rsidP="00DC106C" w:rsidRDefault="00DC106C" w14:paraId="1F91ECEF" w14:textId="77777777">
      <w:pPr>
        <w:pStyle w:val="Heading4"/>
        <w:rPr>
          <w:rFonts w:asciiTheme="majorBidi" w:hAnsiTheme="majorBidi" w:cstheme="majorBidi"/>
        </w:rPr>
      </w:pPr>
      <w:r w:rsidRPr="001D7355">
        <w:rPr>
          <w:rFonts w:asciiTheme="majorBidi" w:hAnsiTheme="majorBidi" w:cstheme="majorBidi"/>
        </w:rPr>
        <w:t>Question:</w:t>
      </w:r>
    </w:p>
    <w:p w:rsidR="00781E67" w:rsidP="00781E67" w:rsidRDefault="00DC106C" w14:paraId="633BC667" w14:textId="77777777">
      <w:pPr>
        <w:pStyle w:val="BodyTextL50"/>
        <w:spacing w:before="0"/>
        <w:rPr>
          <w:rFonts w:asciiTheme="majorBidi" w:hAnsiTheme="majorBidi" w:cstheme="majorBidi"/>
        </w:rPr>
      </w:pPr>
      <w:r w:rsidRPr="4732317A" w:rsidR="00DC106C">
        <w:rPr>
          <w:rFonts w:ascii="Times New Roman" w:hAnsi="Times New Roman" w:cs="Times New Roman" w:asciiTheme="majorBidi" w:hAnsiTheme="majorBidi" w:cstheme="majorBidi"/>
        </w:rPr>
        <w:t>What is the error message referring to?</w:t>
      </w:r>
    </w:p>
    <w:p w:rsidR="627CBDEC" w:rsidP="4732317A" w:rsidRDefault="627CBDEC" w14:paraId="1F2C58BF" w14:textId="7FDDD7B2">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proofErr w:type="spellStart"/>
      <w:r w:rsidRPr="4732317A" w:rsidR="627CBDEC">
        <w:rPr>
          <w:rFonts w:ascii="Times New Roman" w:hAnsi="Times New Roman" w:cs="Times New Roman" w:asciiTheme="majorBidi" w:hAnsiTheme="majorBidi" w:cstheme="majorBidi"/>
          <w:b w:val="1"/>
          <w:bCs w:val="1"/>
          <w:i w:val="1"/>
          <w:iCs w:val="1"/>
        </w:rPr>
        <w:t>Fiveicon.icon</w:t>
      </w:r>
      <w:proofErr w:type="spellEnd"/>
      <w:r w:rsidRPr="4732317A" w:rsidR="627CBDEC">
        <w:rPr>
          <w:rFonts w:ascii="Times New Roman" w:hAnsi="Times New Roman" w:cs="Times New Roman" w:asciiTheme="majorBidi" w:hAnsiTheme="majorBidi" w:cstheme="majorBidi"/>
          <w:b w:val="1"/>
          <w:bCs w:val="1"/>
          <w:i w:val="1"/>
          <w:iCs w:val="1"/>
        </w:rPr>
        <w:t xml:space="preserve"> not found. This file is missing</w:t>
      </w:r>
    </w:p>
    <w:p w:rsidR="00781E67" w:rsidP="00781E67" w:rsidRDefault="00781E67" w14:paraId="7196B3DD" w14:textId="3D7F124E">
      <w:pPr>
        <w:pStyle w:val="BodyTextL50"/>
        <w:spacing w:before="0"/>
        <w:rPr>
          <w:rFonts w:asciiTheme="majorBidi" w:hAnsiTheme="majorBidi" w:cstheme="majorBidi"/>
        </w:rPr>
      </w:pPr>
    </w:p>
    <w:p w:rsidR="00781E67" w:rsidP="00781E67" w:rsidRDefault="00781E67" w14:paraId="4EEE1F44" w14:textId="203240E2">
      <w:pPr>
        <w:pStyle w:val="BodyTextL50"/>
        <w:spacing w:before="0"/>
        <w:rPr>
          <w:rFonts w:asciiTheme="majorBidi" w:hAnsiTheme="majorBidi" w:cstheme="majorBidi"/>
        </w:rPr>
      </w:pPr>
    </w:p>
    <w:p w:rsidR="00781E67" w:rsidP="00781E67" w:rsidRDefault="00781E67" w14:paraId="42EFD506" w14:textId="05CC267E">
      <w:pPr>
        <w:pStyle w:val="BodyTextL50"/>
        <w:spacing w:before="0"/>
        <w:rPr>
          <w:rFonts w:asciiTheme="majorBidi" w:hAnsiTheme="majorBidi" w:cstheme="majorBidi"/>
        </w:rPr>
      </w:pPr>
    </w:p>
    <w:p w:rsidRPr="001D7355" w:rsidR="00781E67" w:rsidP="00781E67" w:rsidRDefault="00781E67" w14:paraId="03ED650D" w14:textId="77777777">
      <w:pPr>
        <w:pStyle w:val="BodyTextL50"/>
        <w:spacing w:before="0"/>
        <w:rPr>
          <w:rFonts w:asciiTheme="majorBidi" w:hAnsiTheme="majorBidi" w:cstheme="majorBidi"/>
        </w:rPr>
      </w:pPr>
    </w:p>
    <w:p w:rsidRPr="001D7355" w:rsidR="00143CFB" w:rsidP="00143CFB" w:rsidRDefault="00143CFB" w14:paraId="5628C260" w14:textId="77777777">
      <w:pPr>
        <w:pStyle w:val="SubStepAlpha"/>
        <w:rPr>
          <w:rFonts w:asciiTheme="majorBidi" w:hAnsiTheme="majorBidi" w:cstheme="majorBidi"/>
        </w:rPr>
      </w:pPr>
      <w:r w:rsidRPr="001D7355">
        <w:rPr>
          <w:rFonts w:asciiTheme="majorBidi" w:hAnsiTheme="majorBidi" w:cstheme="majorBidi"/>
        </w:rPr>
        <w:t xml:space="preserve">To shut down the </w:t>
      </w:r>
      <w:r w:rsidRPr="001D7355">
        <w:rPr>
          <w:rFonts w:asciiTheme="majorBidi" w:hAnsiTheme="majorBidi" w:cstheme="majorBidi"/>
          <w:b/>
        </w:rPr>
        <w:t>nginx</w:t>
      </w:r>
      <w:r w:rsidRPr="001D7355">
        <w:rPr>
          <w:rFonts w:asciiTheme="majorBidi" w:hAnsiTheme="majorBidi" w:cstheme="majorBidi"/>
        </w:rPr>
        <w:t xml:space="preserve"> webserver, press </w:t>
      </w:r>
      <w:r w:rsidRPr="001D7355">
        <w:rPr>
          <w:rFonts w:asciiTheme="majorBidi" w:hAnsiTheme="majorBidi" w:cstheme="majorBidi"/>
          <w:b/>
        </w:rPr>
        <w:t>ENTER</w:t>
      </w:r>
      <w:r w:rsidRPr="001D7355">
        <w:rPr>
          <w:rFonts w:asciiTheme="majorBidi" w:hAnsiTheme="majorBidi" w:cstheme="majorBidi"/>
        </w:rPr>
        <w:t xml:space="preserve"> to get a command prompt and type the following command in the terminal window:</w:t>
      </w:r>
    </w:p>
    <w:p w:rsidR="00143CFB" w:rsidP="00143CFB" w:rsidRDefault="00143CFB" w14:paraId="74B5C64C" w14:textId="77777777">
      <w:pPr>
        <w:pStyle w:val="CMD"/>
        <w:rPr>
          <w:b/>
          <w:lang w:val="pt-BR"/>
        </w:rPr>
      </w:pPr>
      <w:r>
        <w:rPr>
          <w:lang w:val="pt-BR"/>
        </w:rPr>
        <w:t>[</w:t>
      </w:r>
      <w:r w:rsidRPr="00A9384B">
        <w:rPr>
          <w:lang w:val="pt-BR"/>
        </w:rPr>
        <w:t>analyst@secOps ~]$</w:t>
      </w:r>
      <w:r w:rsidRPr="003C0DF7">
        <w:rPr>
          <w:lang w:val="pt-BR"/>
        </w:rPr>
        <w:t xml:space="preserve"> </w:t>
      </w:r>
      <w:r w:rsidRPr="00250626">
        <w:rPr>
          <w:b/>
          <w:lang w:val="pt-BR"/>
        </w:rPr>
        <w:t xml:space="preserve">sudo </w:t>
      </w:r>
      <w:r>
        <w:rPr>
          <w:b/>
          <w:lang w:val="pt-BR"/>
        </w:rPr>
        <w:t>pkill nginx</w:t>
      </w:r>
    </w:p>
    <w:p w:rsidRPr="001D7355" w:rsidR="00DC106C" w:rsidP="007E597A" w:rsidRDefault="00143CFB" w14:paraId="7C854140" w14:textId="0499D71F">
      <w:pPr>
        <w:pStyle w:val="SubStepAlpha"/>
        <w:spacing w:after="0"/>
        <w:rPr>
          <w:rFonts w:asciiTheme="majorBidi" w:hAnsiTheme="majorBidi" w:cstheme="majorBidi"/>
        </w:rPr>
      </w:pPr>
      <w:r w:rsidRPr="001D7355">
        <w:rPr>
          <w:rFonts w:asciiTheme="majorBidi" w:hAnsiTheme="majorBidi" w:cstheme="majorBidi"/>
        </w:rPr>
        <w:t xml:space="preserve">You can test whether the </w:t>
      </w:r>
      <w:r w:rsidRPr="001D7355">
        <w:rPr>
          <w:rFonts w:asciiTheme="majorBidi" w:hAnsiTheme="majorBidi" w:cstheme="majorBidi"/>
          <w:b/>
        </w:rPr>
        <w:t>nginx</w:t>
      </w:r>
      <w:r w:rsidRPr="001D7355">
        <w:rPr>
          <w:rFonts w:asciiTheme="majorBidi" w:hAnsiTheme="majorBidi" w:cstheme="majorBidi"/>
        </w:rPr>
        <w:t xml:space="preserve"> server is indeed shut down by first clearing the recent history in the web browser, then close and re-open the web browser, then go to the nginx homepage at 127.0.0.1:8080.</w:t>
      </w:r>
    </w:p>
    <w:p w:rsidRPr="001D7355" w:rsidR="00DC106C" w:rsidP="007E597A" w:rsidRDefault="00DC106C" w14:paraId="1F2526F8" w14:textId="77777777">
      <w:pPr>
        <w:pStyle w:val="Heading4"/>
        <w:rPr>
          <w:rFonts w:asciiTheme="majorBidi" w:hAnsiTheme="majorBidi" w:cstheme="majorBidi"/>
        </w:rPr>
      </w:pPr>
      <w:r w:rsidRPr="001D7355">
        <w:rPr>
          <w:rFonts w:asciiTheme="majorBidi" w:hAnsiTheme="majorBidi" w:cstheme="majorBidi"/>
        </w:rPr>
        <w:t>Question:</w:t>
      </w:r>
    </w:p>
    <w:p w:rsidR="00781E67" w:rsidP="00781E67" w:rsidRDefault="00143CFB" w14:paraId="79304844" w14:textId="77777777">
      <w:pPr>
        <w:pStyle w:val="BodyTextL50"/>
        <w:keepNext/>
        <w:spacing w:before="0"/>
        <w:rPr>
          <w:rFonts w:asciiTheme="majorBidi" w:hAnsiTheme="majorBidi" w:cstheme="majorBidi"/>
        </w:rPr>
      </w:pPr>
      <w:r w:rsidRPr="001D7355">
        <w:rPr>
          <w:rFonts w:asciiTheme="majorBidi" w:hAnsiTheme="majorBidi" w:cstheme="majorBidi"/>
        </w:rPr>
        <w:t>Does the web page appear?</w:t>
      </w:r>
    </w:p>
    <w:p w:rsidRPr="00781E67" w:rsidR="00781E67" w:rsidP="4732317A" w:rsidRDefault="00781E67" w14:paraId="58DB70A3" w14:textId="3870FC43">
      <w:pPr>
        <w:pStyle w:val="BodyTextL50"/>
        <w:spacing w:before="0"/>
        <w:rPr>
          <w:rFonts w:ascii="Times New Roman" w:hAnsi="Times New Roman" w:cs="Times New Roman" w:asciiTheme="majorBidi" w:hAnsiTheme="majorBidi" w:cstheme="majorBidi"/>
          <w:b w:val="1"/>
          <w:bCs w:val="1"/>
          <w:i w:val="1"/>
          <w:iCs w:val="1"/>
        </w:rPr>
      </w:pPr>
      <w:r w:rsidRPr="4732317A" w:rsidR="76824E43">
        <w:rPr>
          <w:rFonts w:ascii="Times New Roman" w:hAnsi="Times New Roman" w:cs="Times New Roman" w:asciiTheme="majorBidi" w:hAnsiTheme="majorBidi" w:cstheme="majorBidi"/>
          <w:b w:val="1"/>
          <w:bCs w:val="1"/>
          <w:i w:val="1"/>
          <w:iCs w:val="1"/>
        </w:rPr>
        <w:t>No, it did not.</w:t>
      </w:r>
    </w:p>
    <w:p w:rsidR="00781E67" w:rsidP="00781E67" w:rsidRDefault="00781E67" w14:paraId="5A5D34DF" w14:textId="77777777">
      <w:pPr>
        <w:pStyle w:val="BodyTextL50"/>
        <w:keepNext/>
        <w:spacing w:before="0"/>
        <w:rPr>
          <w:rFonts w:asciiTheme="majorBidi" w:hAnsiTheme="majorBidi" w:cstheme="majorBidi"/>
        </w:rPr>
      </w:pPr>
    </w:p>
    <w:p w:rsidR="00781E67" w:rsidP="00781E67" w:rsidRDefault="00781E67" w14:paraId="362D0672" w14:textId="785D221F">
      <w:pPr>
        <w:pStyle w:val="BodyTextL50"/>
        <w:keepNext/>
        <w:spacing w:before="0"/>
        <w:rPr>
          <w:rFonts w:asciiTheme="majorBidi" w:hAnsiTheme="majorBidi" w:cstheme="majorBidi"/>
        </w:rPr>
      </w:pPr>
    </w:p>
    <w:p w:rsidRPr="001D7355" w:rsidR="00781E67" w:rsidP="00781E67" w:rsidRDefault="00781E67" w14:paraId="27F2EFE1" w14:textId="77777777">
      <w:pPr>
        <w:pStyle w:val="BodyTextL50"/>
        <w:keepNext/>
        <w:spacing w:before="0"/>
        <w:rPr>
          <w:rFonts w:asciiTheme="majorBidi" w:hAnsiTheme="majorBidi" w:cstheme="majorBidi"/>
        </w:rPr>
      </w:pPr>
    </w:p>
    <w:p w:rsidRPr="001D7355" w:rsidR="00143CFB" w:rsidP="00143CFB" w:rsidRDefault="00143CFB" w14:paraId="08896EEE" w14:textId="77777777">
      <w:pPr>
        <w:pStyle w:val="BodyTextL25"/>
        <w:keepNext/>
        <w:rPr>
          <w:rFonts w:asciiTheme="majorBidi" w:hAnsiTheme="majorBidi" w:cstheme="majorBidi"/>
        </w:rPr>
      </w:pPr>
      <w:r w:rsidRPr="001D7355">
        <w:rPr>
          <w:rFonts w:asciiTheme="majorBidi" w:hAnsiTheme="majorBidi" w:cstheme="majorBidi"/>
          <w:b/>
        </w:rPr>
        <w:t>Challenge</w:t>
      </w:r>
      <w:r w:rsidRPr="001D7355" w:rsidR="00DC106C">
        <w:rPr>
          <w:rFonts w:asciiTheme="majorBidi" w:hAnsiTheme="majorBidi" w:cstheme="majorBidi"/>
          <w:b/>
        </w:rPr>
        <w:t xml:space="preserve"> Question</w:t>
      </w:r>
      <w:r w:rsidRPr="001D7355">
        <w:rPr>
          <w:rFonts w:asciiTheme="majorBidi" w:hAnsiTheme="majorBidi" w:cstheme="majorBidi"/>
        </w:rPr>
        <w:t xml:space="preserve">: Can you edit the </w:t>
      </w:r>
      <w:r w:rsidRPr="001D7355">
        <w:rPr>
          <w:rFonts w:asciiTheme="majorBidi" w:hAnsiTheme="majorBidi" w:cstheme="majorBidi"/>
          <w:b/>
        </w:rPr>
        <w:t>/etc/nginx/custom_configuration.conf</w:t>
      </w:r>
      <w:r w:rsidRPr="001D7355">
        <w:rPr>
          <w:rFonts w:asciiTheme="majorBidi" w:hAnsiTheme="majorBidi" w:cstheme="majorBidi"/>
        </w:rPr>
        <w:t xml:space="preserve"> file with SciTE? Describe the process below.</w:t>
      </w:r>
    </w:p>
    <w:p w:rsidR="00781E67" w:rsidP="00781E67" w:rsidRDefault="00143CFB" w14:paraId="54FEA49B" w14:textId="77777777">
      <w:pPr>
        <w:pStyle w:val="BodyTextL25"/>
        <w:keepNext/>
        <w:rPr>
          <w:rFonts w:asciiTheme="majorBidi" w:hAnsiTheme="majorBidi" w:cstheme="majorBidi"/>
        </w:rPr>
      </w:pPr>
      <w:r w:rsidRPr="4732317A" w:rsidR="00143CFB">
        <w:rPr>
          <w:rFonts w:ascii="Times New Roman" w:hAnsi="Times New Roman" w:cs="Times New Roman" w:asciiTheme="majorBidi" w:hAnsiTheme="majorBidi" w:cstheme="majorBidi"/>
        </w:rPr>
        <w:t>Remember, because the file is stored under /etc, you will need root permissions to edit it.</w:t>
      </w:r>
    </w:p>
    <w:p w:rsidR="49C496A3" w:rsidP="4732317A" w:rsidRDefault="49C496A3" w14:paraId="2488FF07" w14:textId="4E4E2861">
      <w:pPr>
        <w:pStyle w:val="BodyTextL25"/>
        <w:bidi w:val="0"/>
        <w:spacing w:before="120" w:beforeAutospacing="off" w:after="120" w:afterAutospacing="off" w:line="240" w:lineRule="auto"/>
        <w:ind w:left="360" w:right="0"/>
        <w:jc w:val="left"/>
        <w:rPr>
          <w:rFonts w:ascii="Times New Roman" w:hAnsi="Times New Roman" w:cs="Times New Roman" w:asciiTheme="majorBidi" w:hAnsiTheme="majorBidi" w:cstheme="majorBidi"/>
          <w:b w:val="1"/>
          <w:bCs w:val="1"/>
        </w:rPr>
      </w:pPr>
      <w:r w:rsidRPr="4732317A" w:rsidR="49C496A3">
        <w:rPr>
          <w:rFonts w:ascii="Times New Roman" w:hAnsi="Times New Roman" w:cs="Times New Roman" w:asciiTheme="majorBidi" w:hAnsiTheme="majorBidi" w:cstheme="majorBidi"/>
          <w:b w:val="1"/>
          <w:bCs w:val="1"/>
          <w:i w:val="1"/>
          <w:iCs w:val="1"/>
        </w:rPr>
        <w:t xml:space="preserve">We </w:t>
      </w:r>
      <w:proofErr w:type="gramStart"/>
      <w:r w:rsidRPr="4732317A" w:rsidR="49C496A3">
        <w:rPr>
          <w:rFonts w:ascii="Times New Roman" w:hAnsi="Times New Roman" w:cs="Times New Roman" w:asciiTheme="majorBidi" w:hAnsiTheme="majorBidi" w:cstheme="majorBidi"/>
          <w:b w:val="1"/>
          <w:bCs w:val="1"/>
          <w:i w:val="1"/>
          <w:iCs w:val="1"/>
        </w:rPr>
        <w:t>have to</w:t>
      </w:r>
      <w:proofErr w:type="gramEnd"/>
      <w:r w:rsidRPr="4732317A" w:rsidR="49C496A3">
        <w:rPr>
          <w:rFonts w:ascii="Times New Roman" w:hAnsi="Times New Roman" w:cs="Times New Roman" w:asciiTheme="majorBidi" w:hAnsiTheme="majorBidi" w:cstheme="majorBidi"/>
          <w:b w:val="1"/>
          <w:bCs w:val="1"/>
          <w:i w:val="1"/>
          <w:iCs w:val="1"/>
        </w:rPr>
        <w:t xml:space="preserve"> precede it </w:t>
      </w:r>
      <w:proofErr w:type="spellStart"/>
      <w:r w:rsidRPr="4732317A" w:rsidR="49C496A3">
        <w:rPr>
          <w:rFonts w:ascii="Times New Roman" w:hAnsi="Times New Roman" w:cs="Times New Roman" w:asciiTheme="majorBidi" w:hAnsiTheme="majorBidi" w:cstheme="majorBidi"/>
          <w:b w:val="1"/>
          <w:bCs w:val="1"/>
          <w:i w:val="1"/>
          <w:iCs w:val="1"/>
        </w:rPr>
        <w:t>wih</w:t>
      </w:r>
      <w:proofErr w:type="spellEnd"/>
      <w:r w:rsidRPr="4732317A" w:rsidR="49C496A3">
        <w:rPr>
          <w:rFonts w:ascii="Times New Roman" w:hAnsi="Times New Roman" w:cs="Times New Roman" w:asciiTheme="majorBidi" w:hAnsiTheme="majorBidi" w:cstheme="majorBidi"/>
          <w:b w:val="1"/>
          <w:bCs w:val="1"/>
          <w:i w:val="1"/>
          <w:iCs w:val="1"/>
        </w:rPr>
        <w:t xml:space="preserve"> </w:t>
      </w:r>
      <w:r w:rsidRPr="4732317A" w:rsidR="49C496A3">
        <w:rPr>
          <w:rFonts w:ascii="Times New Roman" w:hAnsi="Times New Roman" w:cs="Times New Roman" w:asciiTheme="majorBidi" w:hAnsiTheme="majorBidi" w:cstheme="majorBidi"/>
          <w:b w:val="1"/>
          <w:bCs w:val="1"/>
          <w:i w:val="1"/>
          <w:iCs w:val="1"/>
        </w:rPr>
        <w:t>sudo</w:t>
      </w:r>
      <w:r w:rsidRPr="4732317A" w:rsidR="49C496A3">
        <w:rPr>
          <w:rFonts w:ascii="Times New Roman" w:hAnsi="Times New Roman" w:cs="Times New Roman" w:asciiTheme="majorBidi" w:hAnsiTheme="majorBidi" w:cstheme="majorBidi"/>
          <w:b w:val="1"/>
          <w:bCs w:val="1"/>
          <w:i w:val="1"/>
          <w:iCs w:val="1"/>
        </w:rPr>
        <w:t xml:space="preserve"> </w:t>
      </w:r>
    </w:p>
    <w:p w:rsidR="49C496A3" w:rsidP="4732317A" w:rsidRDefault="49C496A3" w14:paraId="3B4DDAC1" w14:textId="7BE81CC5">
      <w:pPr>
        <w:pStyle w:val="BodyTextL25"/>
        <w:bidi w:val="0"/>
        <w:spacing w:before="120" w:beforeAutospacing="off" w:after="120" w:afterAutospacing="off" w:line="240" w:lineRule="auto"/>
        <w:ind w:left="360" w:right="0"/>
        <w:jc w:val="left"/>
        <w:rPr>
          <w:rFonts w:ascii="Times New Roman" w:hAnsi="Times New Roman" w:cs="Times New Roman" w:asciiTheme="majorBidi" w:hAnsiTheme="majorBidi" w:cstheme="majorBidi"/>
        </w:rPr>
      </w:pPr>
      <w:r w:rsidRPr="4732317A" w:rsidR="49C496A3">
        <w:rPr>
          <w:rFonts w:ascii="Times New Roman" w:hAnsi="Times New Roman" w:cs="Times New Roman" w:asciiTheme="majorBidi" w:hAnsiTheme="majorBidi" w:cstheme="majorBidi"/>
          <w:b w:val="1"/>
          <w:bCs w:val="1"/>
          <w:i w:val="1"/>
          <w:iCs w:val="1"/>
        </w:rPr>
        <w:t>sudo</w:t>
      </w:r>
      <w:r w:rsidRPr="4732317A" w:rsidR="49C496A3">
        <w:rPr>
          <w:rFonts w:ascii="Times New Roman" w:hAnsi="Times New Roman" w:cs="Times New Roman" w:asciiTheme="majorBidi" w:hAnsiTheme="majorBidi" w:cstheme="majorBidi"/>
          <w:b w:val="1"/>
          <w:bCs w:val="1"/>
          <w:i w:val="1"/>
          <w:iCs w:val="1"/>
        </w:rPr>
        <w:t xml:space="preserve"> </w:t>
      </w:r>
      <w:proofErr w:type="spellStart"/>
      <w:r w:rsidRPr="4732317A" w:rsidR="49C496A3">
        <w:rPr>
          <w:rFonts w:ascii="Times New Roman" w:hAnsi="Times New Roman" w:cs="Times New Roman" w:asciiTheme="majorBidi" w:hAnsiTheme="majorBidi" w:cstheme="majorBidi"/>
          <w:b w:val="1"/>
          <w:bCs w:val="1"/>
          <w:i w:val="1"/>
          <w:iCs w:val="1"/>
        </w:rPr>
        <w:t>scite</w:t>
      </w:r>
      <w:proofErr w:type="spellEnd"/>
      <w:r w:rsidRPr="4732317A" w:rsidR="49C496A3">
        <w:rPr>
          <w:rFonts w:ascii="Times New Roman" w:hAnsi="Times New Roman" w:cs="Times New Roman" w:asciiTheme="majorBidi" w:hAnsiTheme="majorBidi" w:cstheme="majorBidi"/>
          <w:b w:val="1"/>
          <w:bCs w:val="1"/>
          <w:i w:val="1"/>
          <w:iCs w:val="1"/>
        </w:rPr>
        <w:t xml:space="preserve"> </w:t>
      </w:r>
      <w:r w:rsidRPr="4732317A" w:rsidR="49C496A3">
        <w:rPr>
          <w:rFonts w:ascii="Times New Roman" w:hAnsi="Times New Roman" w:cs="Times New Roman" w:asciiTheme="majorBidi" w:hAnsiTheme="majorBidi" w:cstheme="majorBidi"/>
          <w:b w:val="1"/>
          <w:bCs w:val="1"/>
        </w:rPr>
        <w:t>/etc/nginx/custom_configuration.conf</w:t>
      </w:r>
    </w:p>
    <w:p w:rsidR="00781E67" w:rsidP="00781E67" w:rsidRDefault="00781E67" w14:paraId="6CAC42FF" w14:textId="2793187D">
      <w:pPr>
        <w:pStyle w:val="BodyTextL25"/>
        <w:keepNext/>
        <w:rPr>
          <w:rFonts w:asciiTheme="majorBidi" w:hAnsiTheme="majorBidi" w:cstheme="majorBidi"/>
        </w:rPr>
      </w:pPr>
    </w:p>
    <w:p w:rsidR="00781E67" w:rsidP="00781E67" w:rsidRDefault="00781E67" w14:paraId="511F43F5" w14:textId="377EF1F6">
      <w:pPr>
        <w:pStyle w:val="BodyTextL25"/>
        <w:keepNext/>
        <w:rPr>
          <w:rFonts w:asciiTheme="majorBidi" w:hAnsiTheme="majorBidi" w:cstheme="majorBidi"/>
        </w:rPr>
      </w:pPr>
    </w:p>
    <w:p w:rsidRPr="001D7355" w:rsidR="00781E67" w:rsidP="00781E67" w:rsidRDefault="00781E67" w14:paraId="1C1529AF" w14:textId="77777777">
      <w:pPr>
        <w:pStyle w:val="BodyTextL25"/>
        <w:keepNext/>
        <w:rPr>
          <w:rFonts w:asciiTheme="majorBidi" w:hAnsiTheme="majorBidi" w:cstheme="majorBidi"/>
        </w:rPr>
      </w:pPr>
    </w:p>
    <w:p w:rsidRPr="001D7355" w:rsidR="00143CFB" w:rsidP="003534C4" w:rsidRDefault="00143CFB" w14:paraId="6B914080" w14:textId="77777777">
      <w:pPr>
        <w:pStyle w:val="Heading1"/>
        <w:rPr>
          <w:rFonts w:asciiTheme="majorBidi" w:hAnsiTheme="majorBidi" w:cstheme="majorBidi"/>
        </w:rPr>
      </w:pPr>
      <w:r w:rsidRPr="001D7355">
        <w:rPr>
          <w:rFonts w:asciiTheme="majorBidi" w:hAnsiTheme="majorBidi" w:cstheme="majorBidi"/>
        </w:rPr>
        <w:t>Reflection</w:t>
      </w:r>
    </w:p>
    <w:p w:rsidRPr="001D7355" w:rsidR="00143CFB" w:rsidP="00143CFB" w:rsidRDefault="00143CFB" w14:paraId="3E647200" w14:textId="77777777">
      <w:pPr>
        <w:pStyle w:val="BodyTextL25"/>
        <w:rPr>
          <w:rFonts w:asciiTheme="majorBidi" w:hAnsiTheme="majorBidi" w:cstheme="majorBidi"/>
        </w:rPr>
      </w:pPr>
      <w:r w:rsidRPr="001D7355">
        <w:rPr>
          <w:rFonts w:asciiTheme="majorBidi" w:hAnsiTheme="majorBidi" w:cstheme="majorBidi"/>
        </w:rPr>
        <w:t>Depending on the service, more options may be available for configuration.</w:t>
      </w:r>
    </w:p>
    <w:p w:rsidRPr="001D7355" w:rsidR="00143CFB" w:rsidP="00143CFB" w:rsidRDefault="00143CFB" w14:paraId="2E763B73" w14:textId="77777777">
      <w:pPr>
        <w:pStyle w:val="BodyTextL25"/>
        <w:rPr>
          <w:rFonts w:asciiTheme="majorBidi" w:hAnsiTheme="majorBidi" w:cstheme="majorBidi"/>
        </w:rPr>
      </w:pPr>
      <w:r w:rsidRPr="001D7355">
        <w:rPr>
          <w:rFonts w:asciiTheme="majorBidi" w:hAnsiTheme="majorBidi" w:cstheme="majorBidi"/>
        </w:rPr>
        <w:t>Configuration file location, syntax, and available parameters will vary from service to service. Always consult the documentation for information.</w:t>
      </w:r>
    </w:p>
    <w:p w:rsidRPr="001D7355" w:rsidR="00143CFB" w:rsidP="00143CFB" w:rsidRDefault="00143CFB" w14:paraId="08D36F44" w14:textId="77777777">
      <w:pPr>
        <w:pStyle w:val="BodyTextL25"/>
        <w:rPr>
          <w:rFonts w:asciiTheme="majorBidi" w:hAnsiTheme="majorBidi" w:cstheme="majorBidi"/>
        </w:rPr>
      </w:pPr>
      <w:r w:rsidRPr="001D7355">
        <w:rPr>
          <w:rFonts w:asciiTheme="majorBidi" w:hAnsiTheme="majorBidi" w:cstheme="majorBidi"/>
        </w:rPr>
        <w:t>Permissions are a very common cause of problems. Make sure you have the correct permissions before trying to edit configuration files.</w:t>
      </w:r>
    </w:p>
    <w:p w:rsidRPr="003871BF" w:rsidR="00C162C0" w:rsidP="003871BF" w:rsidRDefault="00143CFB" w14:paraId="304E7017" w14:textId="6CA30399">
      <w:pPr>
        <w:pStyle w:val="BodyTextL25"/>
        <w:rPr>
          <w:rStyle w:val="DevConfigGray"/>
          <w:rFonts w:asciiTheme="majorBidi" w:hAnsiTheme="majorBidi" w:cstheme="majorBidi"/>
          <w:b w:val="0"/>
          <w:shd w:val="clear" w:color="auto" w:fill="auto"/>
        </w:rPr>
      </w:pPr>
      <w:r w:rsidRPr="001D7355">
        <w:rPr>
          <w:rFonts w:asciiTheme="majorBidi" w:hAnsiTheme="majorBidi" w:cstheme="majorBidi"/>
        </w:rPr>
        <w:t>More often than not, services must be restarted before the changes take effect.</w:t>
      </w:r>
    </w:p>
    <w:sectPr w:rsidRPr="003871BF" w:rsidR="00C162C0"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4099" w:rsidP="00710659" w:rsidRDefault="00594099" w14:paraId="2A4616EC" w14:textId="77777777">
      <w:pPr>
        <w:spacing w:after="0" w:line="240" w:lineRule="auto"/>
      </w:pPr>
      <w:r>
        <w:separator/>
      </w:r>
    </w:p>
    <w:p w:rsidR="00594099" w:rsidRDefault="00594099" w14:paraId="5DEA2683" w14:textId="77777777"/>
  </w:endnote>
  <w:endnote w:type="continuationSeparator" w:id="0">
    <w:p w:rsidR="00594099" w:rsidP="00710659" w:rsidRDefault="00594099" w14:paraId="3EAA0045" w14:textId="77777777">
      <w:pPr>
        <w:spacing w:after="0" w:line="240" w:lineRule="auto"/>
      </w:pPr>
      <w:r>
        <w:continuationSeparator/>
      </w:r>
    </w:p>
    <w:p w:rsidR="00594099" w:rsidRDefault="00594099" w14:paraId="1AD926B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926CB2" w:rsidP="00E859E3" w:rsidRDefault="0056680E" w14:paraId="461A637C" w14:textId="4F13FE6F">
    <w:pPr>
      <w:pStyle w:val="Footer"/>
      <w:rPr>
        <w:szCs w:val="16"/>
      </w:rPr>
    </w:pPr>
    <w:r w:rsidRPr="00CA3408">
      <w:rPr>
        <w:noProof/>
      </w:rPr>
      <w:drawing>
        <wp:inline distT="0" distB="0" distL="0" distR="0" wp14:anchorId="4D14C77C" wp14:editId="3135ADC0">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882B63" w:rsidP="00E859E3" w:rsidRDefault="0056680E" w14:paraId="08C236D3" w14:textId="702E878B">
    <w:pPr>
      <w:pStyle w:val="Footer"/>
      <w:rPr>
        <w:szCs w:val="16"/>
      </w:rPr>
    </w:pPr>
    <w:r w:rsidRPr="00CA3408">
      <w:rPr>
        <w:noProof/>
      </w:rPr>
      <w:drawing>
        <wp:inline distT="0" distB="0" distL="0" distR="0" wp14:anchorId="4412CF24" wp14:editId="20A1646F">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4099" w:rsidP="00710659" w:rsidRDefault="00594099" w14:paraId="7F4F6E1D" w14:textId="77777777">
      <w:pPr>
        <w:spacing w:after="0" w:line="240" w:lineRule="auto"/>
      </w:pPr>
      <w:r>
        <w:separator/>
      </w:r>
    </w:p>
    <w:p w:rsidR="00594099" w:rsidRDefault="00594099" w14:paraId="25405D33" w14:textId="77777777"/>
  </w:footnote>
  <w:footnote w:type="continuationSeparator" w:id="0">
    <w:p w:rsidR="00594099" w:rsidP="00710659" w:rsidRDefault="00594099" w14:paraId="228CBD2B" w14:textId="77777777">
      <w:pPr>
        <w:spacing w:after="0" w:line="240" w:lineRule="auto"/>
      </w:pPr>
      <w:r>
        <w:continuationSeparator/>
      </w:r>
    </w:p>
    <w:p w:rsidR="00594099" w:rsidRDefault="00594099" w14:paraId="0C41E46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Content>
      <w:p w:rsidR="00926CB2" w:rsidP="008402F2" w:rsidRDefault="00472FCB" w14:paraId="646B1047" w14:textId="447BB56B">
        <w:pPr>
          <w:pStyle w:val="PageHead"/>
        </w:pPr>
        <w:r>
          <w:t>Lab 5 - Working with Text Files in the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56680E" w14:paraId="014C97B2" w14:textId="311FB6BF">
    <w:pPr>
      <w:ind w:left="-288"/>
    </w:pPr>
    <w:r>
      <w:rPr>
        <w:noProof/>
      </w:rPr>
      <w:drawing>
        <wp:inline distT="0" distB="0" distL="0" distR="0" wp14:anchorId="28B291C2" wp14:editId="658E872E">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Heading1"/>
      <w:suff w:val="nothing"/>
      <w:lvlText w:val="%1"/>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1866571">
    <w:abstractNumId w:val="10"/>
  </w:num>
  <w:num w:numId="2" w16cid:durableId="183607159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83736916">
    <w:abstractNumId w:val="4"/>
  </w:num>
  <w:num w:numId="4" w16cid:durableId="78461402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18102801">
    <w:abstractNumId w:val="5"/>
  </w:num>
  <w:num w:numId="6" w16cid:durableId="1165391930">
    <w:abstractNumId w:val="2"/>
  </w:num>
  <w:num w:numId="7" w16cid:durableId="813066483">
    <w:abstractNumId w:val="3"/>
  </w:num>
  <w:num w:numId="8" w16cid:durableId="530842409">
    <w:abstractNumId w:val="7"/>
    <w:lvlOverride w:ilvl="0">
      <w:lvl w:ilvl="0">
        <w:start w:val="1"/>
        <w:numFmt w:val="decimal"/>
        <w:lvlText w:val="Part %1:"/>
        <w:lvlJc w:val="left"/>
        <w:pPr>
          <w:tabs>
            <w:tab w:val="num" w:pos="1152"/>
          </w:tabs>
          <w:ind w:left="1152" w:hanging="792"/>
        </w:pPr>
        <w:rPr>
          <w:rFonts w:hint="default"/>
        </w:rPr>
      </w:lvl>
    </w:lvlOverride>
  </w:num>
  <w:num w:numId="9" w16cid:durableId="74784286">
    <w:abstractNumId w:val="5"/>
  </w:num>
  <w:num w:numId="10" w16cid:durableId="1665812738">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45809235">
    <w:abstractNumId w:val="6"/>
  </w:num>
  <w:num w:numId="12" w16cid:durableId="450711239">
    <w:abstractNumId w:val="8"/>
  </w:num>
  <w:num w:numId="13" w16cid:durableId="487669710">
    <w:abstractNumId w:val="9"/>
  </w:num>
  <w:num w:numId="14" w16cid:durableId="143275956">
    <w:abstractNumId w:val="1"/>
  </w:num>
  <w:num w:numId="15" w16cid:durableId="122803563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2C22"/>
    <w:rsid w:val="00013F12"/>
    <w:rsid w:val="000160F7"/>
    <w:rsid w:val="00016D5B"/>
    <w:rsid w:val="00016F30"/>
    <w:rsid w:val="0002047C"/>
    <w:rsid w:val="00021B9A"/>
    <w:rsid w:val="000242D6"/>
    <w:rsid w:val="00024EE5"/>
    <w:rsid w:val="00030B09"/>
    <w:rsid w:val="00041AF6"/>
    <w:rsid w:val="00044E62"/>
    <w:rsid w:val="00050BA4"/>
    <w:rsid w:val="0005141D"/>
    <w:rsid w:val="00051738"/>
    <w:rsid w:val="0005242B"/>
    <w:rsid w:val="00052548"/>
    <w:rsid w:val="00060696"/>
    <w:rsid w:val="00062D89"/>
    <w:rsid w:val="00067A67"/>
    <w:rsid w:val="0007060B"/>
    <w:rsid w:val="00070C16"/>
    <w:rsid w:val="00075C60"/>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719"/>
    <w:rsid w:val="00101BE8"/>
    <w:rsid w:val="00103401"/>
    <w:rsid w:val="00103A44"/>
    <w:rsid w:val="00103D36"/>
    <w:rsid w:val="0010436E"/>
    <w:rsid w:val="00107B2B"/>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98"/>
    <w:rsid w:val="001772B8"/>
    <w:rsid w:val="00177B76"/>
    <w:rsid w:val="00180FBF"/>
    <w:rsid w:val="001813C3"/>
    <w:rsid w:val="00182CF4"/>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D7355"/>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129E"/>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35D"/>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871BF"/>
    <w:rsid w:val="00390C38"/>
    <w:rsid w:val="00392748"/>
    <w:rsid w:val="00392C65"/>
    <w:rsid w:val="00392ED5"/>
    <w:rsid w:val="00395399"/>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FC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6680E"/>
    <w:rsid w:val="00570A65"/>
    <w:rsid w:val="005762B1"/>
    <w:rsid w:val="00580456"/>
    <w:rsid w:val="00580E73"/>
    <w:rsid w:val="00592329"/>
    <w:rsid w:val="00593386"/>
    <w:rsid w:val="00594099"/>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BAB"/>
    <w:rsid w:val="00734B10"/>
    <w:rsid w:val="0073604C"/>
    <w:rsid w:val="007436BF"/>
    <w:rsid w:val="007443E9"/>
    <w:rsid w:val="00745DCE"/>
    <w:rsid w:val="00747F8F"/>
    <w:rsid w:val="00753D89"/>
    <w:rsid w:val="00753DDA"/>
    <w:rsid w:val="00754A6E"/>
    <w:rsid w:val="007550F9"/>
    <w:rsid w:val="007553D8"/>
    <w:rsid w:val="00755C9B"/>
    <w:rsid w:val="00760FE4"/>
    <w:rsid w:val="00761BB1"/>
    <w:rsid w:val="007636C2"/>
    <w:rsid w:val="00763D8B"/>
    <w:rsid w:val="007657F6"/>
    <w:rsid w:val="00765E47"/>
    <w:rsid w:val="0077125A"/>
    <w:rsid w:val="00781E6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4FF"/>
    <w:rsid w:val="007D2AFE"/>
    <w:rsid w:val="007E3264"/>
    <w:rsid w:val="007E3FEA"/>
    <w:rsid w:val="007E597A"/>
    <w:rsid w:val="007E6402"/>
    <w:rsid w:val="007F0A0B"/>
    <w:rsid w:val="007F3A60"/>
    <w:rsid w:val="007F3D0B"/>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43C"/>
    <w:rsid w:val="0098155C"/>
    <w:rsid w:val="00981CCA"/>
    <w:rsid w:val="00983B77"/>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3AE"/>
    <w:rsid w:val="00B27499"/>
    <w:rsid w:val="00B3010D"/>
    <w:rsid w:val="00B34D8B"/>
    <w:rsid w:val="00B35151"/>
    <w:rsid w:val="00B433F2"/>
    <w:rsid w:val="00B458E8"/>
    <w:rsid w:val="00B47940"/>
    <w:rsid w:val="00B5397B"/>
    <w:rsid w:val="00B53EE9"/>
    <w:rsid w:val="00B6183E"/>
    <w:rsid w:val="00B62809"/>
    <w:rsid w:val="00B64B80"/>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106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4927"/>
    <w:rsid w:val="00E07573"/>
    <w:rsid w:val="00E11656"/>
    <w:rsid w:val="00E11A48"/>
    <w:rsid w:val="00E130EB"/>
    <w:rsid w:val="00E162CD"/>
    <w:rsid w:val="00E17FA5"/>
    <w:rsid w:val="00E21BFE"/>
    <w:rsid w:val="00E21C88"/>
    <w:rsid w:val="00E223AC"/>
    <w:rsid w:val="00E26930"/>
    <w:rsid w:val="00E27257"/>
    <w:rsid w:val="00E27F4F"/>
    <w:rsid w:val="00E31624"/>
    <w:rsid w:val="00E33C65"/>
    <w:rsid w:val="00E449D0"/>
    <w:rsid w:val="00E44A34"/>
    <w:rsid w:val="00E4506A"/>
    <w:rsid w:val="00E53F99"/>
    <w:rsid w:val="00E56510"/>
    <w:rsid w:val="00E62EA8"/>
    <w:rsid w:val="00E67A6E"/>
    <w:rsid w:val="00E70096"/>
    <w:rsid w:val="00E71B43"/>
    <w:rsid w:val="00E81612"/>
    <w:rsid w:val="00E82BD7"/>
    <w:rsid w:val="00E83E18"/>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352C036"/>
    <w:rsid w:val="06701AD0"/>
    <w:rsid w:val="09EBD80E"/>
    <w:rsid w:val="0FC151E8"/>
    <w:rsid w:val="10181AE1"/>
    <w:rsid w:val="14733E9F"/>
    <w:rsid w:val="1853CAD6"/>
    <w:rsid w:val="1B74FC9C"/>
    <w:rsid w:val="220CD054"/>
    <w:rsid w:val="25203500"/>
    <w:rsid w:val="299AE5C5"/>
    <w:rsid w:val="302C3B1E"/>
    <w:rsid w:val="30A4DEA6"/>
    <w:rsid w:val="3CC98C89"/>
    <w:rsid w:val="4732317A"/>
    <w:rsid w:val="48FA993F"/>
    <w:rsid w:val="49C496A3"/>
    <w:rsid w:val="4D65EAFE"/>
    <w:rsid w:val="52F0093D"/>
    <w:rsid w:val="540E36F5"/>
    <w:rsid w:val="59F09B37"/>
    <w:rsid w:val="5E8069A7"/>
    <w:rsid w:val="61B50602"/>
    <w:rsid w:val="61C11B4C"/>
    <w:rsid w:val="627CBDEC"/>
    <w:rsid w:val="6A6D879C"/>
    <w:rsid w:val="73E4A9D9"/>
    <w:rsid w:val="76824E43"/>
    <w:rsid w:val="78815687"/>
    <w:rsid w:val="7A15C826"/>
    <w:rsid w:val="7F418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D12B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12B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E597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7E597A"/>
    <w:pPr>
      <w:spacing w:after="36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7E597A"/>
    <w:pPr>
      <w:spacing w:before="0" w:after="0"/>
    </w:pPr>
    <w:rPr>
      <w:i/>
      <w:color w:val="FFFFFF" w:themeColor="background1"/>
      <w:sz w:val="6"/>
    </w:rPr>
  </w:style>
  <w:style w:type="paragraph" w:styleId="SubStepAlpha" w:customStyle="1">
    <w:name w:val="SubStep Alpha"/>
    <w:basedOn w:val="BodyTextL25"/>
    <w:qFormat/>
    <w:rsid w:val="00D12BC0"/>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A757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D12BC0"/>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D12BC0"/>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7E597A"/>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paragraph" w:styleId="Default" w:customStyle="1">
    <w:name w:val="Default"/>
    <w:rsid w:val="0097343C"/>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56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sidRPr="00E97C7A">
            <w:rPr>
              <w:rStyle w:val="PlaceholderText"/>
            </w:rPr>
            <w:t>[Title]</w:t>
          </w:r>
        </w:p>
      </w:docPartBody>
    </w:docPart>
    <w:docPart>
      <w:docPartPr>
        <w:name w:val="3438FFC31B40F94B8BAB92662FC808BC"/>
        <w:category>
          <w:name w:val="General"/>
          <w:gallery w:val="placeholder"/>
        </w:category>
        <w:types>
          <w:type w:val="bbPlcHdr"/>
        </w:types>
        <w:behaviors>
          <w:behavior w:val="content"/>
        </w:behaviors>
        <w:guid w:val="{A9DD2855-103C-7C4F-B5E7-41ACEAB9E272}"/>
      </w:docPartPr>
      <w:docPartBody>
        <w:p w:rsidR="00C403C0" w:rsidRDefault="001C2994" w:rsidP="001C2994">
          <w:pPr>
            <w:pStyle w:val="3438FFC31B40F94B8BAB92662FC80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1C2994"/>
    <w:rsid w:val="00291D30"/>
    <w:rsid w:val="002F0D63"/>
    <w:rsid w:val="00586333"/>
    <w:rsid w:val="005F178D"/>
    <w:rsid w:val="00621D5E"/>
    <w:rsid w:val="00663728"/>
    <w:rsid w:val="00751C25"/>
    <w:rsid w:val="00A80B6F"/>
    <w:rsid w:val="00AE3326"/>
    <w:rsid w:val="00C16152"/>
    <w:rsid w:val="00C403C0"/>
    <w:rsid w:val="00DD33C0"/>
    <w:rsid w:val="00DE0D32"/>
    <w:rsid w:val="00DF5CCE"/>
    <w:rsid w:val="00EC02CA"/>
    <w:rsid w:val="00F039AC"/>
    <w:rsid w:val="00F60DA7"/>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994"/>
    <w:rPr>
      <w:color w:val="808080"/>
    </w:rPr>
  </w:style>
  <w:style w:type="paragraph" w:customStyle="1" w:styleId="8D4B8C5BD28845FCAAA54AEF708A16E0">
    <w:name w:val="8D4B8C5BD28845FCAAA54AEF708A16E0"/>
  </w:style>
  <w:style w:type="paragraph" w:customStyle="1" w:styleId="3438FFC31B40F94B8BAB92662FC808BC">
    <w:name w:val="3438FFC31B40F94B8BAB92662FC808BC"/>
    <w:rsid w:val="001C2994"/>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D90DA-6839-4249-9705-E50629DEC194}">
  <ds:schemaRefs>
    <ds:schemaRef ds:uri="http://schemas.openxmlformats.org/officeDocument/2006/bibliography"/>
  </ds:schemaRefs>
</ds:datastoreItem>
</file>

<file path=customXml/itemProps2.xml><?xml version="1.0" encoding="utf-8"?>
<ds:datastoreItem xmlns:ds="http://schemas.openxmlformats.org/officeDocument/2006/customXml" ds:itemID="{ECB4F7D8-BC89-4213-A794-7BF4C98BB96D}"/>
</file>

<file path=customXml/itemProps3.xml><?xml version="1.0" encoding="utf-8"?>
<ds:datastoreItem xmlns:ds="http://schemas.openxmlformats.org/officeDocument/2006/customXml" ds:itemID="{2F31EBC0-9C63-49BD-B671-73DDA3000654}"/>
</file>

<file path=customXml/itemProps4.xml><?xml version="1.0" encoding="utf-8"?>
<ds:datastoreItem xmlns:ds="http://schemas.openxmlformats.org/officeDocument/2006/customXml" ds:itemID="{3A7C4197-8EB6-4689-BE0A-0B81B8CFB1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C:\Users\spennock\Curriculum_Development\CAE_Documentation\CAE_Activities_Template\Lab_Template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5 - Working with Text Files in the CLI</dc:title>
  <dc:creator>SP</dc:creator>
  <dc:description>2018</dc:description>
  <lastModifiedBy>Mirzonabot Mirzonabotov</lastModifiedBy>
  <revision>20</revision>
  <dcterms:created xsi:type="dcterms:W3CDTF">2020-04-30T18:55:00.0000000Z</dcterms:created>
  <dcterms:modified xsi:type="dcterms:W3CDTF">2023-02-01T11:55:54.3960033Z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